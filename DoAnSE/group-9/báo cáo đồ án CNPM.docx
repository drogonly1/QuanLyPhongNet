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2216B"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72C8DA03"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1E60A49F"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7C98213A" w14:textId="77777777" w:rsidR="003218FF" w:rsidRPr="00B10E7E" w:rsidRDefault="003218FF" w:rsidP="003218FF">
      <w:pPr>
        <w:suppressAutoHyphens/>
        <w:autoSpaceDE w:val="0"/>
        <w:autoSpaceDN w:val="0"/>
        <w:adjustRightInd w:val="0"/>
        <w:ind w:firstLine="720"/>
        <w:jc w:val="center"/>
        <w:rPr>
          <w:lang w:val="en"/>
        </w:rPr>
      </w:pPr>
    </w:p>
    <w:p w14:paraId="733FBA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C98E232" wp14:editId="402A8EA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EE2102B" w14:textId="77777777" w:rsidR="003218FF" w:rsidRPr="00B10E7E" w:rsidRDefault="003218FF" w:rsidP="003218FF">
      <w:pPr>
        <w:suppressAutoHyphens/>
        <w:autoSpaceDE w:val="0"/>
        <w:autoSpaceDN w:val="0"/>
        <w:adjustRightInd w:val="0"/>
        <w:ind w:firstLine="720"/>
        <w:rPr>
          <w:b/>
          <w:bCs/>
          <w:sz w:val="28"/>
          <w:szCs w:val="28"/>
          <w:lang w:val="en"/>
        </w:rPr>
      </w:pPr>
    </w:p>
    <w:p w14:paraId="71933BD4"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1E4946">
        <w:rPr>
          <w:b/>
          <w:bCs/>
          <w:sz w:val="32"/>
          <w:szCs w:val="32"/>
          <w:lang w:val="en"/>
        </w:rPr>
        <w:t>CÔNG NGHỆ PHẦN MỀM</w:t>
      </w:r>
      <w:r>
        <w:rPr>
          <w:b/>
          <w:bCs/>
          <w:sz w:val="32"/>
          <w:szCs w:val="32"/>
          <w:lang w:val="en"/>
        </w:rPr>
        <w:tab/>
      </w:r>
    </w:p>
    <w:p w14:paraId="386B17B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F7ACB3B" w14:textId="77777777" w:rsidR="003218FF" w:rsidRPr="00B10E7E" w:rsidRDefault="003218FF" w:rsidP="003218FF">
      <w:pPr>
        <w:suppressAutoHyphens/>
        <w:autoSpaceDE w:val="0"/>
        <w:autoSpaceDN w:val="0"/>
        <w:adjustRightInd w:val="0"/>
        <w:spacing w:line="360" w:lineRule="auto"/>
        <w:rPr>
          <w:b/>
          <w:bCs/>
          <w:lang w:val="en"/>
        </w:rPr>
      </w:pPr>
    </w:p>
    <w:p w14:paraId="24D39643" w14:textId="77777777" w:rsidR="003218FF" w:rsidRPr="00B10E7E" w:rsidRDefault="001E4946" w:rsidP="003218FF">
      <w:pPr>
        <w:suppressAutoHyphens/>
        <w:autoSpaceDE w:val="0"/>
        <w:autoSpaceDN w:val="0"/>
        <w:adjustRightInd w:val="0"/>
        <w:spacing w:line="360" w:lineRule="auto"/>
        <w:jc w:val="center"/>
        <w:rPr>
          <w:b/>
          <w:bCs/>
          <w:sz w:val="48"/>
          <w:szCs w:val="48"/>
          <w:lang w:val="en"/>
        </w:rPr>
      </w:pPr>
      <w:r>
        <w:rPr>
          <w:b/>
          <w:bCs/>
          <w:sz w:val="48"/>
          <w:szCs w:val="48"/>
          <w:lang w:val="en"/>
        </w:rPr>
        <w:t>QUẢN LÝ PHÒNG NET</w:t>
      </w:r>
    </w:p>
    <w:p w14:paraId="64385DA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16ED824" w14:textId="77777777" w:rsidR="003218FF" w:rsidRPr="00B10E7E" w:rsidRDefault="003218FF" w:rsidP="003218FF">
      <w:pPr>
        <w:suppressAutoHyphens/>
        <w:autoSpaceDE w:val="0"/>
        <w:autoSpaceDN w:val="0"/>
        <w:adjustRightInd w:val="0"/>
        <w:spacing w:line="360" w:lineRule="auto"/>
        <w:jc w:val="center"/>
        <w:rPr>
          <w:b/>
          <w:bCs/>
          <w:lang w:val="en"/>
        </w:rPr>
      </w:pPr>
    </w:p>
    <w:p w14:paraId="7466C78C" w14:textId="77777777" w:rsidR="003218FF" w:rsidRPr="00B10E7E" w:rsidRDefault="003218FF" w:rsidP="003218FF">
      <w:pPr>
        <w:suppressAutoHyphens/>
        <w:autoSpaceDE w:val="0"/>
        <w:autoSpaceDN w:val="0"/>
        <w:adjustRightInd w:val="0"/>
        <w:spacing w:line="360" w:lineRule="auto"/>
        <w:jc w:val="both"/>
        <w:rPr>
          <w:b/>
          <w:bCs/>
          <w:lang w:val="en"/>
        </w:rPr>
      </w:pPr>
    </w:p>
    <w:p w14:paraId="26024A56"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0EA7E1D" w14:textId="77777777" w:rsidR="003218FF" w:rsidRPr="00B10E7E" w:rsidRDefault="003218FF" w:rsidP="003218FF">
      <w:pPr>
        <w:suppressAutoHyphens/>
        <w:autoSpaceDE w:val="0"/>
        <w:autoSpaceDN w:val="0"/>
        <w:adjustRightInd w:val="0"/>
        <w:spacing w:line="360" w:lineRule="auto"/>
        <w:jc w:val="both"/>
        <w:rPr>
          <w:b/>
          <w:bCs/>
          <w:lang w:val="en"/>
        </w:rPr>
      </w:pPr>
    </w:p>
    <w:p w14:paraId="7EF4F333" w14:textId="77777777" w:rsidR="003218FF" w:rsidRPr="00B10E7E" w:rsidRDefault="003218FF" w:rsidP="003218FF">
      <w:pPr>
        <w:suppressAutoHyphens/>
        <w:autoSpaceDE w:val="0"/>
        <w:autoSpaceDN w:val="0"/>
        <w:adjustRightInd w:val="0"/>
        <w:spacing w:line="360" w:lineRule="auto"/>
        <w:jc w:val="both"/>
        <w:rPr>
          <w:b/>
          <w:bCs/>
          <w:lang w:val="en"/>
        </w:rPr>
      </w:pPr>
    </w:p>
    <w:p w14:paraId="1622F579" w14:textId="77777777" w:rsidR="003218FF" w:rsidRPr="00B10E7E" w:rsidRDefault="003218FF" w:rsidP="003218FF">
      <w:pPr>
        <w:suppressAutoHyphens/>
        <w:autoSpaceDE w:val="0"/>
        <w:autoSpaceDN w:val="0"/>
        <w:adjustRightInd w:val="0"/>
        <w:spacing w:line="360" w:lineRule="auto"/>
        <w:jc w:val="both"/>
        <w:rPr>
          <w:b/>
          <w:bCs/>
          <w:lang w:val="en"/>
        </w:rPr>
      </w:pPr>
    </w:p>
    <w:p w14:paraId="562FE5DE" w14:textId="745F04BE" w:rsidR="003218FF" w:rsidRPr="001E494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2B2B71">
        <w:rPr>
          <w:b/>
          <w:sz w:val="28"/>
          <w:szCs w:val="28"/>
        </w:rPr>
        <w:t xml:space="preserve">ThS </w:t>
      </w:r>
      <w:r w:rsidR="001E4946">
        <w:rPr>
          <w:b/>
          <w:sz w:val="28"/>
          <w:szCs w:val="28"/>
        </w:rPr>
        <w:t>LÊ VĂN VANG</w:t>
      </w:r>
    </w:p>
    <w:p w14:paraId="0692575C"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E4946">
        <w:rPr>
          <w:b/>
          <w:bCs/>
          <w:sz w:val="28"/>
          <w:szCs w:val="28"/>
        </w:rPr>
        <w:t>NGUYỄN HOÀNG PHÚC – 51403166</w:t>
      </w:r>
    </w:p>
    <w:p w14:paraId="372E1281" w14:textId="77777777" w:rsidR="00291721" w:rsidRPr="00DD74FD" w:rsidRDefault="001E4946" w:rsidP="003218FF">
      <w:pPr>
        <w:suppressAutoHyphens/>
        <w:autoSpaceDE w:val="0"/>
        <w:autoSpaceDN w:val="0"/>
        <w:adjustRightInd w:val="0"/>
        <w:spacing w:line="360" w:lineRule="auto"/>
        <w:jc w:val="right"/>
        <w:rPr>
          <w:b/>
          <w:sz w:val="28"/>
          <w:szCs w:val="28"/>
        </w:rPr>
      </w:pPr>
      <w:r>
        <w:rPr>
          <w:b/>
          <w:sz w:val="28"/>
          <w:szCs w:val="28"/>
        </w:rPr>
        <w:t>TRẦN THỊ HUYỀN TRANG</w:t>
      </w:r>
      <w:r w:rsidR="00DD74FD">
        <w:rPr>
          <w:b/>
          <w:sz w:val="28"/>
          <w:szCs w:val="28"/>
        </w:rPr>
        <w:t xml:space="preserve"> – </w:t>
      </w:r>
      <w:r>
        <w:rPr>
          <w:b/>
          <w:sz w:val="28"/>
          <w:szCs w:val="28"/>
        </w:rPr>
        <w:t>51403170</w:t>
      </w:r>
    </w:p>
    <w:p w14:paraId="7D88AD89" w14:textId="77777777" w:rsidR="003218FF" w:rsidRPr="001E494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1E4946">
        <w:rPr>
          <w:b/>
          <w:bCs/>
          <w:sz w:val="28"/>
          <w:szCs w:val="28"/>
        </w:rPr>
        <w:t>14050301</w:t>
      </w:r>
    </w:p>
    <w:p w14:paraId="7F765654" w14:textId="77777777" w:rsidR="003218FF" w:rsidRPr="001E494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1E4946">
        <w:rPr>
          <w:b/>
          <w:bCs/>
          <w:sz w:val="28"/>
          <w:szCs w:val="28"/>
        </w:rPr>
        <w:t>18</w:t>
      </w:r>
    </w:p>
    <w:p w14:paraId="79DAD491" w14:textId="77777777" w:rsidR="003218FF" w:rsidRDefault="003218FF" w:rsidP="003218FF">
      <w:pPr>
        <w:suppressAutoHyphens/>
        <w:autoSpaceDE w:val="0"/>
        <w:autoSpaceDN w:val="0"/>
        <w:adjustRightInd w:val="0"/>
        <w:jc w:val="center"/>
        <w:rPr>
          <w:b/>
          <w:bCs/>
          <w:lang w:val="vi-VN"/>
        </w:rPr>
      </w:pPr>
    </w:p>
    <w:p w14:paraId="5B19A8D9" w14:textId="77777777" w:rsidR="002D4629" w:rsidRDefault="002D4629" w:rsidP="003218FF">
      <w:pPr>
        <w:suppressAutoHyphens/>
        <w:autoSpaceDE w:val="0"/>
        <w:autoSpaceDN w:val="0"/>
        <w:adjustRightInd w:val="0"/>
        <w:jc w:val="center"/>
        <w:rPr>
          <w:b/>
          <w:bCs/>
          <w:lang w:val="vi-VN"/>
        </w:rPr>
      </w:pPr>
    </w:p>
    <w:p w14:paraId="026F7583" w14:textId="77777777" w:rsidR="002D4629" w:rsidRDefault="002D4629" w:rsidP="003218FF">
      <w:pPr>
        <w:suppressAutoHyphens/>
        <w:autoSpaceDE w:val="0"/>
        <w:autoSpaceDN w:val="0"/>
        <w:adjustRightInd w:val="0"/>
        <w:jc w:val="center"/>
        <w:rPr>
          <w:b/>
          <w:bCs/>
          <w:lang w:val="vi-VN"/>
        </w:rPr>
      </w:pPr>
    </w:p>
    <w:p w14:paraId="08FBCC8E" w14:textId="77777777" w:rsidR="002D4629" w:rsidRDefault="002D4629" w:rsidP="003218FF">
      <w:pPr>
        <w:suppressAutoHyphens/>
        <w:autoSpaceDE w:val="0"/>
        <w:autoSpaceDN w:val="0"/>
        <w:adjustRightInd w:val="0"/>
        <w:jc w:val="center"/>
        <w:rPr>
          <w:b/>
          <w:bCs/>
          <w:lang w:val="vi-VN"/>
        </w:rPr>
      </w:pPr>
    </w:p>
    <w:p w14:paraId="3EE30C46" w14:textId="77777777" w:rsidR="00B118C8" w:rsidRPr="001E4946" w:rsidRDefault="003218FF" w:rsidP="00291721">
      <w:pPr>
        <w:suppressAutoHyphens/>
        <w:autoSpaceDE w:val="0"/>
        <w:autoSpaceDN w:val="0"/>
        <w:adjustRightInd w:val="0"/>
        <w:jc w:val="center"/>
        <w:rPr>
          <w:b/>
          <w:bCs/>
          <w:iCs/>
          <w:sz w:val="28"/>
          <w:szCs w:val="28"/>
        </w:rPr>
        <w:sectPr w:rsidR="00B118C8" w:rsidRPr="001E4946"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lastRenderedPageBreak/>
        <w:t>THÀNH PHỐ HỒ CHÍ MINH, NĂM 201</w:t>
      </w:r>
      <w:r w:rsidR="001E4946">
        <w:rPr>
          <w:b/>
          <w:bCs/>
          <w:iCs/>
          <w:sz w:val="28"/>
          <w:szCs w:val="28"/>
        </w:rPr>
        <w:t>6</w:t>
      </w:r>
    </w:p>
    <w:p w14:paraId="275ABC1A"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5EEF047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28B2CF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048AA25" w14:textId="77777777" w:rsidR="003218FF" w:rsidRPr="00B10E7E" w:rsidRDefault="003218FF" w:rsidP="003218FF">
      <w:pPr>
        <w:suppressAutoHyphens/>
        <w:autoSpaceDE w:val="0"/>
        <w:autoSpaceDN w:val="0"/>
        <w:adjustRightInd w:val="0"/>
        <w:ind w:firstLine="720"/>
        <w:jc w:val="center"/>
        <w:rPr>
          <w:lang w:val="en"/>
        </w:rPr>
      </w:pPr>
    </w:p>
    <w:p w14:paraId="7EB3F99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BAE70B5" wp14:editId="2E26AEC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7A55B8" w14:textId="77777777" w:rsidR="003218FF" w:rsidRPr="00B10E7E" w:rsidRDefault="003218FF" w:rsidP="003218FF">
      <w:pPr>
        <w:suppressAutoHyphens/>
        <w:autoSpaceDE w:val="0"/>
        <w:autoSpaceDN w:val="0"/>
        <w:adjustRightInd w:val="0"/>
        <w:ind w:firstLine="720"/>
        <w:rPr>
          <w:b/>
          <w:bCs/>
          <w:sz w:val="28"/>
          <w:szCs w:val="28"/>
          <w:lang w:val="en"/>
        </w:rPr>
      </w:pPr>
    </w:p>
    <w:p w14:paraId="4537497D" w14:textId="77777777" w:rsidR="003218FF" w:rsidRPr="00B10E7E" w:rsidRDefault="003218FF" w:rsidP="003218FF">
      <w:pPr>
        <w:suppressAutoHyphens/>
        <w:autoSpaceDE w:val="0"/>
        <w:autoSpaceDN w:val="0"/>
        <w:adjustRightInd w:val="0"/>
        <w:ind w:firstLine="720"/>
        <w:rPr>
          <w:b/>
          <w:bCs/>
          <w:sz w:val="28"/>
          <w:szCs w:val="28"/>
          <w:lang w:val="en"/>
        </w:rPr>
      </w:pPr>
    </w:p>
    <w:p w14:paraId="750B0B7C" w14:textId="7777777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ĐỒ ÁN CUỐI KÌ MÔN</w:t>
      </w:r>
      <w:r w:rsidR="001E4946">
        <w:rPr>
          <w:b/>
          <w:bCs/>
          <w:sz w:val="32"/>
          <w:szCs w:val="32"/>
          <w:lang w:val="en"/>
        </w:rPr>
        <w:t xml:space="preserve"> CÔNG NGHỆ PHẦN MỀM</w:t>
      </w:r>
      <w:r w:rsidR="002D4629">
        <w:rPr>
          <w:b/>
          <w:bCs/>
          <w:sz w:val="32"/>
          <w:szCs w:val="32"/>
          <w:lang w:val="en"/>
        </w:rPr>
        <w:t xml:space="preserve"> </w:t>
      </w:r>
    </w:p>
    <w:p w14:paraId="43C49466" w14:textId="77777777" w:rsidR="002D4629" w:rsidRPr="00B10E7E" w:rsidRDefault="002D4629" w:rsidP="002D4629">
      <w:pPr>
        <w:suppressAutoHyphens/>
        <w:autoSpaceDE w:val="0"/>
        <w:autoSpaceDN w:val="0"/>
        <w:adjustRightInd w:val="0"/>
        <w:spacing w:line="360" w:lineRule="auto"/>
        <w:rPr>
          <w:b/>
          <w:bCs/>
          <w:lang w:val="en"/>
        </w:rPr>
      </w:pPr>
    </w:p>
    <w:p w14:paraId="677DECBC" w14:textId="77777777" w:rsidR="002D4629" w:rsidRDefault="002D4629" w:rsidP="002D4629">
      <w:pPr>
        <w:suppressAutoHyphens/>
        <w:autoSpaceDE w:val="0"/>
        <w:autoSpaceDN w:val="0"/>
        <w:adjustRightInd w:val="0"/>
        <w:spacing w:line="360" w:lineRule="auto"/>
        <w:rPr>
          <w:b/>
          <w:bCs/>
          <w:lang w:val="en"/>
        </w:rPr>
      </w:pPr>
    </w:p>
    <w:p w14:paraId="64EFE6C6" w14:textId="77777777" w:rsidR="00E766EA" w:rsidRDefault="00E766EA" w:rsidP="002D4629">
      <w:pPr>
        <w:suppressAutoHyphens/>
        <w:autoSpaceDE w:val="0"/>
        <w:autoSpaceDN w:val="0"/>
        <w:adjustRightInd w:val="0"/>
        <w:spacing w:line="360" w:lineRule="auto"/>
        <w:rPr>
          <w:b/>
          <w:bCs/>
          <w:lang w:val="en"/>
        </w:rPr>
      </w:pPr>
    </w:p>
    <w:p w14:paraId="62752B25" w14:textId="77777777" w:rsidR="002D4629" w:rsidRPr="00B10E7E" w:rsidRDefault="001E4946" w:rsidP="002D4629">
      <w:pPr>
        <w:suppressAutoHyphens/>
        <w:autoSpaceDE w:val="0"/>
        <w:autoSpaceDN w:val="0"/>
        <w:adjustRightInd w:val="0"/>
        <w:spacing w:line="360" w:lineRule="auto"/>
        <w:jc w:val="center"/>
        <w:rPr>
          <w:b/>
          <w:bCs/>
          <w:sz w:val="48"/>
          <w:szCs w:val="48"/>
          <w:lang w:val="en"/>
        </w:rPr>
      </w:pPr>
      <w:r>
        <w:rPr>
          <w:b/>
          <w:bCs/>
          <w:sz w:val="48"/>
          <w:szCs w:val="48"/>
          <w:lang w:val="en"/>
        </w:rPr>
        <w:t>QUẢN LÝ PHÒNG NET</w:t>
      </w:r>
    </w:p>
    <w:p w14:paraId="440515E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12259171" w14:textId="77777777" w:rsidR="003218FF" w:rsidRPr="00B10E7E" w:rsidRDefault="003218FF" w:rsidP="003218FF">
      <w:pPr>
        <w:suppressAutoHyphens/>
        <w:autoSpaceDE w:val="0"/>
        <w:autoSpaceDN w:val="0"/>
        <w:adjustRightInd w:val="0"/>
        <w:jc w:val="both"/>
        <w:rPr>
          <w:b/>
          <w:bCs/>
          <w:lang w:val="en"/>
        </w:rPr>
      </w:pPr>
    </w:p>
    <w:p w14:paraId="464945B6" w14:textId="77777777" w:rsidR="003218FF" w:rsidRPr="00B10E7E" w:rsidRDefault="003218FF" w:rsidP="003218FF">
      <w:pPr>
        <w:suppressAutoHyphens/>
        <w:autoSpaceDE w:val="0"/>
        <w:autoSpaceDN w:val="0"/>
        <w:adjustRightInd w:val="0"/>
        <w:jc w:val="both"/>
        <w:rPr>
          <w:b/>
          <w:bCs/>
          <w:lang w:val="en"/>
        </w:rPr>
      </w:pPr>
    </w:p>
    <w:p w14:paraId="040430A9" w14:textId="77777777" w:rsidR="003218FF" w:rsidRDefault="003218FF" w:rsidP="003218FF">
      <w:pPr>
        <w:suppressAutoHyphens/>
        <w:autoSpaceDE w:val="0"/>
        <w:autoSpaceDN w:val="0"/>
        <w:adjustRightInd w:val="0"/>
        <w:jc w:val="both"/>
        <w:rPr>
          <w:b/>
          <w:bCs/>
          <w:lang w:val="en"/>
        </w:rPr>
      </w:pPr>
    </w:p>
    <w:p w14:paraId="2FCB7932" w14:textId="77777777" w:rsidR="003218FF" w:rsidRPr="00B10E7E" w:rsidRDefault="003218FF" w:rsidP="003218FF">
      <w:pPr>
        <w:suppressAutoHyphens/>
        <w:autoSpaceDE w:val="0"/>
        <w:autoSpaceDN w:val="0"/>
        <w:adjustRightInd w:val="0"/>
        <w:jc w:val="both"/>
        <w:rPr>
          <w:b/>
          <w:bCs/>
          <w:lang w:val="en"/>
        </w:rPr>
      </w:pPr>
    </w:p>
    <w:p w14:paraId="2BF536AD" w14:textId="77777777" w:rsidR="003218FF" w:rsidRPr="00B10E7E" w:rsidRDefault="003218FF" w:rsidP="003218FF">
      <w:pPr>
        <w:suppressAutoHyphens/>
        <w:autoSpaceDE w:val="0"/>
        <w:autoSpaceDN w:val="0"/>
        <w:adjustRightInd w:val="0"/>
        <w:jc w:val="both"/>
        <w:rPr>
          <w:b/>
          <w:bCs/>
          <w:lang w:val="en"/>
        </w:rPr>
      </w:pPr>
    </w:p>
    <w:p w14:paraId="793F5792" w14:textId="073AC332" w:rsidR="003218FF" w:rsidRPr="001E4946"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ướng dẫn:</w:t>
      </w:r>
      <w:r w:rsidR="002B2B71">
        <w:rPr>
          <w:sz w:val="28"/>
          <w:szCs w:val="28"/>
        </w:rPr>
        <w:t xml:space="preserve"> </w:t>
      </w:r>
      <w:r w:rsidR="002B2B71" w:rsidRPr="002B2B71">
        <w:rPr>
          <w:b/>
          <w:sz w:val="28"/>
          <w:szCs w:val="28"/>
        </w:rPr>
        <w:t>ThS</w:t>
      </w:r>
      <w:r w:rsidRPr="00B10E7E">
        <w:rPr>
          <w:sz w:val="28"/>
          <w:szCs w:val="28"/>
          <w:lang w:val="vi-VN"/>
        </w:rPr>
        <w:t xml:space="preserve"> </w:t>
      </w:r>
      <w:r w:rsidR="001E4946">
        <w:rPr>
          <w:b/>
          <w:sz w:val="28"/>
          <w:szCs w:val="28"/>
        </w:rPr>
        <w:t>LÊ VĂN VANG</w:t>
      </w:r>
    </w:p>
    <w:p w14:paraId="0E0F7C3F" w14:textId="77777777" w:rsidR="003218FF" w:rsidRPr="001E4946"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1E4946">
        <w:rPr>
          <w:b/>
          <w:bCs/>
          <w:sz w:val="28"/>
          <w:szCs w:val="28"/>
        </w:rPr>
        <w:t>NGUYỄN HOÀNG PHÚC - 51403166</w:t>
      </w:r>
    </w:p>
    <w:p w14:paraId="031E2846" w14:textId="77777777" w:rsidR="00CA1C39" w:rsidRPr="001E4946" w:rsidRDefault="001E4946" w:rsidP="003218FF">
      <w:pPr>
        <w:suppressAutoHyphens/>
        <w:autoSpaceDE w:val="0"/>
        <w:autoSpaceDN w:val="0"/>
        <w:adjustRightInd w:val="0"/>
        <w:jc w:val="right"/>
        <w:rPr>
          <w:sz w:val="28"/>
          <w:szCs w:val="28"/>
        </w:rPr>
      </w:pPr>
      <w:r>
        <w:rPr>
          <w:b/>
          <w:bCs/>
          <w:sz w:val="28"/>
          <w:szCs w:val="28"/>
        </w:rPr>
        <w:t>TRẦN THỊ HUYỀN TRANG - 514031740</w:t>
      </w:r>
    </w:p>
    <w:p w14:paraId="36FBBF6D" w14:textId="77777777" w:rsidR="003218FF" w:rsidRPr="001E4946"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1E4946">
        <w:rPr>
          <w:b/>
          <w:bCs/>
          <w:sz w:val="28"/>
          <w:szCs w:val="28"/>
        </w:rPr>
        <w:t>14050301</w:t>
      </w:r>
    </w:p>
    <w:p w14:paraId="72EB82B4"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1E4946">
        <w:rPr>
          <w:b/>
          <w:bCs/>
          <w:sz w:val="28"/>
          <w:szCs w:val="28"/>
          <w:lang w:val="vi-VN"/>
        </w:rPr>
        <w:t>18</w:t>
      </w:r>
    </w:p>
    <w:p w14:paraId="50021685" w14:textId="77777777" w:rsidR="003218FF" w:rsidRDefault="003218FF" w:rsidP="003218FF">
      <w:pPr>
        <w:suppressAutoHyphens/>
        <w:autoSpaceDE w:val="0"/>
        <w:autoSpaceDN w:val="0"/>
        <w:adjustRightInd w:val="0"/>
        <w:rPr>
          <w:b/>
          <w:bCs/>
          <w:sz w:val="28"/>
          <w:szCs w:val="28"/>
          <w:lang w:val="vi-VN"/>
        </w:rPr>
      </w:pPr>
    </w:p>
    <w:p w14:paraId="7B26D224" w14:textId="77777777" w:rsidR="002D4629" w:rsidRDefault="002D4629" w:rsidP="003218FF">
      <w:pPr>
        <w:suppressAutoHyphens/>
        <w:autoSpaceDE w:val="0"/>
        <w:autoSpaceDN w:val="0"/>
        <w:adjustRightInd w:val="0"/>
        <w:rPr>
          <w:b/>
          <w:bCs/>
          <w:sz w:val="28"/>
          <w:szCs w:val="28"/>
          <w:lang w:val="vi-VN"/>
        </w:rPr>
      </w:pPr>
    </w:p>
    <w:p w14:paraId="1B58A983" w14:textId="77777777" w:rsidR="002D4629" w:rsidRDefault="002D4629" w:rsidP="003218FF">
      <w:pPr>
        <w:suppressAutoHyphens/>
        <w:autoSpaceDE w:val="0"/>
        <w:autoSpaceDN w:val="0"/>
        <w:adjustRightInd w:val="0"/>
        <w:rPr>
          <w:b/>
          <w:bCs/>
          <w:sz w:val="28"/>
          <w:szCs w:val="28"/>
          <w:lang w:val="vi-VN"/>
        </w:rPr>
      </w:pPr>
    </w:p>
    <w:p w14:paraId="336BD8F0" w14:textId="77777777" w:rsidR="002D4629" w:rsidRDefault="002D4629" w:rsidP="003218FF">
      <w:pPr>
        <w:suppressAutoHyphens/>
        <w:autoSpaceDE w:val="0"/>
        <w:autoSpaceDN w:val="0"/>
        <w:adjustRightInd w:val="0"/>
        <w:rPr>
          <w:b/>
          <w:bCs/>
          <w:sz w:val="28"/>
          <w:szCs w:val="28"/>
          <w:lang w:val="vi-VN"/>
        </w:rPr>
      </w:pPr>
    </w:p>
    <w:p w14:paraId="4B6E3A91" w14:textId="77777777" w:rsidR="002D4629" w:rsidRPr="00CA1C39" w:rsidRDefault="002D4629" w:rsidP="003218FF">
      <w:pPr>
        <w:suppressAutoHyphens/>
        <w:autoSpaceDE w:val="0"/>
        <w:autoSpaceDN w:val="0"/>
        <w:adjustRightInd w:val="0"/>
        <w:rPr>
          <w:b/>
          <w:bCs/>
          <w:sz w:val="28"/>
          <w:szCs w:val="28"/>
          <w:lang w:val="vi-VN"/>
        </w:rPr>
      </w:pPr>
    </w:p>
    <w:p w14:paraId="5EC99C2C" w14:textId="77777777" w:rsidR="003218FF" w:rsidRPr="00CA1C39" w:rsidRDefault="003218FF" w:rsidP="003218FF">
      <w:pPr>
        <w:suppressAutoHyphens/>
        <w:autoSpaceDE w:val="0"/>
        <w:autoSpaceDN w:val="0"/>
        <w:adjustRightInd w:val="0"/>
        <w:jc w:val="center"/>
        <w:rPr>
          <w:b/>
          <w:bCs/>
          <w:lang w:val="vi-VN"/>
        </w:rPr>
      </w:pPr>
    </w:p>
    <w:p w14:paraId="77793978" w14:textId="77777777" w:rsidR="00B118C8" w:rsidRPr="001E4946" w:rsidRDefault="003218FF" w:rsidP="003218FF">
      <w:pPr>
        <w:suppressAutoHyphens/>
        <w:autoSpaceDE w:val="0"/>
        <w:autoSpaceDN w:val="0"/>
        <w:adjustRightInd w:val="0"/>
        <w:jc w:val="center"/>
        <w:rPr>
          <w:b/>
          <w:bCs/>
          <w:iCs/>
          <w:sz w:val="28"/>
          <w:szCs w:val="28"/>
        </w:rPr>
        <w:sectPr w:rsidR="00B118C8" w:rsidRPr="001E494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1E4946">
        <w:rPr>
          <w:b/>
          <w:bCs/>
          <w:iCs/>
          <w:sz w:val="28"/>
          <w:szCs w:val="28"/>
        </w:rPr>
        <w:t>6</w:t>
      </w:r>
    </w:p>
    <w:p w14:paraId="009EA99B" w14:textId="77777777" w:rsidR="00BB2B2A" w:rsidRPr="00DB7595" w:rsidRDefault="00BB2B2A" w:rsidP="002D796D">
      <w:pPr>
        <w:pStyle w:val="Chng"/>
        <w:jc w:val="center"/>
        <w:rPr>
          <w:lang w:val="vi-VN"/>
        </w:rPr>
      </w:pPr>
      <w:bookmarkStart w:id="3" w:name="_Toc468136578"/>
      <w:r w:rsidRPr="00DB7595">
        <w:rPr>
          <w:lang w:val="vi-VN"/>
        </w:rPr>
        <w:t>LỜI CẢM ƠN</w:t>
      </w:r>
      <w:bookmarkEnd w:id="3"/>
    </w:p>
    <w:p w14:paraId="61DD6045" w14:textId="77777777" w:rsidR="001E4946" w:rsidRDefault="001E4946" w:rsidP="0064189C">
      <w:pPr>
        <w:pStyle w:val="Nidungvnbn"/>
      </w:pPr>
      <w:r>
        <w:t xml:space="preserve">Chúng em xin gửi cảm ơn chân thành đến thầy Vang cũng như các thầy cô của Khoa Công Nghệ Thông Tin – Trường Đại Học Tôn Đức Thắng. Cùng với kiến thức và tâm huyết của mình, các thầy cô đã nhiệt tình truyền đạt chúng em, để chúng em hiểu thêm một môn học mới – Môn Công Nghệ Phần Mềm. </w:t>
      </w:r>
    </w:p>
    <w:p w14:paraId="04C3236B" w14:textId="77777777" w:rsidR="00BB2B2A" w:rsidRPr="00DB7595" w:rsidRDefault="001E4946" w:rsidP="0064189C">
      <w:pPr>
        <w:pStyle w:val="Nidungvnbn"/>
        <w:rPr>
          <w:b/>
          <w:bCs/>
          <w:sz w:val="32"/>
          <w:szCs w:val="32"/>
          <w:lang w:val="vi-VN"/>
        </w:rPr>
      </w:pPr>
      <w:r>
        <w:t>Cũng qua đó, Khoa đã tổ chức cho chúng em tiếp cận, làm việc thực tế với một dự án, đề tài là Quản Lý Hệ Thống Phòng Net, một đề tài do chúng em chọn và rất thích nó. Môt lần nữa, chúng em xin được chân thành cảm ơn các thầy cô của Khoa đã tạo cơ hội cho chúng em tiếp cận được với bộ này và dễ dàng trình bày, làm ra được bài báo cáo cho đề tài này. Chúng em xin chân thành cám ơn.</w:t>
      </w:r>
      <w:r w:rsidR="00BB2B2A" w:rsidRPr="00DB7595">
        <w:rPr>
          <w:b/>
          <w:bCs/>
          <w:sz w:val="32"/>
          <w:szCs w:val="32"/>
          <w:lang w:val="vi-VN"/>
        </w:rPr>
        <w:br w:type="page"/>
      </w:r>
    </w:p>
    <w:p w14:paraId="4D327179" w14:textId="77777777" w:rsidR="003218FF" w:rsidRPr="002D796D" w:rsidRDefault="00B118C8" w:rsidP="002D796D">
      <w:pPr>
        <w:jc w:val="center"/>
        <w:rPr>
          <w:b/>
          <w:sz w:val="32"/>
          <w:szCs w:val="32"/>
          <w:lang w:val="vi-VN"/>
        </w:rPr>
      </w:pPr>
      <w:commentRangeStart w:id="4"/>
      <w:r w:rsidRPr="002D796D">
        <w:rPr>
          <w:b/>
          <w:sz w:val="32"/>
          <w:szCs w:val="32"/>
          <w:lang w:val="vi-VN"/>
        </w:rPr>
        <w:t>ĐỒ ÁN</w:t>
      </w:r>
      <w:r w:rsidR="003218FF" w:rsidRPr="002D796D">
        <w:rPr>
          <w:b/>
          <w:sz w:val="32"/>
          <w:szCs w:val="32"/>
          <w:lang w:val="vi-VN"/>
        </w:rPr>
        <w:t xml:space="preserve"> ĐƯỢC HOÀN THÀNH</w:t>
      </w:r>
    </w:p>
    <w:p w14:paraId="2338123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4"/>
      <w:r w:rsidR="00291721" w:rsidRPr="002D796D">
        <w:rPr>
          <w:rStyle w:val="CommentReference"/>
          <w:b/>
          <w:sz w:val="32"/>
          <w:szCs w:val="32"/>
        </w:rPr>
        <w:commentReference w:id="4"/>
      </w:r>
    </w:p>
    <w:p w14:paraId="39207B7D" w14:textId="77777777" w:rsidR="00291721" w:rsidRPr="00DB7595" w:rsidRDefault="00291721" w:rsidP="003218FF">
      <w:pPr>
        <w:autoSpaceDE w:val="0"/>
        <w:autoSpaceDN w:val="0"/>
        <w:adjustRightInd w:val="0"/>
        <w:spacing w:line="360" w:lineRule="auto"/>
        <w:ind w:firstLine="720"/>
        <w:jc w:val="both"/>
        <w:rPr>
          <w:szCs w:val="26"/>
          <w:lang w:val="vi-VN"/>
        </w:rPr>
      </w:pPr>
    </w:p>
    <w:p w14:paraId="2E2E2F45" w14:textId="77777777" w:rsidR="003218FF" w:rsidRPr="00DB7595" w:rsidRDefault="001E4946" w:rsidP="003218FF">
      <w:pPr>
        <w:autoSpaceDE w:val="0"/>
        <w:autoSpaceDN w:val="0"/>
        <w:adjustRightInd w:val="0"/>
        <w:spacing w:line="360" w:lineRule="auto"/>
        <w:ind w:firstLine="720"/>
        <w:jc w:val="both"/>
        <w:rPr>
          <w:szCs w:val="26"/>
          <w:lang w:val="vi-VN"/>
        </w:rPr>
      </w:pPr>
      <w:r>
        <w:rPr>
          <w:szCs w:val="26"/>
        </w:rPr>
        <w:t>Chúng em</w:t>
      </w:r>
      <w:r w:rsidR="003218FF" w:rsidRPr="00DB7595">
        <w:rPr>
          <w:szCs w:val="26"/>
          <w:lang w:val="vi-VN"/>
        </w:rPr>
        <w:t xml:space="preserve"> xin cam đoan đây là </w:t>
      </w:r>
      <w:r w:rsidR="00B118C8" w:rsidRPr="00B118C8">
        <w:rPr>
          <w:szCs w:val="26"/>
          <w:lang w:val="vi-VN"/>
        </w:rPr>
        <w:t>sản phẩm đồ án</w:t>
      </w:r>
      <w:r>
        <w:rPr>
          <w:szCs w:val="26"/>
          <w:lang w:val="vi-VN"/>
        </w:rPr>
        <w:t xml:space="preserve"> của </w:t>
      </w:r>
      <w:commentRangeStart w:id="5"/>
      <w:r w:rsidR="00B118C8" w:rsidRPr="00B118C8">
        <w:rPr>
          <w:szCs w:val="26"/>
          <w:lang w:val="vi-VN"/>
        </w:rPr>
        <w:t xml:space="preserve">chúng </w:t>
      </w:r>
      <w:r>
        <w:rPr>
          <w:szCs w:val="26"/>
        </w:rPr>
        <w:t>em</w:t>
      </w:r>
      <w:r w:rsidR="003218FF" w:rsidRPr="00DB7595">
        <w:rPr>
          <w:szCs w:val="26"/>
          <w:lang w:val="vi-VN"/>
        </w:rPr>
        <w:t xml:space="preserve"> </w:t>
      </w:r>
      <w:commentRangeEnd w:id="5"/>
      <w:r w:rsidR="00B118C8">
        <w:rPr>
          <w:rStyle w:val="CommentReference"/>
        </w:rPr>
        <w:commentReference w:id="5"/>
      </w:r>
      <w:r w:rsidR="003218FF" w:rsidRPr="00DB7595">
        <w:rPr>
          <w:szCs w:val="26"/>
          <w:lang w:val="vi-VN"/>
        </w:rPr>
        <w:t xml:space="preserve">và được sự hướng dẫn của </w:t>
      </w:r>
      <w:r>
        <w:rPr>
          <w:szCs w:val="26"/>
        </w:rPr>
        <w:t>thầy Lê Văn Vang</w:t>
      </w:r>
      <w:r w:rsidR="003218FF" w:rsidRPr="00DB7595">
        <w:rPr>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CD84122" w14:textId="77777777" w:rsidR="003218FF" w:rsidRPr="00DB7595" w:rsidRDefault="003218FF" w:rsidP="003218FF">
      <w:pPr>
        <w:autoSpaceDE w:val="0"/>
        <w:autoSpaceDN w:val="0"/>
        <w:adjustRightInd w:val="0"/>
        <w:spacing w:line="360" w:lineRule="auto"/>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nguồn gốc.</w:t>
      </w:r>
    </w:p>
    <w:p w14:paraId="4F4791BD" w14:textId="77777777" w:rsidR="003218FF" w:rsidRPr="00DB7595" w:rsidRDefault="003218FF" w:rsidP="003218FF">
      <w:pPr>
        <w:autoSpaceDE w:val="0"/>
        <w:autoSpaceDN w:val="0"/>
        <w:adjustRightInd w:val="0"/>
        <w:spacing w:line="360" w:lineRule="auto"/>
        <w:ind w:firstLine="720"/>
        <w:jc w:val="both"/>
        <w:rPr>
          <w:b/>
          <w:szCs w:val="26"/>
          <w:lang w:val="vi-VN"/>
        </w:rPr>
      </w:pPr>
      <w:r w:rsidRPr="00DB7595">
        <w:rPr>
          <w:b/>
          <w:szCs w:val="26"/>
          <w:lang w:val="vi-VN"/>
        </w:rPr>
        <w:t>Nếu phát hiện có bất kỳ sự gian lận nào</w:t>
      </w:r>
      <w:r w:rsidR="00242259">
        <w:rPr>
          <w:b/>
          <w:szCs w:val="26"/>
        </w:rPr>
        <w:t>,</w:t>
      </w:r>
      <w:r w:rsidRPr="00DB7595">
        <w:rPr>
          <w:b/>
          <w:szCs w:val="26"/>
          <w:lang w:val="vi-VN"/>
        </w:rPr>
        <w:t xml:space="preserve"> </w:t>
      </w:r>
      <w:r w:rsidR="00242259">
        <w:rPr>
          <w:b/>
          <w:szCs w:val="26"/>
        </w:rPr>
        <w:t>chúng em</w:t>
      </w:r>
      <w:r w:rsidRPr="00DB7595">
        <w:rPr>
          <w:b/>
          <w:szCs w:val="26"/>
          <w:lang w:val="vi-VN"/>
        </w:rPr>
        <w:t xml:space="preserve">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07AED814" w14:textId="77777777" w:rsidR="003218FF" w:rsidRPr="00DB7595" w:rsidRDefault="003218FF" w:rsidP="003218FF">
      <w:pPr>
        <w:autoSpaceDE w:val="0"/>
        <w:autoSpaceDN w:val="0"/>
        <w:adjustRightInd w:val="0"/>
        <w:spacing w:line="360" w:lineRule="auto"/>
        <w:ind w:left="3600"/>
        <w:jc w:val="center"/>
        <w:rPr>
          <w:i/>
          <w:szCs w:val="26"/>
          <w:lang w:val="vi-VN"/>
        </w:rPr>
      </w:pPr>
      <w:r w:rsidRPr="00DB7595">
        <w:rPr>
          <w:i/>
          <w:szCs w:val="26"/>
          <w:lang w:val="vi-VN"/>
        </w:rPr>
        <w:t xml:space="preserve">TP. Hồ Chí Minh, ngày </w:t>
      </w:r>
      <w:r w:rsidR="00242259">
        <w:rPr>
          <w:i/>
          <w:szCs w:val="26"/>
        </w:rPr>
        <w:t>1</w:t>
      </w:r>
      <w:r w:rsidR="00242259">
        <w:rPr>
          <w:i/>
          <w:szCs w:val="26"/>
          <w:lang w:val="vi-VN"/>
        </w:rPr>
        <w:t xml:space="preserve"> </w:t>
      </w:r>
      <w:r w:rsidRPr="00DB7595">
        <w:rPr>
          <w:i/>
          <w:szCs w:val="26"/>
          <w:lang w:val="vi-VN"/>
        </w:rPr>
        <w:t>tháng</w:t>
      </w:r>
      <w:r w:rsidR="00242259">
        <w:rPr>
          <w:i/>
          <w:szCs w:val="26"/>
        </w:rPr>
        <w:t xml:space="preserve"> 12 </w:t>
      </w:r>
      <w:r w:rsidRPr="00DB7595">
        <w:rPr>
          <w:i/>
          <w:szCs w:val="26"/>
          <w:lang w:val="vi-VN"/>
        </w:rPr>
        <w:t xml:space="preserve">năm </w:t>
      </w:r>
      <w:r w:rsidR="00242259">
        <w:rPr>
          <w:i/>
          <w:szCs w:val="26"/>
        </w:rPr>
        <w:t>2016</w:t>
      </w:r>
      <w:r w:rsidRPr="00DB7595">
        <w:rPr>
          <w:i/>
          <w:szCs w:val="26"/>
          <w:lang w:val="vi-VN"/>
        </w:rPr>
        <w:t xml:space="preserve">     </w:t>
      </w:r>
    </w:p>
    <w:p w14:paraId="59A437A1" w14:textId="77777777" w:rsidR="003218FF" w:rsidRPr="00DB7595" w:rsidRDefault="003218FF" w:rsidP="00BB2B2A">
      <w:pPr>
        <w:tabs>
          <w:tab w:val="center" w:pos="6521"/>
        </w:tabs>
        <w:autoSpaceDE w:val="0"/>
        <w:autoSpaceDN w:val="0"/>
        <w:adjustRightInd w:val="0"/>
        <w:spacing w:line="360" w:lineRule="auto"/>
        <w:ind w:left="3600"/>
        <w:jc w:val="center"/>
        <w:rPr>
          <w:i/>
          <w:szCs w:val="26"/>
          <w:lang w:val="vi-VN"/>
        </w:rPr>
      </w:pPr>
      <w:r w:rsidRPr="00DB7595">
        <w:rPr>
          <w:i/>
          <w:szCs w:val="26"/>
          <w:lang w:val="vi-VN"/>
        </w:rPr>
        <w:t>Tác giả</w:t>
      </w:r>
    </w:p>
    <w:p w14:paraId="0BF6F674" w14:textId="77777777" w:rsidR="002B2B71" w:rsidRPr="00DB7595" w:rsidRDefault="00BB2B2A" w:rsidP="00BB2B2A">
      <w:pPr>
        <w:tabs>
          <w:tab w:val="center" w:pos="6379"/>
        </w:tabs>
        <w:spacing w:after="200" w:line="276" w:lineRule="auto"/>
        <w:rPr>
          <w:i/>
          <w:szCs w:val="26"/>
          <w:lang w:val="vi-VN"/>
        </w:rPr>
      </w:pPr>
      <w:r w:rsidRPr="00DB7595">
        <w:rPr>
          <w:i/>
          <w:szCs w:val="26"/>
          <w:lang w:val="vi-VN"/>
        </w:rPr>
        <w:tab/>
      </w:r>
      <w:r w:rsidR="003218FF" w:rsidRPr="00DB7595">
        <w:rPr>
          <w:i/>
          <w:szCs w:val="26"/>
          <w:lang w:val="vi-VN"/>
        </w:rPr>
        <w:t>(ký tên và ghi rõ họ tên)</w:t>
      </w:r>
    </w:p>
    <w:p w14:paraId="1C598740" w14:textId="77777777" w:rsidR="00BB2B2A" w:rsidRPr="00DB7595" w:rsidRDefault="00BB2B2A" w:rsidP="00BB2B2A">
      <w:pPr>
        <w:tabs>
          <w:tab w:val="center" w:pos="6379"/>
        </w:tabs>
        <w:spacing w:after="200" w:line="276" w:lineRule="auto"/>
        <w:rPr>
          <w:i/>
          <w:szCs w:val="26"/>
          <w:lang w:val="vi-VN"/>
        </w:rPr>
      </w:pPr>
    </w:p>
    <w:p w14:paraId="31A66430" w14:textId="77777777" w:rsidR="00BB2B2A" w:rsidRPr="00242259" w:rsidRDefault="00BB2B2A" w:rsidP="00BB2B2A">
      <w:pPr>
        <w:tabs>
          <w:tab w:val="center" w:pos="6379"/>
        </w:tabs>
        <w:spacing w:after="200" w:line="276" w:lineRule="auto"/>
        <w:rPr>
          <w:i/>
          <w:szCs w:val="26"/>
        </w:rPr>
      </w:pPr>
      <w:r w:rsidRPr="00DB7595">
        <w:rPr>
          <w:i/>
          <w:szCs w:val="26"/>
          <w:lang w:val="vi-VN"/>
        </w:rPr>
        <w:tab/>
      </w:r>
      <w:r w:rsidR="00242259">
        <w:rPr>
          <w:i/>
          <w:szCs w:val="26"/>
        </w:rPr>
        <w:t>Nguyễn Hoàng Phúc</w:t>
      </w:r>
    </w:p>
    <w:p w14:paraId="575E5948" w14:textId="77777777" w:rsidR="00BB2B2A" w:rsidRPr="00DB7595" w:rsidRDefault="00BB2B2A" w:rsidP="00BB2B2A">
      <w:pPr>
        <w:tabs>
          <w:tab w:val="center" w:pos="6379"/>
        </w:tabs>
        <w:spacing w:after="200" w:line="276" w:lineRule="auto"/>
        <w:rPr>
          <w:i/>
          <w:szCs w:val="26"/>
          <w:lang w:val="vi-VN"/>
        </w:rPr>
      </w:pPr>
    </w:p>
    <w:p w14:paraId="599402CF" w14:textId="77777777" w:rsidR="00BB2B2A" w:rsidRPr="00DB7595" w:rsidRDefault="00BB2B2A" w:rsidP="00BB2B2A">
      <w:pPr>
        <w:tabs>
          <w:tab w:val="center" w:pos="6379"/>
        </w:tabs>
        <w:spacing w:after="200" w:line="276" w:lineRule="auto"/>
        <w:rPr>
          <w:i/>
          <w:szCs w:val="26"/>
          <w:lang w:val="vi-VN"/>
        </w:rPr>
      </w:pPr>
    </w:p>
    <w:p w14:paraId="1E3CAF5F" w14:textId="77777777" w:rsidR="00BB2B2A" w:rsidRPr="00DB7595" w:rsidRDefault="00BB2B2A" w:rsidP="00BB2B2A">
      <w:pPr>
        <w:tabs>
          <w:tab w:val="center" w:pos="6379"/>
        </w:tabs>
        <w:spacing w:after="200" w:line="276" w:lineRule="auto"/>
        <w:rPr>
          <w:i/>
          <w:szCs w:val="26"/>
          <w:lang w:val="vi-VN"/>
        </w:rPr>
      </w:pPr>
    </w:p>
    <w:p w14:paraId="19207FC5" w14:textId="77777777" w:rsidR="00BB2B2A" w:rsidRPr="00242259" w:rsidRDefault="00BB2B2A" w:rsidP="00BB2B2A">
      <w:pPr>
        <w:tabs>
          <w:tab w:val="center" w:pos="6379"/>
        </w:tabs>
        <w:spacing w:after="200" w:line="276" w:lineRule="auto"/>
        <w:rPr>
          <w:i/>
          <w:szCs w:val="26"/>
        </w:rPr>
      </w:pPr>
      <w:r w:rsidRPr="00DB7595">
        <w:rPr>
          <w:i/>
          <w:szCs w:val="26"/>
          <w:lang w:val="vi-VN"/>
        </w:rPr>
        <w:tab/>
      </w:r>
      <w:r w:rsidR="00242259">
        <w:rPr>
          <w:i/>
          <w:szCs w:val="26"/>
        </w:rPr>
        <w:t>Trần Thị Huyền Trang</w:t>
      </w:r>
    </w:p>
    <w:p w14:paraId="0ED25B25" w14:textId="77777777" w:rsidR="00BB2B2A" w:rsidRPr="00DB7595" w:rsidRDefault="00BB2B2A">
      <w:pPr>
        <w:spacing w:after="200" w:line="276" w:lineRule="auto"/>
        <w:rPr>
          <w:i/>
          <w:szCs w:val="26"/>
          <w:lang w:val="vi-VN"/>
        </w:rPr>
      </w:pPr>
      <w:r w:rsidRPr="00DB7595">
        <w:rPr>
          <w:i/>
          <w:szCs w:val="26"/>
          <w:lang w:val="vi-VN"/>
        </w:rPr>
        <w:br w:type="page"/>
      </w:r>
    </w:p>
    <w:p w14:paraId="36FF6539" w14:textId="77777777" w:rsidR="00B118C8" w:rsidRPr="00B118C8" w:rsidRDefault="00B118C8" w:rsidP="002D796D">
      <w:pPr>
        <w:pStyle w:val="Chng"/>
        <w:jc w:val="center"/>
        <w:rPr>
          <w:lang w:val="vi-VN"/>
        </w:rPr>
      </w:pPr>
      <w:bookmarkStart w:id="6" w:name="_Toc468136579"/>
      <w:r w:rsidRPr="00B118C8">
        <w:rPr>
          <w:lang w:val="vi-VN"/>
        </w:rPr>
        <w:t>PHẦN XÁC NHẬN VÀ ĐÁNH GIÁ CỦA GIẢNG VIÊN</w:t>
      </w:r>
      <w:bookmarkEnd w:id="6"/>
    </w:p>
    <w:p w14:paraId="7EDAF9D2" w14:textId="77777777" w:rsidR="00B118C8" w:rsidRPr="002D796D" w:rsidRDefault="00B118C8" w:rsidP="002D796D">
      <w:pPr>
        <w:pStyle w:val="Nidungvnbn"/>
        <w:rPr>
          <w:b/>
          <w:lang w:val="vi-VN"/>
        </w:rPr>
      </w:pPr>
      <w:r w:rsidRPr="002D796D">
        <w:rPr>
          <w:b/>
          <w:lang w:val="vi-VN"/>
        </w:rPr>
        <w:t>Phần xác nhận của GV hướng dẫn</w:t>
      </w:r>
    </w:p>
    <w:p w14:paraId="31AEDD6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6FC84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7621C5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9E4F377" w14:textId="77777777" w:rsidR="00B118C8" w:rsidRPr="00DC2276" w:rsidRDefault="00B118C8">
      <w:pPr>
        <w:spacing w:after="200" w:line="276" w:lineRule="auto"/>
        <w:rPr>
          <w:lang w:val="vi-VN"/>
        </w:rPr>
      </w:pPr>
    </w:p>
    <w:p w14:paraId="3F5D043B" w14:textId="77777777" w:rsidR="00B118C8" w:rsidRPr="00DC2276" w:rsidRDefault="00B118C8">
      <w:pPr>
        <w:spacing w:after="200" w:line="276" w:lineRule="auto"/>
        <w:rPr>
          <w:lang w:val="vi-VN"/>
        </w:rPr>
      </w:pPr>
    </w:p>
    <w:p w14:paraId="6E7829C4" w14:textId="77777777" w:rsidR="00B118C8" w:rsidRPr="00DC2276" w:rsidRDefault="00B118C8">
      <w:pPr>
        <w:spacing w:after="200" w:line="276" w:lineRule="auto"/>
        <w:rPr>
          <w:lang w:val="vi-VN"/>
        </w:rPr>
      </w:pPr>
    </w:p>
    <w:p w14:paraId="12E73858" w14:textId="77777777" w:rsidR="00B118C8" w:rsidRPr="00DC2276" w:rsidRDefault="00B118C8" w:rsidP="002D796D">
      <w:pPr>
        <w:pStyle w:val="Nidungvnbn"/>
        <w:rPr>
          <w:b/>
          <w:lang w:val="vi-VN"/>
        </w:rPr>
      </w:pPr>
      <w:r w:rsidRPr="00DC2276">
        <w:rPr>
          <w:b/>
          <w:lang w:val="vi-VN"/>
        </w:rPr>
        <w:t>Phần đánh giá của GV chấm bài</w:t>
      </w:r>
    </w:p>
    <w:p w14:paraId="4B69506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3F31E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D6934C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1A2D99" w14:textId="77777777" w:rsidR="00B118C8" w:rsidRPr="00DC2276" w:rsidRDefault="00B118C8" w:rsidP="00B118C8">
      <w:pPr>
        <w:spacing w:after="200" w:line="276" w:lineRule="auto"/>
        <w:rPr>
          <w:lang w:val="vi-VN"/>
        </w:rPr>
      </w:pPr>
    </w:p>
    <w:p w14:paraId="1F544417" w14:textId="77777777" w:rsidR="00DB7595" w:rsidRPr="00242259" w:rsidRDefault="007E6AB9" w:rsidP="00242259">
      <w:pPr>
        <w:pStyle w:val="Tiumccp1"/>
        <w:rPr>
          <w:sz w:val="32"/>
          <w:szCs w:val="32"/>
          <w:lang w:val="vi-VN"/>
        </w:rPr>
        <w:sectPr w:rsidR="00DB7595" w:rsidRPr="00242259"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EC4E36B" w14:textId="77777777" w:rsidR="007E6AB9" w:rsidRPr="007E6AB9" w:rsidRDefault="007E6AB9" w:rsidP="002D796D">
      <w:pPr>
        <w:pStyle w:val="Chng"/>
        <w:jc w:val="center"/>
      </w:pPr>
      <w:bookmarkStart w:id="7" w:name="_Toc468136580"/>
      <w:commentRangeStart w:id="8"/>
      <w:r>
        <w:t>MỤC LỤC</w:t>
      </w:r>
      <w:commentRangeEnd w:id="8"/>
      <w:r w:rsidR="00C75086">
        <w:rPr>
          <w:rStyle w:val="CommentReference"/>
        </w:rPr>
        <w:commentReference w:id="8"/>
      </w:r>
      <w:bookmarkEnd w:id="7"/>
    </w:p>
    <w:commentRangeStart w:id="9"/>
    <w:p w14:paraId="2DD92650" w14:textId="77777777" w:rsidR="00EE53B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68136578" w:history="1">
        <w:r w:rsidR="00EE53B0" w:rsidRPr="004D17EE">
          <w:rPr>
            <w:rStyle w:val="Hyperlink"/>
            <w:noProof/>
            <w:lang w:val="vi-VN"/>
          </w:rPr>
          <w:t>LỜI CẢM ƠN</w:t>
        </w:r>
        <w:r w:rsidR="00EE53B0">
          <w:rPr>
            <w:noProof/>
            <w:webHidden/>
          </w:rPr>
          <w:tab/>
        </w:r>
        <w:r w:rsidR="00EE53B0">
          <w:rPr>
            <w:noProof/>
            <w:webHidden/>
          </w:rPr>
          <w:fldChar w:fldCharType="begin"/>
        </w:r>
        <w:r w:rsidR="00EE53B0">
          <w:rPr>
            <w:noProof/>
            <w:webHidden/>
          </w:rPr>
          <w:instrText xml:space="preserve"> PAGEREF _Toc468136578 \h </w:instrText>
        </w:r>
        <w:r w:rsidR="00EE53B0">
          <w:rPr>
            <w:noProof/>
            <w:webHidden/>
          </w:rPr>
        </w:r>
        <w:r w:rsidR="00EE53B0">
          <w:rPr>
            <w:noProof/>
            <w:webHidden/>
          </w:rPr>
          <w:fldChar w:fldCharType="separate"/>
        </w:r>
        <w:r w:rsidR="00EE53B0">
          <w:rPr>
            <w:noProof/>
            <w:webHidden/>
          </w:rPr>
          <w:t>i</w:t>
        </w:r>
        <w:r w:rsidR="00EE53B0">
          <w:rPr>
            <w:noProof/>
            <w:webHidden/>
          </w:rPr>
          <w:fldChar w:fldCharType="end"/>
        </w:r>
      </w:hyperlink>
    </w:p>
    <w:p w14:paraId="7E9F8547"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579" w:history="1">
        <w:r w:rsidR="00EE53B0" w:rsidRPr="004D17EE">
          <w:rPr>
            <w:rStyle w:val="Hyperlink"/>
            <w:noProof/>
            <w:lang w:val="vi-VN"/>
          </w:rPr>
          <w:t>PHẦN XÁC NHẬN VÀ ĐÁNH GIÁ CỦA GIẢNG VIÊN</w:t>
        </w:r>
        <w:r w:rsidR="00EE53B0">
          <w:rPr>
            <w:noProof/>
            <w:webHidden/>
          </w:rPr>
          <w:tab/>
        </w:r>
        <w:r w:rsidR="00EE53B0">
          <w:rPr>
            <w:noProof/>
            <w:webHidden/>
          </w:rPr>
          <w:fldChar w:fldCharType="begin"/>
        </w:r>
        <w:r w:rsidR="00EE53B0">
          <w:rPr>
            <w:noProof/>
            <w:webHidden/>
          </w:rPr>
          <w:instrText xml:space="preserve"> PAGEREF _Toc468136579 \h </w:instrText>
        </w:r>
        <w:r w:rsidR="00EE53B0">
          <w:rPr>
            <w:noProof/>
            <w:webHidden/>
          </w:rPr>
        </w:r>
        <w:r w:rsidR="00EE53B0">
          <w:rPr>
            <w:noProof/>
            <w:webHidden/>
          </w:rPr>
          <w:fldChar w:fldCharType="separate"/>
        </w:r>
        <w:r w:rsidR="00EE53B0">
          <w:rPr>
            <w:noProof/>
            <w:webHidden/>
          </w:rPr>
          <w:t>iii</w:t>
        </w:r>
        <w:r w:rsidR="00EE53B0">
          <w:rPr>
            <w:noProof/>
            <w:webHidden/>
          </w:rPr>
          <w:fldChar w:fldCharType="end"/>
        </w:r>
      </w:hyperlink>
    </w:p>
    <w:p w14:paraId="48C8FA2A"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580" w:history="1">
        <w:r w:rsidR="00EE53B0" w:rsidRPr="004D17EE">
          <w:rPr>
            <w:rStyle w:val="Hyperlink"/>
            <w:noProof/>
          </w:rPr>
          <w:t>MỤC LỤC</w:t>
        </w:r>
        <w:r w:rsidR="00EE53B0">
          <w:rPr>
            <w:noProof/>
            <w:webHidden/>
          </w:rPr>
          <w:tab/>
        </w:r>
        <w:r w:rsidR="00EE53B0">
          <w:rPr>
            <w:noProof/>
            <w:webHidden/>
          </w:rPr>
          <w:fldChar w:fldCharType="begin"/>
        </w:r>
        <w:r w:rsidR="00EE53B0">
          <w:rPr>
            <w:noProof/>
            <w:webHidden/>
          </w:rPr>
          <w:instrText xml:space="preserve"> PAGEREF _Toc468136580 \h </w:instrText>
        </w:r>
        <w:r w:rsidR="00EE53B0">
          <w:rPr>
            <w:noProof/>
            <w:webHidden/>
          </w:rPr>
        </w:r>
        <w:r w:rsidR="00EE53B0">
          <w:rPr>
            <w:noProof/>
            <w:webHidden/>
          </w:rPr>
          <w:fldChar w:fldCharType="separate"/>
        </w:r>
        <w:r w:rsidR="00EE53B0">
          <w:rPr>
            <w:noProof/>
            <w:webHidden/>
          </w:rPr>
          <w:t>1</w:t>
        </w:r>
        <w:r w:rsidR="00EE53B0">
          <w:rPr>
            <w:noProof/>
            <w:webHidden/>
          </w:rPr>
          <w:fldChar w:fldCharType="end"/>
        </w:r>
      </w:hyperlink>
    </w:p>
    <w:p w14:paraId="61320362"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581" w:history="1">
        <w:r w:rsidR="00EE53B0" w:rsidRPr="004D17EE">
          <w:rPr>
            <w:rStyle w:val="Hyperlink"/>
            <w:noProof/>
          </w:rPr>
          <w:t>DANH MỤC CÁC BẢNG BIỂU, HÌNH VẼ, ĐỒ THỊ</w:t>
        </w:r>
        <w:r w:rsidR="00EE53B0">
          <w:rPr>
            <w:noProof/>
            <w:webHidden/>
          </w:rPr>
          <w:tab/>
        </w:r>
        <w:r w:rsidR="00EE53B0">
          <w:rPr>
            <w:noProof/>
            <w:webHidden/>
          </w:rPr>
          <w:fldChar w:fldCharType="begin"/>
        </w:r>
        <w:r w:rsidR="00EE53B0">
          <w:rPr>
            <w:noProof/>
            <w:webHidden/>
          </w:rPr>
          <w:instrText xml:space="preserve"> PAGEREF _Toc468136581 \h </w:instrText>
        </w:r>
        <w:r w:rsidR="00EE53B0">
          <w:rPr>
            <w:noProof/>
            <w:webHidden/>
          </w:rPr>
        </w:r>
        <w:r w:rsidR="00EE53B0">
          <w:rPr>
            <w:noProof/>
            <w:webHidden/>
          </w:rPr>
          <w:fldChar w:fldCharType="separate"/>
        </w:r>
        <w:r w:rsidR="00EE53B0">
          <w:rPr>
            <w:noProof/>
            <w:webHidden/>
          </w:rPr>
          <w:t>5</w:t>
        </w:r>
        <w:r w:rsidR="00EE53B0">
          <w:rPr>
            <w:noProof/>
            <w:webHidden/>
          </w:rPr>
          <w:fldChar w:fldCharType="end"/>
        </w:r>
      </w:hyperlink>
    </w:p>
    <w:p w14:paraId="56B8B68B"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582" w:history="1">
        <w:r w:rsidR="00EE53B0" w:rsidRPr="004D17EE">
          <w:rPr>
            <w:rStyle w:val="Hyperlink"/>
            <w:noProof/>
          </w:rPr>
          <w:t>CHƯƠNG 1: TỔNG QUAN</w:t>
        </w:r>
        <w:r w:rsidR="00EE53B0">
          <w:rPr>
            <w:noProof/>
            <w:webHidden/>
          </w:rPr>
          <w:tab/>
        </w:r>
        <w:r w:rsidR="00EE53B0">
          <w:rPr>
            <w:noProof/>
            <w:webHidden/>
          </w:rPr>
          <w:fldChar w:fldCharType="begin"/>
        </w:r>
        <w:r w:rsidR="00EE53B0">
          <w:rPr>
            <w:noProof/>
            <w:webHidden/>
          </w:rPr>
          <w:instrText xml:space="preserve"> PAGEREF _Toc468136582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073FDA93" w14:textId="77777777" w:rsidR="00EE53B0" w:rsidRDefault="00D47AD7">
      <w:pPr>
        <w:pStyle w:val="TOC2"/>
        <w:tabs>
          <w:tab w:val="left" w:pos="1440"/>
          <w:tab w:val="right" w:leader="dot" w:pos="9111"/>
        </w:tabs>
        <w:rPr>
          <w:rFonts w:asciiTheme="minorHAnsi" w:eastAsiaTheme="minorEastAsia" w:hAnsiTheme="minorHAnsi" w:cstheme="minorBidi"/>
          <w:noProof/>
          <w:sz w:val="22"/>
          <w:szCs w:val="22"/>
        </w:rPr>
      </w:pPr>
      <w:hyperlink w:anchor="_Toc468136583" w:history="1">
        <w:r w:rsidR="00EE53B0" w:rsidRPr="004D17EE">
          <w:rPr>
            <w:rStyle w:val="Hyperlink"/>
            <w:noProof/>
          </w:rPr>
          <w:t>1.1</w:t>
        </w:r>
        <w:r w:rsidR="00EE53B0">
          <w:rPr>
            <w:rFonts w:asciiTheme="minorHAnsi" w:eastAsiaTheme="minorEastAsia" w:hAnsiTheme="minorHAnsi" w:cstheme="minorBidi"/>
            <w:noProof/>
            <w:sz w:val="22"/>
            <w:szCs w:val="22"/>
          </w:rPr>
          <w:tab/>
        </w:r>
        <w:r w:rsidR="00EE53B0" w:rsidRPr="004D17EE">
          <w:rPr>
            <w:rStyle w:val="Hyperlink"/>
            <w:noProof/>
          </w:rPr>
          <w:t>Giới thiệu</w:t>
        </w:r>
        <w:r w:rsidR="00EE53B0">
          <w:rPr>
            <w:noProof/>
            <w:webHidden/>
          </w:rPr>
          <w:tab/>
        </w:r>
        <w:r w:rsidR="00EE53B0">
          <w:rPr>
            <w:noProof/>
            <w:webHidden/>
          </w:rPr>
          <w:fldChar w:fldCharType="begin"/>
        </w:r>
        <w:r w:rsidR="00EE53B0">
          <w:rPr>
            <w:noProof/>
            <w:webHidden/>
          </w:rPr>
          <w:instrText xml:space="preserve"> PAGEREF _Toc468136583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37B0F858"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584" w:history="1">
        <w:r w:rsidR="00EE53B0" w:rsidRPr="004D17EE">
          <w:rPr>
            <w:rStyle w:val="Hyperlink"/>
            <w:noProof/>
          </w:rPr>
          <w:t>1.2 Mục tiêu và phạm vi</w:t>
        </w:r>
        <w:r w:rsidR="00EE53B0">
          <w:rPr>
            <w:noProof/>
            <w:webHidden/>
          </w:rPr>
          <w:tab/>
        </w:r>
        <w:r w:rsidR="00EE53B0">
          <w:rPr>
            <w:noProof/>
            <w:webHidden/>
          </w:rPr>
          <w:fldChar w:fldCharType="begin"/>
        </w:r>
        <w:r w:rsidR="00EE53B0">
          <w:rPr>
            <w:noProof/>
            <w:webHidden/>
          </w:rPr>
          <w:instrText xml:space="preserve"> PAGEREF _Toc468136584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1B3411A0"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85" w:history="1">
        <w:r w:rsidR="00EE53B0" w:rsidRPr="004D17EE">
          <w:rPr>
            <w:rStyle w:val="Hyperlink"/>
            <w:noProof/>
          </w:rPr>
          <w:t>1.2.1 Mục Tiêu</w:t>
        </w:r>
        <w:r w:rsidR="00EE53B0">
          <w:rPr>
            <w:noProof/>
            <w:webHidden/>
          </w:rPr>
          <w:tab/>
        </w:r>
        <w:r w:rsidR="00EE53B0">
          <w:rPr>
            <w:noProof/>
            <w:webHidden/>
          </w:rPr>
          <w:fldChar w:fldCharType="begin"/>
        </w:r>
        <w:r w:rsidR="00EE53B0">
          <w:rPr>
            <w:noProof/>
            <w:webHidden/>
          </w:rPr>
          <w:instrText xml:space="preserve"> PAGEREF _Toc468136585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3794EFCE"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86" w:history="1">
        <w:r w:rsidR="00EE53B0" w:rsidRPr="004D17EE">
          <w:rPr>
            <w:rStyle w:val="Hyperlink"/>
            <w:noProof/>
          </w:rPr>
          <w:t>1.2.2 Phạm vi đề tài</w:t>
        </w:r>
        <w:r w:rsidR="00EE53B0">
          <w:rPr>
            <w:noProof/>
            <w:webHidden/>
          </w:rPr>
          <w:tab/>
        </w:r>
        <w:r w:rsidR="00EE53B0">
          <w:rPr>
            <w:noProof/>
            <w:webHidden/>
          </w:rPr>
          <w:fldChar w:fldCharType="begin"/>
        </w:r>
        <w:r w:rsidR="00EE53B0">
          <w:rPr>
            <w:noProof/>
            <w:webHidden/>
          </w:rPr>
          <w:instrText xml:space="preserve"> PAGEREF _Toc468136586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67C09304"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587" w:history="1">
        <w:r w:rsidR="00EE53B0" w:rsidRPr="004D17EE">
          <w:rPr>
            <w:rStyle w:val="Hyperlink"/>
            <w:noProof/>
          </w:rPr>
          <w:t>1.3 Khảo sát dự án</w:t>
        </w:r>
        <w:r w:rsidR="00EE53B0">
          <w:rPr>
            <w:noProof/>
            <w:webHidden/>
          </w:rPr>
          <w:tab/>
        </w:r>
        <w:r w:rsidR="00EE53B0">
          <w:rPr>
            <w:noProof/>
            <w:webHidden/>
          </w:rPr>
          <w:fldChar w:fldCharType="begin"/>
        </w:r>
        <w:r w:rsidR="00EE53B0">
          <w:rPr>
            <w:noProof/>
            <w:webHidden/>
          </w:rPr>
          <w:instrText xml:space="preserve"> PAGEREF _Toc468136587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61D4F0D8"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88" w:history="1">
        <w:r w:rsidR="00EE53B0" w:rsidRPr="004D17EE">
          <w:rPr>
            <w:rStyle w:val="Hyperlink"/>
            <w:noProof/>
          </w:rPr>
          <w:t>1.3.1 Nguồn khảo sát</w:t>
        </w:r>
        <w:r w:rsidR="00EE53B0">
          <w:rPr>
            <w:noProof/>
            <w:webHidden/>
          </w:rPr>
          <w:tab/>
        </w:r>
        <w:r w:rsidR="00EE53B0">
          <w:rPr>
            <w:noProof/>
            <w:webHidden/>
          </w:rPr>
          <w:fldChar w:fldCharType="begin"/>
        </w:r>
        <w:r w:rsidR="00EE53B0">
          <w:rPr>
            <w:noProof/>
            <w:webHidden/>
          </w:rPr>
          <w:instrText xml:space="preserve"> PAGEREF _Toc468136588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412879FE"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89" w:history="1">
        <w:r w:rsidR="00EE53B0" w:rsidRPr="004D17EE">
          <w:rPr>
            <w:rStyle w:val="Hyperlink"/>
            <w:noProof/>
          </w:rPr>
          <w:t>1.3.2 Đối tượng khảo sát</w:t>
        </w:r>
        <w:r w:rsidR="00EE53B0">
          <w:rPr>
            <w:noProof/>
            <w:webHidden/>
          </w:rPr>
          <w:tab/>
        </w:r>
        <w:r w:rsidR="00EE53B0">
          <w:rPr>
            <w:noProof/>
            <w:webHidden/>
          </w:rPr>
          <w:fldChar w:fldCharType="begin"/>
        </w:r>
        <w:r w:rsidR="00EE53B0">
          <w:rPr>
            <w:noProof/>
            <w:webHidden/>
          </w:rPr>
          <w:instrText xml:space="preserve"> PAGEREF _Toc468136589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48DCD1DA"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90" w:history="1">
        <w:r w:rsidR="00EE53B0" w:rsidRPr="004D17EE">
          <w:rPr>
            <w:rStyle w:val="Hyperlink"/>
            <w:noProof/>
          </w:rPr>
          <w:t>1.3.3 Phạm vi khảo sát</w:t>
        </w:r>
        <w:r w:rsidR="00EE53B0">
          <w:rPr>
            <w:noProof/>
            <w:webHidden/>
          </w:rPr>
          <w:tab/>
        </w:r>
        <w:r w:rsidR="00EE53B0">
          <w:rPr>
            <w:noProof/>
            <w:webHidden/>
          </w:rPr>
          <w:fldChar w:fldCharType="begin"/>
        </w:r>
        <w:r w:rsidR="00EE53B0">
          <w:rPr>
            <w:noProof/>
            <w:webHidden/>
          </w:rPr>
          <w:instrText xml:space="preserve"> PAGEREF _Toc468136590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5A6B6419"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91" w:history="1">
        <w:r w:rsidR="00EE53B0" w:rsidRPr="004D17EE">
          <w:rPr>
            <w:rStyle w:val="Hyperlink"/>
            <w:noProof/>
          </w:rPr>
          <w:t>1.3.4 Tập hợp câu hỏi và trả lời (Q&amp;A)</w:t>
        </w:r>
        <w:r w:rsidR="00EE53B0">
          <w:rPr>
            <w:noProof/>
            <w:webHidden/>
          </w:rPr>
          <w:tab/>
        </w:r>
        <w:r w:rsidR="00EE53B0">
          <w:rPr>
            <w:noProof/>
            <w:webHidden/>
          </w:rPr>
          <w:fldChar w:fldCharType="begin"/>
        </w:r>
        <w:r w:rsidR="00EE53B0">
          <w:rPr>
            <w:noProof/>
            <w:webHidden/>
          </w:rPr>
          <w:instrText xml:space="preserve"> PAGEREF _Toc468136591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64EBECFE"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592" w:history="1">
        <w:r w:rsidR="00EE53B0" w:rsidRPr="004D17EE">
          <w:rPr>
            <w:rStyle w:val="Hyperlink"/>
            <w:noProof/>
          </w:rPr>
          <w:t>CHƯƠNG 2: ĐẶC TẢ YÊU CẦU</w:t>
        </w:r>
        <w:r w:rsidR="00EE53B0">
          <w:rPr>
            <w:noProof/>
            <w:webHidden/>
          </w:rPr>
          <w:tab/>
        </w:r>
        <w:r w:rsidR="00EE53B0">
          <w:rPr>
            <w:noProof/>
            <w:webHidden/>
          </w:rPr>
          <w:fldChar w:fldCharType="begin"/>
        </w:r>
        <w:r w:rsidR="00EE53B0">
          <w:rPr>
            <w:noProof/>
            <w:webHidden/>
          </w:rPr>
          <w:instrText xml:space="preserve"> PAGEREF _Toc468136592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49EFCB47"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593" w:history="1">
        <w:r w:rsidR="00EE53B0" w:rsidRPr="004D17EE">
          <w:rPr>
            <w:rStyle w:val="Hyperlink"/>
            <w:noProof/>
          </w:rPr>
          <w:t>2.1 Bối cảnh sản phẩm</w:t>
        </w:r>
        <w:r w:rsidR="00EE53B0">
          <w:rPr>
            <w:noProof/>
            <w:webHidden/>
          </w:rPr>
          <w:tab/>
        </w:r>
        <w:r w:rsidR="00EE53B0">
          <w:rPr>
            <w:noProof/>
            <w:webHidden/>
          </w:rPr>
          <w:fldChar w:fldCharType="begin"/>
        </w:r>
        <w:r w:rsidR="00EE53B0">
          <w:rPr>
            <w:noProof/>
            <w:webHidden/>
          </w:rPr>
          <w:instrText xml:space="preserve"> PAGEREF _Toc468136593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0F563811"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594" w:history="1">
        <w:r w:rsidR="00EE53B0" w:rsidRPr="004D17EE">
          <w:rPr>
            <w:rStyle w:val="Hyperlink"/>
            <w:noProof/>
          </w:rPr>
          <w:t>2.2 Văn bản đặc tả</w:t>
        </w:r>
        <w:r w:rsidR="00EE53B0">
          <w:rPr>
            <w:noProof/>
            <w:webHidden/>
          </w:rPr>
          <w:tab/>
        </w:r>
        <w:r w:rsidR="00EE53B0">
          <w:rPr>
            <w:noProof/>
            <w:webHidden/>
          </w:rPr>
          <w:fldChar w:fldCharType="begin"/>
        </w:r>
        <w:r w:rsidR="00EE53B0">
          <w:rPr>
            <w:noProof/>
            <w:webHidden/>
          </w:rPr>
          <w:instrText xml:space="preserve"> PAGEREF _Toc468136594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79B18C69"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595" w:history="1">
        <w:r w:rsidR="00EE53B0" w:rsidRPr="004D17EE">
          <w:rPr>
            <w:rStyle w:val="Hyperlink"/>
            <w:noProof/>
          </w:rPr>
          <w:t>2.3 Xác định yêu cầu</w:t>
        </w:r>
        <w:r w:rsidR="00EE53B0">
          <w:rPr>
            <w:noProof/>
            <w:webHidden/>
          </w:rPr>
          <w:tab/>
        </w:r>
        <w:r w:rsidR="00EE53B0">
          <w:rPr>
            <w:noProof/>
            <w:webHidden/>
          </w:rPr>
          <w:fldChar w:fldCharType="begin"/>
        </w:r>
        <w:r w:rsidR="00EE53B0">
          <w:rPr>
            <w:noProof/>
            <w:webHidden/>
          </w:rPr>
          <w:instrText xml:space="preserve"> PAGEREF _Toc468136595 \h </w:instrText>
        </w:r>
        <w:r w:rsidR="00EE53B0">
          <w:rPr>
            <w:noProof/>
            <w:webHidden/>
          </w:rPr>
        </w:r>
        <w:r w:rsidR="00EE53B0">
          <w:rPr>
            <w:noProof/>
            <w:webHidden/>
          </w:rPr>
          <w:fldChar w:fldCharType="separate"/>
        </w:r>
        <w:r w:rsidR="00EE53B0">
          <w:rPr>
            <w:noProof/>
            <w:webHidden/>
          </w:rPr>
          <w:t>6</w:t>
        </w:r>
        <w:r w:rsidR="00EE53B0">
          <w:rPr>
            <w:noProof/>
            <w:webHidden/>
          </w:rPr>
          <w:fldChar w:fldCharType="end"/>
        </w:r>
      </w:hyperlink>
    </w:p>
    <w:p w14:paraId="2B6486BE"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96" w:history="1">
        <w:r w:rsidR="00EE53B0" w:rsidRPr="004D17EE">
          <w:rPr>
            <w:rStyle w:val="Hyperlink"/>
            <w:noProof/>
          </w:rPr>
          <w:t>2.3.1 Các yêu cầu chức năng</w:t>
        </w:r>
        <w:r w:rsidR="00EE53B0">
          <w:rPr>
            <w:noProof/>
            <w:webHidden/>
          </w:rPr>
          <w:tab/>
        </w:r>
        <w:r w:rsidR="00EE53B0">
          <w:rPr>
            <w:noProof/>
            <w:webHidden/>
          </w:rPr>
          <w:fldChar w:fldCharType="begin"/>
        </w:r>
        <w:r w:rsidR="00EE53B0">
          <w:rPr>
            <w:noProof/>
            <w:webHidden/>
          </w:rPr>
          <w:instrText xml:space="preserve"> PAGEREF _Toc468136596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4A91DE65"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597" w:history="1">
        <w:r w:rsidR="00EE53B0" w:rsidRPr="004D17EE">
          <w:rPr>
            <w:rStyle w:val="Hyperlink"/>
            <w:noProof/>
          </w:rPr>
          <w:t>2.3.2 Các yêu cầu phi chức năng</w:t>
        </w:r>
        <w:r w:rsidR="00EE53B0">
          <w:rPr>
            <w:noProof/>
            <w:webHidden/>
          </w:rPr>
          <w:tab/>
        </w:r>
        <w:r w:rsidR="00EE53B0">
          <w:rPr>
            <w:noProof/>
            <w:webHidden/>
          </w:rPr>
          <w:fldChar w:fldCharType="begin"/>
        </w:r>
        <w:r w:rsidR="00EE53B0">
          <w:rPr>
            <w:noProof/>
            <w:webHidden/>
          </w:rPr>
          <w:instrText xml:space="preserve"> PAGEREF _Toc468136597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590DAB72"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598" w:history="1">
        <w:r w:rsidR="00EE53B0" w:rsidRPr="004D17EE">
          <w:rPr>
            <w:rStyle w:val="Hyperlink"/>
            <w:noProof/>
          </w:rPr>
          <w:t>CHƯƠNG 3: PHÂN TÍCH THIẾT KẾ HỆ THỐNG</w:t>
        </w:r>
        <w:r w:rsidR="00EE53B0">
          <w:rPr>
            <w:noProof/>
            <w:webHidden/>
          </w:rPr>
          <w:tab/>
        </w:r>
        <w:r w:rsidR="00EE53B0">
          <w:rPr>
            <w:noProof/>
            <w:webHidden/>
          </w:rPr>
          <w:fldChar w:fldCharType="begin"/>
        </w:r>
        <w:r w:rsidR="00EE53B0">
          <w:rPr>
            <w:noProof/>
            <w:webHidden/>
          </w:rPr>
          <w:instrText xml:space="preserve"> PAGEREF _Toc468136598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7C771DAF"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599" w:history="1">
        <w:r w:rsidR="00EE53B0" w:rsidRPr="004D17EE">
          <w:rPr>
            <w:rStyle w:val="Hyperlink"/>
            <w:noProof/>
          </w:rPr>
          <w:t>3.1 Xây dựng Usecase Diagram</w:t>
        </w:r>
        <w:r w:rsidR="00EE53B0">
          <w:rPr>
            <w:noProof/>
            <w:webHidden/>
          </w:rPr>
          <w:tab/>
        </w:r>
        <w:r w:rsidR="00EE53B0">
          <w:rPr>
            <w:noProof/>
            <w:webHidden/>
          </w:rPr>
          <w:fldChar w:fldCharType="begin"/>
        </w:r>
        <w:r w:rsidR="00EE53B0">
          <w:rPr>
            <w:noProof/>
            <w:webHidden/>
          </w:rPr>
          <w:instrText xml:space="preserve"> PAGEREF _Toc468136599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00BACAA6"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00" w:history="1">
        <w:r w:rsidR="00EE53B0" w:rsidRPr="004D17EE">
          <w:rPr>
            <w:rStyle w:val="Hyperlink"/>
            <w:noProof/>
          </w:rPr>
          <w:t>3.1.1 Xác định Actor và Use Case</w:t>
        </w:r>
        <w:r w:rsidR="00EE53B0">
          <w:rPr>
            <w:noProof/>
            <w:webHidden/>
          </w:rPr>
          <w:tab/>
        </w:r>
        <w:r w:rsidR="00EE53B0">
          <w:rPr>
            <w:noProof/>
            <w:webHidden/>
          </w:rPr>
          <w:fldChar w:fldCharType="begin"/>
        </w:r>
        <w:r w:rsidR="00EE53B0">
          <w:rPr>
            <w:noProof/>
            <w:webHidden/>
          </w:rPr>
          <w:instrText xml:space="preserve"> PAGEREF _Toc468136600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18FCF063"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01" w:history="1">
        <w:r w:rsidR="00EE53B0" w:rsidRPr="004D17EE">
          <w:rPr>
            <w:rStyle w:val="Hyperlink"/>
            <w:noProof/>
          </w:rPr>
          <w:t>3.1.1.1 Usecase – Actor phía máy chủ:</w:t>
        </w:r>
        <w:r w:rsidR="00EE53B0">
          <w:rPr>
            <w:noProof/>
            <w:webHidden/>
          </w:rPr>
          <w:tab/>
        </w:r>
        <w:r w:rsidR="00EE53B0">
          <w:rPr>
            <w:noProof/>
            <w:webHidden/>
          </w:rPr>
          <w:fldChar w:fldCharType="begin"/>
        </w:r>
        <w:r w:rsidR="00EE53B0">
          <w:rPr>
            <w:noProof/>
            <w:webHidden/>
          </w:rPr>
          <w:instrText xml:space="preserve"> PAGEREF _Toc468136601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3A9ED4A4"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02" w:history="1">
        <w:r w:rsidR="00EE53B0" w:rsidRPr="004D17EE">
          <w:rPr>
            <w:rStyle w:val="Hyperlink"/>
            <w:noProof/>
          </w:rPr>
          <w:t>3.1.1.2 Usecase – Actor phí máy trạm:</w:t>
        </w:r>
        <w:r w:rsidR="00EE53B0">
          <w:rPr>
            <w:noProof/>
            <w:webHidden/>
          </w:rPr>
          <w:tab/>
        </w:r>
        <w:r w:rsidR="00EE53B0">
          <w:rPr>
            <w:noProof/>
            <w:webHidden/>
          </w:rPr>
          <w:fldChar w:fldCharType="begin"/>
        </w:r>
        <w:r w:rsidR="00EE53B0">
          <w:rPr>
            <w:noProof/>
            <w:webHidden/>
          </w:rPr>
          <w:instrText xml:space="preserve"> PAGEREF _Toc468136602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7A507247"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03" w:history="1">
        <w:r w:rsidR="00EE53B0" w:rsidRPr="004D17EE">
          <w:rPr>
            <w:rStyle w:val="Hyperlink"/>
            <w:noProof/>
          </w:rPr>
          <w:t>3.1.2 Mô tả tổng quát</w:t>
        </w:r>
        <w:r w:rsidR="00EE53B0">
          <w:rPr>
            <w:noProof/>
            <w:webHidden/>
          </w:rPr>
          <w:tab/>
        </w:r>
        <w:r w:rsidR="00EE53B0">
          <w:rPr>
            <w:noProof/>
            <w:webHidden/>
          </w:rPr>
          <w:fldChar w:fldCharType="begin"/>
        </w:r>
        <w:r w:rsidR="00EE53B0">
          <w:rPr>
            <w:noProof/>
            <w:webHidden/>
          </w:rPr>
          <w:instrText xml:space="preserve"> PAGEREF _Toc468136603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7B3CF617"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04" w:history="1">
        <w:r w:rsidR="00EE53B0" w:rsidRPr="004D17EE">
          <w:rPr>
            <w:rStyle w:val="Hyperlink"/>
            <w:noProof/>
          </w:rPr>
          <w:t>3.1.2.1 Phía máy chủ</w:t>
        </w:r>
        <w:r w:rsidR="00EE53B0">
          <w:rPr>
            <w:noProof/>
            <w:webHidden/>
          </w:rPr>
          <w:tab/>
        </w:r>
        <w:r w:rsidR="00EE53B0">
          <w:rPr>
            <w:noProof/>
            <w:webHidden/>
          </w:rPr>
          <w:fldChar w:fldCharType="begin"/>
        </w:r>
        <w:r w:rsidR="00EE53B0">
          <w:rPr>
            <w:noProof/>
            <w:webHidden/>
          </w:rPr>
          <w:instrText xml:space="preserve"> PAGEREF _Toc468136604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6CB9CA90"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05" w:history="1">
        <w:r w:rsidR="00EE53B0" w:rsidRPr="004D17EE">
          <w:rPr>
            <w:rStyle w:val="Hyperlink"/>
            <w:noProof/>
          </w:rPr>
          <w:t>3.1.2.2 Phía máy trạm</w:t>
        </w:r>
        <w:r w:rsidR="00EE53B0">
          <w:rPr>
            <w:noProof/>
            <w:webHidden/>
          </w:rPr>
          <w:tab/>
        </w:r>
        <w:r w:rsidR="00EE53B0">
          <w:rPr>
            <w:noProof/>
            <w:webHidden/>
          </w:rPr>
          <w:fldChar w:fldCharType="begin"/>
        </w:r>
        <w:r w:rsidR="00EE53B0">
          <w:rPr>
            <w:noProof/>
            <w:webHidden/>
          </w:rPr>
          <w:instrText xml:space="preserve"> PAGEREF _Toc468136605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2E9CDA0B"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06" w:history="1">
        <w:r w:rsidR="00EE53B0" w:rsidRPr="004D17EE">
          <w:rPr>
            <w:rStyle w:val="Hyperlink"/>
            <w:noProof/>
          </w:rPr>
          <w:t>3.1.3 Mô tả Use case</w:t>
        </w:r>
        <w:r w:rsidR="00EE53B0">
          <w:rPr>
            <w:noProof/>
            <w:webHidden/>
          </w:rPr>
          <w:tab/>
        </w:r>
        <w:r w:rsidR="00EE53B0">
          <w:rPr>
            <w:noProof/>
            <w:webHidden/>
          </w:rPr>
          <w:fldChar w:fldCharType="begin"/>
        </w:r>
        <w:r w:rsidR="00EE53B0">
          <w:rPr>
            <w:noProof/>
            <w:webHidden/>
          </w:rPr>
          <w:instrText xml:space="preserve"> PAGEREF _Toc468136606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5265A8D8"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07" w:history="1">
        <w:r w:rsidR="00EE53B0" w:rsidRPr="004D17EE">
          <w:rPr>
            <w:rStyle w:val="Hyperlink"/>
            <w:noProof/>
          </w:rPr>
          <w:t>3.1.3.1 Phía máy chủ - Server</w:t>
        </w:r>
        <w:r w:rsidR="00EE53B0">
          <w:rPr>
            <w:noProof/>
            <w:webHidden/>
          </w:rPr>
          <w:tab/>
        </w:r>
        <w:r w:rsidR="00EE53B0">
          <w:rPr>
            <w:noProof/>
            <w:webHidden/>
          </w:rPr>
          <w:fldChar w:fldCharType="begin"/>
        </w:r>
        <w:r w:rsidR="00EE53B0">
          <w:rPr>
            <w:noProof/>
            <w:webHidden/>
          </w:rPr>
          <w:instrText xml:space="preserve"> PAGEREF _Toc468136607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210B3FEF"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08" w:history="1">
        <w:r w:rsidR="00EE53B0" w:rsidRPr="004D17EE">
          <w:rPr>
            <w:rStyle w:val="Hyperlink"/>
            <w:noProof/>
          </w:rPr>
          <w:t>3.1.3.2 Phía máy trạm – Client</w:t>
        </w:r>
        <w:r w:rsidR="00EE53B0">
          <w:rPr>
            <w:noProof/>
            <w:webHidden/>
          </w:rPr>
          <w:tab/>
        </w:r>
        <w:r w:rsidR="00EE53B0">
          <w:rPr>
            <w:noProof/>
            <w:webHidden/>
          </w:rPr>
          <w:fldChar w:fldCharType="begin"/>
        </w:r>
        <w:r w:rsidR="00EE53B0">
          <w:rPr>
            <w:noProof/>
            <w:webHidden/>
          </w:rPr>
          <w:instrText xml:space="preserve"> PAGEREF _Toc468136608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47A08904"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09" w:history="1">
        <w:r w:rsidR="00EE53B0" w:rsidRPr="004D17EE">
          <w:rPr>
            <w:rStyle w:val="Hyperlink"/>
            <w:noProof/>
          </w:rPr>
          <w:t>3.1.4 Ánh xạ giữa các Actor và UseCase</w:t>
        </w:r>
        <w:r w:rsidR="00EE53B0">
          <w:rPr>
            <w:noProof/>
            <w:webHidden/>
          </w:rPr>
          <w:tab/>
        </w:r>
        <w:r w:rsidR="00EE53B0">
          <w:rPr>
            <w:noProof/>
            <w:webHidden/>
          </w:rPr>
          <w:fldChar w:fldCharType="begin"/>
        </w:r>
        <w:r w:rsidR="00EE53B0">
          <w:rPr>
            <w:noProof/>
            <w:webHidden/>
          </w:rPr>
          <w:instrText xml:space="preserve"> PAGEREF _Toc468136609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74B54C72"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10" w:history="1">
        <w:r w:rsidR="00EE53B0" w:rsidRPr="004D17EE">
          <w:rPr>
            <w:rStyle w:val="Hyperlink"/>
            <w:noProof/>
          </w:rPr>
          <w:t>3.1.4.1 Phía máy chủ - Server</w:t>
        </w:r>
        <w:r w:rsidR="00EE53B0">
          <w:rPr>
            <w:noProof/>
            <w:webHidden/>
          </w:rPr>
          <w:tab/>
        </w:r>
        <w:r w:rsidR="00EE53B0">
          <w:rPr>
            <w:noProof/>
            <w:webHidden/>
          </w:rPr>
          <w:fldChar w:fldCharType="begin"/>
        </w:r>
        <w:r w:rsidR="00EE53B0">
          <w:rPr>
            <w:noProof/>
            <w:webHidden/>
          </w:rPr>
          <w:instrText xml:space="preserve"> PAGEREF _Toc468136610 \h </w:instrText>
        </w:r>
        <w:r w:rsidR="00EE53B0">
          <w:rPr>
            <w:noProof/>
            <w:webHidden/>
          </w:rPr>
        </w:r>
        <w:r w:rsidR="00EE53B0">
          <w:rPr>
            <w:noProof/>
            <w:webHidden/>
          </w:rPr>
          <w:fldChar w:fldCharType="separate"/>
        </w:r>
        <w:r w:rsidR="00EE53B0">
          <w:rPr>
            <w:noProof/>
            <w:webHidden/>
          </w:rPr>
          <w:t>7</w:t>
        </w:r>
        <w:r w:rsidR="00EE53B0">
          <w:rPr>
            <w:noProof/>
            <w:webHidden/>
          </w:rPr>
          <w:fldChar w:fldCharType="end"/>
        </w:r>
      </w:hyperlink>
    </w:p>
    <w:p w14:paraId="6A42A421"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11" w:history="1">
        <w:r w:rsidR="00EE53B0" w:rsidRPr="004D17EE">
          <w:rPr>
            <w:rStyle w:val="Hyperlink"/>
            <w:noProof/>
          </w:rPr>
          <w:t>3.1.4.2 Phía máy trạm – Client</w:t>
        </w:r>
        <w:r w:rsidR="00EE53B0">
          <w:rPr>
            <w:noProof/>
            <w:webHidden/>
          </w:rPr>
          <w:tab/>
        </w:r>
        <w:r w:rsidR="00EE53B0">
          <w:rPr>
            <w:noProof/>
            <w:webHidden/>
          </w:rPr>
          <w:fldChar w:fldCharType="begin"/>
        </w:r>
        <w:r w:rsidR="00EE53B0">
          <w:rPr>
            <w:noProof/>
            <w:webHidden/>
          </w:rPr>
          <w:instrText xml:space="preserve"> PAGEREF _Toc468136611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199F636D"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12" w:history="1">
        <w:r w:rsidR="00EE53B0" w:rsidRPr="004D17EE">
          <w:rPr>
            <w:rStyle w:val="Hyperlink"/>
            <w:noProof/>
          </w:rPr>
          <w:t>3.1.5 Mô tả chi tiết</w:t>
        </w:r>
        <w:r w:rsidR="00EE53B0">
          <w:rPr>
            <w:noProof/>
            <w:webHidden/>
          </w:rPr>
          <w:tab/>
        </w:r>
        <w:r w:rsidR="00EE53B0">
          <w:rPr>
            <w:noProof/>
            <w:webHidden/>
          </w:rPr>
          <w:fldChar w:fldCharType="begin"/>
        </w:r>
        <w:r w:rsidR="00EE53B0">
          <w:rPr>
            <w:noProof/>
            <w:webHidden/>
          </w:rPr>
          <w:instrText xml:space="preserve"> PAGEREF _Toc468136612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12B6137C"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13" w:history="1">
        <w:r w:rsidR="00EE53B0" w:rsidRPr="004D17EE">
          <w:rPr>
            <w:rStyle w:val="Hyperlink"/>
            <w:noProof/>
          </w:rPr>
          <w:t>3.1.5.1 Phía máy chủ</w:t>
        </w:r>
        <w:r w:rsidR="00EE53B0">
          <w:rPr>
            <w:noProof/>
            <w:webHidden/>
          </w:rPr>
          <w:tab/>
        </w:r>
        <w:r w:rsidR="00EE53B0">
          <w:rPr>
            <w:noProof/>
            <w:webHidden/>
          </w:rPr>
          <w:fldChar w:fldCharType="begin"/>
        </w:r>
        <w:r w:rsidR="00EE53B0">
          <w:rPr>
            <w:noProof/>
            <w:webHidden/>
          </w:rPr>
          <w:instrText xml:space="preserve"> PAGEREF _Toc468136613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6E162914"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14" w:history="1">
        <w:r w:rsidR="00EE53B0" w:rsidRPr="004D17EE">
          <w:rPr>
            <w:rStyle w:val="Hyperlink"/>
            <w:noProof/>
          </w:rPr>
          <w:t>3.1.5.2 Phía máy trạm</w:t>
        </w:r>
        <w:r w:rsidR="00EE53B0">
          <w:rPr>
            <w:noProof/>
            <w:webHidden/>
          </w:rPr>
          <w:tab/>
        </w:r>
        <w:r w:rsidR="00EE53B0">
          <w:rPr>
            <w:noProof/>
            <w:webHidden/>
          </w:rPr>
          <w:fldChar w:fldCharType="begin"/>
        </w:r>
        <w:r w:rsidR="00EE53B0">
          <w:rPr>
            <w:noProof/>
            <w:webHidden/>
          </w:rPr>
          <w:instrText xml:space="preserve"> PAGEREF _Toc468136614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6332C479"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615" w:history="1">
        <w:r w:rsidR="00EE53B0" w:rsidRPr="004D17EE">
          <w:rPr>
            <w:rStyle w:val="Hyperlink"/>
            <w:noProof/>
          </w:rPr>
          <w:t>3.2 XÂY DỰNG MÔ HÌNH CLASS DIAGRAM</w:t>
        </w:r>
        <w:r w:rsidR="00EE53B0">
          <w:rPr>
            <w:noProof/>
            <w:webHidden/>
          </w:rPr>
          <w:tab/>
        </w:r>
        <w:r w:rsidR="00EE53B0">
          <w:rPr>
            <w:noProof/>
            <w:webHidden/>
          </w:rPr>
          <w:fldChar w:fldCharType="begin"/>
        </w:r>
        <w:r w:rsidR="00EE53B0">
          <w:rPr>
            <w:noProof/>
            <w:webHidden/>
          </w:rPr>
          <w:instrText xml:space="preserve"> PAGEREF _Toc468136615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2DA8387D"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16" w:history="1">
        <w:r w:rsidR="00EE53B0" w:rsidRPr="004D17EE">
          <w:rPr>
            <w:rStyle w:val="Hyperlink"/>
            <w:noProof/>
          </w:rPr>
          <w:t>3.2.1 Mô hình tổng quát</w:t>
        </w:r>
        <w:r w:rsidR="00EE53B0">
          <w:rPr>
            <w:noProof/>
            <w:webHidden/>
          </w:rPr>
          <w:tab/>
        </w:r>
        <w:r w:rsidR="00EE53B0">
          <w:rPr>
            <w:noProof/>
            <w:webHidden/>
          </w:rPr>
          <w:fldChar w:fldCharType="begin"/>
        </w:r>
        <w:r w:rsidR="00EE53B0">
          <w:rPr>
            <w:noProof/>
            <w:webHidden/>
          </w:rPr>
          <w:instrText xml:space="preserve"> PAGEREF _Toc468136616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298BE7C8"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17" w:history="1">
        <w:r w:rsidR="00EE53B0" w:rsidRPr="004D17EE">
          <w:rPr>
            <w:rStyle w:val="Hyperlink"/>
            <w:noProof/>
          </w:rPr>
          <w:t>3.2.1.1 Trên máy chủ</w:t>
        </w:r>
        <w:r w:rsidR="00EE53B0">
          <w:rPr>
            <w:noProof/>
            <w:webHidden/>
          </w:rPr>
          <w:tab/>
        </w:r>
        <w:r w:rsidR="00EE53B0">
          <w:rPr>
            <w:noProof/>
            <w:webHidden/>
          </w:rPr>
          <w:fldChar w:fldCharType="begin"/>
        </w:r>
        <w:r w:rsidR="00EE53B0">
          <w:rPr>
            <w:noProof/>
            <w:webHidden/>
          </w:rPr>
          <w:instrText xml:space="preserve"> PAGEREF _Toc468136617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7747AB5C" w14:textId="77777777" w:rsidR="00EE53B0" w:rsidRDefault="00D47AD7">
      <w:pPr>
        <w:pStyle w:val="TOC4"/>
        <w:tabs>
          <w:tab w:val="right" w:leader="dot" w:pos="9111"/>
        </w:tabs>
        <w:rPr>
          <w:rFonts w:asciiTheme="minorHAnsi" w:eastAsiaTheme="minorEastAsia" w:hAnsiTheme="minorHAnsi" w:cstheme="minorBidi"/>
          <w:noProof/>
          <w:sz w:val="22"/>
          <w:szCs w:val="22"/>
        </w:rPr>
      </w:pPr>
      <w:hyperlink w:anchor="_Toc468136618" w:history="1">
        <w:r w:rsidR="00EE53B0" w:rsidRPr="004D17EE">
          <w:rPr>
            <w:rStyle w:val="Hyperlink"/>
            <w:noProof/>
          </w:rPr>
          <w:t>3.2.1.2 Trên máy trạm</w:t>
        </w:r>
        <w:r w:rsidR="00EE53B0">
          <w:rPr>
            <w:noProof/>
            <w:webHidden/>
          </w:rPr>
          <w:tab/>
        </w:r>
        <w:r w:rsidR="00EE53B0">
          <w:rPr>
            <w:noProof/>
            <w:webHidden/>
          </w:rPr>
          <w:fldChar w:fldCharType="begin"/>
        </w:r>
        <w:r w:rsidR="00EE53B0">
          <w:rPr>
            <w:noProof/>
            <w:webHidden/>
          </w:rPr>
          <w:instrText xml:space="preserve"> PAGEREF _Toc468136618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1385E21C"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19" w:history="1">
        <w:r w:rsidR="00EE53B0" w:rsidRPr="004D17EE">
          <w:rPr>
            <w:rStyle w:val="Hyperlink"/>
            <w:noProof/>
          </w:rPr>
          <w:t>3.2.2 Mô tả</w:t>
        </w:r>
        <w:r w:rsidR="00EE53B0">
          <w:rPr>
            <w:noProof/>
            <w:webHidden/>
          </w:rPr>
          <w:tab/>
        </w:r>
        <w:r w:rsidR="00EE53B0">
          <w:rPr>
            <w:noProof/>
            <w:webHidden/>
          </w:rPr>
          <w:fldChar w:fldCharType="begin"/>
        </w:r>
        <w:r w:rsidR="00EE53B0">
          <w:rPr>
            <w:noProof/>
            <w:webHidden/>
          </w:rPr>
          <w:instrText xml:space="preserve"> PAGEREF _Toc468136619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123FFF0D"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620" w:history="1">
        <w:r w:rsidR="00EE53B0" w:rsidRPr="004D17EE">
          <w:rPr>
            <w:rStyle w:val="Hyperlink"/>
            <w:noProof/>
          </w:rPr>
          <w:t>3.3 XÂY DỰNG MÔ HÌNH SEQUENCE DIAGRAM</w:t>
        </w:r>
        <w:r w:rsidR="00EE53B0">
          <w:rPr>
            <w:noProof/>
            <w:webHidden/>
          </w:rPr>
          <w:tab/>
        </w:r>
        <w:r w:rsidR="00EE53B0">
          <w:rPr>
            <w:noProof/>
            <w:webHidden/>
          </w:rPr>
          <w:fldChar w:fldCharType="begin"/>
        </w:r>
        <w:r w:rsidR="00EE53B0">
          <w:rPr>
            <w:noProof/>
            <w:webHidden/>
          </w:rPr>
          <w:instrText xml:space="preserve"> PAGEREF _Toc468136620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3C285603"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21" w:history="1">
        <w:r w:rsidR="00EE53B0" w:rsidRPr="004D17EE">
          <w:rPr>
            <w:rStyle w:val="Hyperlink"/>
            <w:noProof/>
          </w:rPr>
          <w:t>3.3.1 CHỨC NĂNG 1</w:t>
        </w:r>
        <w:r w:rsidR="00EE53B0">
          <w:rPr>
            <w:noProof/>
            <w:webHidden/>
          </w:rPr>
          <w:tab/>
        </w:r>
        <w:r w:rsidR="00EE53B0">
          <w:rPr>
            <w:noProof/>
            <w:webHidden/>
          </w:rPr>
          <w:fldChar w:fldCharType="begin"/>
        </w:r>
        <w:r w:rsidR="00EE53B0">
          <w:rPr>
            <w:noProof/>
            <w:webHidden/>
          </w:rPr>
          <w:instrText xml:space="preserve"> PAGEREF _Toc468136621 \h </w:instrText>
        </w:r>
        <w:r w:rsidR="00EE53B0">
          <w:rPr>
            <w:noProof/>
            <w:webHidden/>
          </w:rPr>
        </w:r>
        <w:r w:rsidR="00EE53B0">
          <w:rPr>
            <w:noProof/>
            <w:webHidden/>
          </w:rPr>
          <w:fldChar w:fldCharType="separate"/>
        </w:r>
        <w:r w:rsidR="00EE53B0">
          <w:rPr>
            <w:noProof/>
            <w:webHidden/>
          </w:rPr>
          <w:t>8</w:t>
        </w:r>
        <w:r w:rsidR="00EE53B0">
          <w:rPr>
            <w:noProof/>
            <w:webHidden/>
          </w:rPr>
          <w:fldChar w:fldCharType="end"/>
        </w:r>
      </w:hyperlink>
    </w:p>
    <w:p w14:paraId="72788515"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22" w:history="1">
        <w:r w:rsidR="00EE53B0" w:rsidRPr="004D17EE">
          <w:rPr>
            <w:rStyle w:val="Hyperlink"/>
            <w:noProof/>
          </w:rPr>
          <w:t>3.3.2 CHỨC NĂNG 2</w:t>
        </w:r>
        <w:r w:rsidR="00EE53B0">
          <w:rPr>
            <w:noProof/>
            <w:webHidden/>
          </w:rPr>
          <w:tab/>
        </w:r>
        <w:r w:rsidR="00EE53B0">
          <w:rPr>
            <w:noProof/>
            <w:webHidden/>
          </w:rPr>
          <w:fldChar w:fldCharType="begin"/>
        </w:r>
        <w:r w:rsidR="00EE53B0">
          <w:rPr>
            <w:noProof/>
            <w:webHidden/>
          </w:rPr>
          <w:instrText xml:space="preserve"> PAGEREF _Toc468136622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14966839"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623" w:history="1">
        <w:r w:rsidR="00EE53B0" w:rsidRPr="004D17EE">
          <w:rPr>
            <w:rStyle w:val="Hyperlink"/>
            <w:noProof/>
          </w:rPr>
          <w:t>3.4 THIẾT KẾ CƠ SỞ DỮ LIỆU</w:t>
        </w:r>
        <w:r w:rsidR="00EE53B0">
          <w:rPr>
            <w:noProof/>
            <w:webHidden/>
          </w:rPr>
          <w:tab/>
        </w:r>
        <w:r w:rsidR="00EE53B0">
          <w:rPr>
            <w:noProof/>
            <w:webHidden/>
          </w:rPr>
          <w:fldChar w:fldCharType="begin"/>
        </w:r>
        <w:r w:rsidR="00EE53B0">
          <w:rPr>
            <w:noProof/>
            <w:webHidden/>
          </w:rPr>
          <w:instrText xml:space="preserve"> PAGEREF _Toc468136623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69291444"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24" w:history="1">
        <w:r w:rsidR="00EE53B0" w:rsidRPr="004D17EE">
          <w:rPr>
            <w:rStyle w:val="Hyperlink"/>
            <w:noProof/>
          </w:rPr>
          <w:t>3.4.1 MÔ  HÌNH</w:t>
        </w:r>
        <w:r w:rsidR="00EE53B0">
          <w:rPr>
            <w:noProof/>
            <w:webHidden/>
          </w:rPr>
          <w:tab/>
        </w:r>
        <w:r w:rsidR="00EE53B0">
          <w:rPr>
            <w:noProof/>
            <w:webHidden/>
          </w:rPr>
          <w:fldChar w:fldCharType="begin"/>
        </w:r>
        <w:r w:rsidR="00EE53B0">
          <w:rPr>
            <w:noProof/>
            <w:webHidden/>
          </w:rPr>
          <w:instrText xml:space="preserve"> PAGEREF _Toc468136624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67FB726E"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25" w:history="1">
        <w:r w:rsidR="00EE53B0" w:rsidRPr="004D17EE">
          <w:rPr>
            <w:rStyle w:val="Hyperlink"/>
            <w:noProof/>
          </w:rPr>
          <w:t>3.4.2 MÔ TẢ CÁC BẢNG</w:t>
        </w:r>
        <w:r w:rsidR="00EE53B0">
          <w:rPr>
            <w:noProof/>
            <w:webHidden/>
          </w:rPr>
          <w:tab/>
        </w:r>
        <w:r w:rsidR="00EE53B0">
          <w:rPr>
            <w:noProof/>
            <w:webHidden/>
          </w:rPr>
          <w:fldChar w:fldCharType="begin"/>
        </w:r>
        <w:r w:rsidR="00EE53B0">
          <w:rPr>
            <w:noProof/>
            <w:webHidden/>
          </w:rPr>
          <w:instrText xml:space="preserve"> PAGEREF _Toc468136625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3461DE39"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626" w:history="1">
        <w:r w:rsidR="00EE53B0" w:rsidRPr="004D17EE">
          <w:rPr>
            <w:rStyle w:val="Hyperlink"/>
            <w:noProof/>
          </w:rPr>
          <w:t>CHƯƠNG 4: THIẾT KẾ GIAO DIỆN</w:t>
        </w:r>
        <w:r w:rsidR="00EE53B0">
          <w:rPr>
            <w:noProof/>
            <w:webHidden/>
          </w:rPr>
          <w:tab/>
        </w:r>
        <w:r w:rsidR="00EE53B0">
          <w:rPr>
            <w:noProof/>
            <w:webHidden/>
          </w:rPr>
          <w:fldChar w:fldCharType="begin"/>
        </w:r>
        <w:r w:rsidR="00EE53B0">
          <w:rPr>
            <w:noProof/>
            <w:webHidden/>
          </w:rPr>
          <w:instrText xml:space="preserve"> PAGEREF _Toc468136626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2996F8A4"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627" w:history="1">
        <w:r w:rsidR="00EE53B0" w:rsidRPr="004D17EE">
          <w:rPr>
            <w:rStyle w:val="Hyperlink"/>
            <w:noProof/>
          </w:rPr>
          <w:t>4.1 GIAO DIỆN TẠI MÁY CHỦ</w:t>
        </w:r>
        <w:r w:rsidR="00EE53B0">
          <w:rPr>
            <w:noProof/>
            <w:webHidden/>
          </w:rPr>
          <w:tab/>
        </w:r>
        <w:r w:rsidR="00EE53B0">
          <w:rPr>
            <w:noProof/>
            <w:webHidden/>
          </w:rPr>
          <w:fldChar w:fldCharType="begin"/>
        </w:r>
        <w:r w:rsidR="00EE53B0">
          <w:rPr>
            <w:noProof/>
            <w:webHidden/>
          </w:rPr>
          <w:instrText xml:space="preserve"> PAGEREF _Toc468136627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1FCD6D71"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28" w:history="1">
        <w:r w:rsidR="00EE53B0" w:rsidRPr="004D17EE">
          <w:rPr>
            <w:rStyle w:val="Hyperlink"/>
            <w:noProof/>
          </w:rPr>
          <w:t>4.1.1 Màn hình chính</w:t>
        </w:r>
        <w:r w:rsidR="00EE53B0">
          <w:rPr>
            <w:noProof/>
            <w:webHidden/>
          </w:rPr>
          <w:tab/>
        </w:r>
        <w:r w:rsidR="00EE53B0">
          <w:rPr>
            <w:noProof/>
            <w:webHidden/>
          </w:rPr>
          <w:fldChar w:fldCharType="begin"/>
        </w:r>
        <w:r w:rsidR="00EE53B0">
          <w:rPr>
            <w:noProof/>
            <w:webHidden/>
          </w:rPr>
          <w:instrText xml:space="preserve"> PAGEREF _Toc468136628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26EC54EE"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29" w:history="1">
        <w:r w:rsidR="00EE53B0" w:rsidRPr="004D17EE">
          <w:rPr>
            <w:rStyle w:val="Hyperlink"/>
            <w:noProof/>
          </w:rPr>
          <w:t>4.1.2 Tab hội viên</w:t>
        </w:r>
        <w:r w:rsidR="00EE53B0">
          <w:rPr>
            <w:noProof/>
            <w:webHidden/>
          </w:rPr>
          <w:tab/>
        </w:r>
        <w:r w:rsidR="00EE53B0">
          <w:rPr>
            <w:noProof/>
            <w:webHidden/>
          </w:rPr>
          <w:fldChar w:fldCharType="begin"/>
        </w:r>
        <w:r w:rsidR="00EE53B0">
          <w:rPr>
            <w:noProof/>
            <w:webHidden/>
          </w:rPr>
          <w:instrText xml:space="preserve"> PAGEREF _Toc468136629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5382EFDF"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30" w:history="1">
        <w:r w:rsidR="00EE53B0" w:rsidRPr="004D17EE">
          <w:rPr>
            <w:rStyle w:val="Hyperlink"/>
            <w:noProof/>
          </w:rPr>
          <w:t>4.1.3 Tab dịch vụ</w:t>
        </w:r>
        <w:r w:rsidR="00EE53B0">
          <w:rPr>
            <w:noProof/>
            <w:webHidden/>
          </w:rPr>
          <w:tab/>
        </w:r>
        <w:r w:rsidR="00EE53B0">
          <w:rPr>
            <w:noProof/>
            <w:webHidden/>
          </w:rPr>
          <w:fldChar w:fldCharType="begin"/>
        </w:r>
        <w:r w:rsidR="00EE53B0">
          <w:rPr>
            <w:noProof/>
            <w:webHidden/>
          </w:rPr>
          <w:instrText xml:space="preserve"> PAGEREF _Toc468136630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61392DCE"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631" w:history="1">
        <w:r w:rsidR="00EE53B0" w:rsidRPr="004D17EE">
          <w:rPr>
            <w:rStyle w:val="Hyperlink"/>
            <w:noProof/>
          </w:rPr>
          <w:t>4.2 GIAO DIỆN TẠI MÁY TRẠM</w:t>
        </w:r>
        <w:r w:rsidR="00EE53B0">
          <w:rPr>
            <w:noProof/>
            <w:webHidden/>
          </w:rPr>
          <w:tab/>
        </w:r>
        <w:r w:rsidR="00EE53B0">
          <w:rPr>
            <w:noProof/>
            <w:webHidden/>
          </w:rPr>
          <w:fldChar w:fldCharType="begin"/>
        </w:r>
        <w:r w:rsidR="00EE53B0">
          <w:rPr>
            <w:noProof/>
            <w:webHidden/>
          </w:rPr>
          <w:instrText xml:space="preserve"> PAGEREF _Toc468136631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699F11F9"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32" w:history="1">
        <w:r w:rsidR="00EE53B0" w:rsidRPr="004D17EE">
          <w:rPr>
            <w:rStyle w:val="Hyperlink"/>
            <w:noProof/>
          </w:rPr>
          <w:t>4.2.1 Màn hình chờ đăng nhập – Login</w:t>
        </w:r>
        <w:r w:rsidR="00EE53B0">
          <w:rPr>
            <w:noProof/>
            <w:webHidden/>
          </w:rPr>
          <w:tab/>
        </w:r>
        <w:r w:rsidR="00EE53B0">
          <w:rPr>
            <w:noProof/>
            <w:webHidden/>
          </w:rPr>
          <w:fldChar w:fldCharType="begin"/>
        </w:r>
        <w:r w:rsidR="00EE53B0">
          <w:rPr>
            <w:noProof/>
            <w:webHidden/>
          </w:rPr>
          <w:instrText xml:space="preserve"> PAGEREF _Toc468136632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16816B01"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33" w:history="1">
        <w:r w:rsidR="00EE53B0" w:rsidRPr="004D17EE">
          <w:rPr>
            <w:rStyle w:val="Hyperlink"/>
            <w:noProof/>
          </w:rPr>
          <w:t>4.2.2 Giao diện chính</w:t>
        </w:r>
        <w:r w:rsidR="00EE53B0">
          <w:rPr>
            <w:noProof/>
            <w:webHidden/>
          </w:rPr>
          <w:tab/>
        </w:r>
        <w:r w:rsidR="00EE53B0">
          <w:rPr>
            <w:noProof/>
            <w:webHidden/>
          </w:rPr>
          <w:fldChar w:fldCharType="begin"/>
        </w:r>
        <w:r w:rsidR="00EE53B0">
          <w:rPr>
            <w:noProof/>
            <w:webHidden/>
          </w:rPr>
          <w:instrText xml:space="preserve"> PAGEREF _Toc468136633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7DF2CE44" w14:textId="77777777" w:rsidR="00EE53B0" w:rsidRDefault="00D47AD7">
      <w:pPr>
        <w:pStyle w:val="TOC3"/>
        <w:tabs>
          <w:tab w:val="right" w:leader="dot" w:pos="9111"/>
        </w:tabs>
        <w:rPr>
          <w:rFonts w:asciiTheme="minorHAnsi" w:eastAsiaTheme="minorEastAsia" w:hAnsiTheme="minorHAnsi" w:cstheme="minorBidi"/>
          <w:noProof/>
          <w:sz w:val="22"/>
          <w:szCs w:val="22"/>
        </w:rPr>
      </w:pPr>
      <w:hyperlink w:anchor="_Toc468136634" w:history="1">
        <w:r w:rsidR="00EE53B0" w:rsidRPr="004D17EE">
          <w:rPr>
            <w:rStyle w:val="Hyperlink"/>
            <w:noProof/>
          </w:rPr>
          <w:t>4.2.3 Giao diện dịch vụ</w:t>
        </w:r>
        <w:r w:rsidR="00EE53B0">
          <w:rPr>
            <w:noProof/>
            <w:webHidden/>
          </w:rPr>
          <w:tab/>
        </w:r>
        <w:r w:rsidR="00EE53B0">
          <w:rPr>
            <w:noProof/>
            <w:webHidden/>
          </w:rPr>
          <w:fldChar w:fldCharType="begin"/>
        </w:r>
        <w:r w:rsidR="00EE53B0">
          <w:rPr>
            <w:noProof/>
            <w:webHidden/>
          </w:rPr>
          <w:instrText xml:space="preserve"> PAGEREF _Toc468136634 \h </w:instrText>
        </w:r>
        <w:r w:rsidR="00EE53B0">
          <w:rPr>
            <w:noProof/>
            <w:webHidden/>
          </w:rPr>
        </w:r>
        <w:r w:rsidR="00EE53B0">
          <w:rPr>
            <w:noProof/>
            <w:webHidden/>
          </w:rPr>
          <w:fldChar w:fldCharType="separate"/>
        </w:r>
        <w:r w:rsidR="00EE53B0">
          <w:rPr>
            <w:noProof/>
            <w:webHidden/>
          </w:rPr>
          <w:t>9</w:t>
        </w:r>
        <w:r w:rsidR="00EE53B0">
          <w:rPr>
            <w:noProof/>
            <w:webHidden/>
          </w:rPr>
          <w:fldChar w:fldCharType="end"/>
        </w:r>
      </w:hyperlink>
    </w:p>
    <w:p w14:paraId="66DFFCCA"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635" w:history="1">
        <w:r w:rsidR="00EE53B0" w:rsidRPr="004D17EE">
          <w:rPr>
            <w:rStyle w:val="Hyperlink"/>
            <w:noProof/>
          </w:rPr>
          <w:t>TÀI LIỆU THAM KHẢO</w:t>
        </w:r>
        <w:r w:rsidR="00EE53B0">
          <w:rPr>
            <w:noProof/>
            <w:webHidden/>
          </w:rPr>
          <w:tab/>
        </w:r>
        <w:r w:rsidR="00EE53B0">
          <w:rPr>
            <w:noProof/>
            <w:webHidden/>
          </w:rPr>
          <w:fldChar w:fldCharType="begin"/>
        </w:r>
        <w:r w:rsidR="00EE53B0">
          <w:rPr>
            <w:noProof/>
            <w:webHidden/>
          </w:rPr>
          <w:instrText xml:space="preserve"> PAGEREF _Toc468136635 \h </w:instrText>
        </w:r>
        <w:r w:rsidR="00EE53B0">
          <w:rPr>
            <w:noProof/>
            <w:webHidden/>
          </w:rPr>
        </w:r>
        <w:r w:rsidR="00EE53B0">
          <w:rPr>
            <w:noProof/>
            <w:webHidden/>
          </w:rPr>
          <w:fldChar w:fldCharType="separate"/>
        </w:r>
        <w:r w:rsidR="00EE53B0">
          <w:rPr>
            <w:noProof/>
            <w:webHidden/>
          </w:rPr>
          <w:t>10</w:t>
        </w:r>
        <w:r w:rsidR="00EE53B0">
          <w:rPr>
            <w:noProof/>
            <w:webHidden/>
          </w:rPr>
          <w:fldChar w:fldCharType="end"/>
        </w:r>
      </w:hyperlink>
    </w:p>
    <w:p w14:paraId="39F1B56A"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636" w:history="1">
        <w:r w:rsidR="00EE53B0" w:rsidRPr="004D17EE">
          <w:rPr>
            <w:rStyle w:val="Hyperlink"/>
            <w:noProof/>
          </w:rPr>
          <w:t>Tiếng Việt</w:t>
        </w:r>
        <w:r w:rsidR="00EE53B0">
          <w:rPr>
            <w:noProof/>
            <w:webHidden/>
          </w:rPr>
          <w:tab/>
        </w:r>
        <w:r w:rsidR="00EE53B0">
          <w:rPr>
            <w:noProof/>
            <w:webHidden/>
          </w:rPr>
          <w:fldChar w:fldCharType="begin"/>
        </w:r>
        <w:r w:rsidR="00EE53B0">
          <w:rPr>
            <w:noProof/>
            <w:webHidden/>
          </w:rPr>
          <w:instrText xml:space="preserve"> PAGEREF _Toc468136636 \h </w:instrText>
        </w:r>
        <w:r w:rsidR="00EE53B0">
          <w:rPr>
            <w:noProof/>
            <w:webHidden/>
          </w:rPr>
        </w:r>
        <w:r w:rsidR="00EE53B0">
          <w:rPr>
            <w:noProof/>
            <w:webHidden/>
          </w:rPr>
          <w:fldChar w:fldCharType="separate"/>
        </w:r>
        <w:r w:rsidR="00EE53B0">
          <w:rPr>
            <w:noProof/>
            <w:webHidden/>
          </w:rPr>
          <w:t>10</w:t>
        </w:r>
        <w:r w:rsidR="00EE53B0">
          <w:rPr>
            <w:noProof/>
            <w:webHidden/>
          </w:rPr>
          <w:fldChar w:fldCharType="end"/>
        </w:r>
      </w:hyperlink>
    </w:p>
    <w:p w14:paraId="08C969CB" w14:textId="77777777" w:rsidR="00EE53B0" w:rsidRDefault="00D47AD7">
      <w:pPr>
        <w:pStyle w:val="TOC2"/>
        <w:tabs>
          <w:tab w:val="right" w:leader="dot" w:pos="9111"/>
        </w:tabs>
        <w:rPr>
          <w:rFonts w:asciiTheme="minorHAnsi" w:eastAsiaTheme="minorEastAsia" w:hAnsiTheme="minorHAnsi" w:cstheme="minorBidi"/>
          <w:noProof/>
          <w:sz w:val="22"/>
          <w:szCs w:val="22"/>
        </w:rPr>
      </w:pPr>
      <w:hyperlink w:anchor="_Toc468136637" w:history="1">
        <w:r w:rsidR="00EE53B0" w:rsidRPr="004D17EE">
          <w:rPr>
            <w:rStyle w:val="Hyperlink"/>
            <w:noProof/>
          </w:rPr>
          <w:t>Tiếng Anh</w:t>
        </w:r>
        <w:r w:rsidR="00EE53B0">
          <w:rPr>
            <w:noProof/>
            <w:webHidden/>
          </w:rPr>
          <w:tab/>
        </w:r>
        <w:r w:rsidR="00EE53B0">
          <w:rPr>
            <w:noProof/>
            <w:webHidden/>
          </w:rPr>
          <w:fldChar w:fldCharType="begin"/>
        </w:r>
        <w:r w:rsidR="00EE53B0">
          <w:rPr>
            <w:noProof/>
            <w:webHidden/>
          </w:rPr>
          <w:instrText xml:space="preserve"> PAGEREF _Toc468136637 \h </w:instrText>
        </w:r>
        <w:r w:rsidR="00EE53B0">
          <w:rPr>
            <w:noProof/>
            <w:webHidden/>
          </w:rPr>
        </w:r>
        <w:r w:rsidR="00EE53B0">
          <w:rPr>
            <w:noProof/>
            <w:webHidden/>
          </w:rPr>
          <w:fldChar w:fldCharType="separate"/>
        </w:r>
        <w:r w:rsidR="00EE53B0">
          <w:rPr>
            <w:noProof/>
            <w:webHidden/>
          </w:rPr>
          <w:t>10</w:t>
        </w:r>
        <w:r w:rsidR="00EE53B0">
          <w:rPr>
            <w:noProof/>
            <w:webHidden/>
          </w:rPr>
          <w:fldChar w:fldCharType="end"/>
        </w:r>
      </w:hyperlink>
    </w:p>
    <w:p w14:paraId="31EC52C2" w14:textId="77777777" w:rsidR="00EE53B0" w:rsidRDefault="00D47AD7">
      <w:pPr>
        <w:pStyle w:val="TOC1"/>
        <w:tabs>
          <w:tab w:val="right" w:leader="dot" w:pos="9111"/>
        </w:tabs>
        <w:rPr>
          <w:rFonts w:asciiTheme="minorHAnsi" w:eastAsiaTheme="minorEastAsia" w:hAnsiTheme="minorHAnsi" w:cstheme="minorBidi"/>
          <w:noProof/>
          <w:sz w:val="22"/>
          <w:szCs w:val="22"/>
        </w:rPr>
      </w:pPr>
      <w:hyperlink w:anchor="_Toc468136638" w:history="1">
        <w:r w:rsidR="00EE53B0" w:rsidRPr="004D17EE">
          <w:rPr>
            <w:rStyle w:val="Hyperlink"/>
            <w:noProof/>
          </w:rPr>
          <w:t>PHỤ LỤC</w:t>
        </w:r>
        <w:r w:rsidR="00EE53B0">
          <w:rPr>
            <w:noProof/>
            <w:webHidden/>
          </w:rPr>
          <w:tab/>
        </w:r>
        <w:r w:rsidR="00EE53B0">
          <w:rPr>
            <w:noProof/>
            <w:webHidden/>
          </w:rPr>
          <w:fldChar w:fldCharType="begin"/>
        </w:r>
        <w:r w:rsidR="00EE53B0">
          <w:rPr>
            <w:noProof/>
            <w:webHidden/>
          </w:rPr>
          <w:instrText xml:space="preserve"> PAGEREF _Toc468136638 \h </w:instrText>
        </w:r>
        <w:r w:rsidR="00EE53B0">
          <w:rPr>
            <w:noProof/>
            <w:webHidden/>
          </w:rPr>
        </w:r>
        <w:r w:rsidR="00EE53B0">
          <w:rPr>
            <w:noProof/>
            <w:webHidden/>
          </w:rPr>
          <w:fldChar w:fldCharType="separate"/>
        </w:r>
        <w:r w:rsidR="00EE53B0">
          <w:rPr>
            <w:noProof/>
            <w:webHidden/>
          </w:rPr>
          <w:t>11</w:t>
        </w:r>
        <w:r w:rsidR="00EE53B0">
          <w:rPr>
            <w:noProof/>
            <w:webHidden/>
          </w:rPr>
          <w:fldChar w:fldCharType="end"/>
        </w:r>
      </w:hyperlink>
    </w:p>
    <w:p w14:paraId="526ADB6F" w14:textId="77777777" w:rsidR="00C75086" w:rsidRDefault="00C75086">
      <w:pPr>
        <w:spacing w:after="200" w:line="276" w:lineRule="auto"/>
        <w:rPr>
          <w:szCs w:val="26"/>
        </w:rPr>
      </w:pPr>
      <w:r>
        <w:rPr>
          <w:szCs w:val="26"/>
        </w:rPr>
        <w:fldChar w:fldCharType="end"/>
      </w:r>
      <w:commentRangeEnd w:id="9"/>
      <w:r>
        <w:rPr>
          <w:rStyle w:val="CommentReference"/>
        </w:rPr>
        <w:commentReference w:id="9"/>
      </w:r>
    </w:p>
    <w:p w14:paraId="68711666" w14:textId="77777777" w:rsidR="007E6AB9" w:rsidRDefault="007E6AB9">
      <w:pPr>
        <w:spacing w:after="200" w:line="276" w:lineRule="auto"/>
        <w:rPr>
          <w:szCs w:val="26"/>
        </w:rPr>
      </w:pPr>
      <w:r>
        <w:rPr>
          <w:szCs w:val="26"/>
        </w:rPr>
        <w:br w:type="page"/>
      </w:r>
    </w:p>
    <w:p w14:paraId="55754888" w14:textId="77777777" w:rsidR="007E6AB9" w:rsidRPr="007E6AB9" w:rsidRDefault="007E6AB9" w:rsidP="007E6AB9">
      <w:pPr>
        <w:tabs>
          <w:tab w:val="center" w:pos="6379"/>
        </w:tabs>
        <w:spacing w:after="200" w:line="276" w:lineRule="auto"/>
        <w:jc w:val="center"/>
        <w:rPr>
          <w:b/>
          <w:sz w:val="32"/>
          <w:szCs w:val="32"/>
        </w:rPr>
      </w:pPr>
      <w:r>
        <w:rPr>
          <w:b/>
          <w:sz w:val="32"/>
          <w:szCs w:val="32"/>
        </w:rPr>
        <w:t>DANH MỤC KÍ HIỆU VÀ CHỮ VIẾT TẮT</w:t>
      </w:r>
    </w:p>
    <w:p w14:paraId="0F6C5E74" w14:textId="77777777" w:rsidR="00291721" w:rsidRDefault="00291721" w:rsidP="00291721">
      <w:pPr>
        <w:pStyle w:val="Nidungvnbn"/>
      </w:pPr>
    </w:p>
    <w:p w14:paraId="4B7041D6"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C9A8356"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EAD56DB" w14:textId="77777777" w:rsidR="00791EED" w:rsidRDefault="00791EED" w:rsidP="00791EED">
      <w:pPr>
        <w:spacing w:before="60" w:after="60" w:line="276" w:lineRule="auto"/>
        <w:ind w:firstLine="720"/>
        <w:jc w:val="both"/>
        <w:rPr>
          <w:i/>
        </w:rPr>
      </w:pPr>
      <w:r w:rsidRPr="003519DE">
        <w:rPr>
          <w:i/>
        </w:rPr>
        <w:t>p         Mật độ điện tích khối (C/m3)</w:t>
      </w:r>
    </w:p>
    <w:p w14:paraId="1AE9D685" w14:textId="77777777" w:rsidR="00791EED" w:rsidRPr="006C3A2B" w:rsidRDefault="00791EED" w:rsidP="00791EED">
      <w:pPr>
        <w:spacing w:before="60" w:after="60" w:line="276" w:lineRule="auto"/>
        <w:ind w:firstLine="720"/>
        <w:jc w:val="both"/>
      </w:pPr>
    </w:p>
    <w:p w14:paraId="17D76052"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C96DF83" w14:textId="77777777" w:rsidR="00791EED" w:rsidRPr="006C3A2B" w:rsidRDefault="00791EED" w:rsidP="00791EED">
      <w:pPr>
        <w:spacing w:before="60" w:after="60" w:line="276" w:lineRule="auto"/>
        <w:ind w:firstLine="720"/>
        <w:jc w:val="both"/>
      </w:pPr>
      <w:r w:rsidRPr="006C3A2B">
        <w:t>CSTD    Công suất tác dụng</w:t>
      </w:r>
    </w:p>
    <w:p w14:paraId="03098780" w14:textId="77777777" w:rsidR="00791EED" w:rsidRPr="006C3A2B" w:rsidRDefault="00791EED" w:rsidP="00791EED">
      <w:pPr>
        <w:spacing w:before="60" w:after="60" w:line="276" w:lineRule="auto"/>
        <w:ind w:firstLine="720"/>
        <w:jc w:val="both"/>
      </w:pPr>
      <w:r w:rsidRPr="006C3A2B">
        <w:t>MF        Máy phát điện</w:t>
      </w:r>
    </w:p>
    <w:p w14:paraId="1F9FE3FD"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53FA1403" w14:textId="77777777" w:rsidR="007E6AB9" w:rsidRPr="005D5C20" w:rsidRDefault="007E6AB9" w:rsidP="00291721">
      <w:pPr>
        <w:pStyle w:val="Nidungvnbn"/>
      </w:pPr>
    </w:p>
    <w:p w14:paraId="3BDEA349" w14:textId="77777777" w:rsidR="007E6AB9" w:rsidRDefault="007E6AB9">
      <w:pPr>
        <w:spacing w:after="200" w:line="276" w:lineRule="auto"/>
        <w:rPr>
          <w:szCs w:val="26"/>
        </w:rPr>
      </w:pPr>
      <w:r>
        <w:rPr>
          <w:szCs w:val="26"/>
        </w:rPr>
        <w:br w:type="page"/>
      </w:r>
    </w:p>
    <w:p w14:paraId="672B0C72" w14:textId="77777777" w:rsidR="007E6AB9" w:rsidRPr="007E6AB9" w:rsidRDefault="007B1A23" w:rsidP="00DC2276">
      <w:pPr>
        <w:pStyle w:val="Chng"/>
        <w:jc w:val="center"/>
      </w:pPr>
      <w:bookmarkStart w:id="10" w:name="_Toc468136581"/>
      <w:commentRangeStart w:id="11"/>
      <w:r>
        <w:t>DANH MỤC</w:t>
      </w:r>
      <w:commentRangeEnd w:id="11"/>
      <w:r w:rsidR="00CA1C39">
        <w:rPr>
          <w:rStyle w:val="CommentReference"/>
        </w:rPr>
        <w:commentReference w:id="11"/>
      </w:r>
      <w:r>
        <w:t xml:space="preserve"> CÁC BẢNG BIỂU, HÌNH VẼ, ĐỒ THỊ</w:t>
      </w:r>
      <w:bookmarkEnd w:id="10"/>
    </w:p>
    <w:p w14:paraId="798964F3" w14:textId="77777777" w:rsidR="007E6AB9" w:rsidRPr="00791EED" w:rsidRDefault="00791EED" w:rsidP="00DC2276">
      <w:pPr>
        <w:rPr>
          <w:b/>
          <w:sz w:val="28"/>
        </w:rPr>
      </w:pPr>
      <w:r w:rsidRPr="00791EED">
        <w:rPr>
          <w:b/>
          <w:sz w:val="28"/>
        </w:rPr>
        <w:t>DANH MỤC HÌNH</w:t>
      </w:r>
    </w:p>
    <w:p w14:paraId="302BCC34" w14:textId="77777777" w:rsidR="006C3DFD" w:rsidRDefault="00C91E7F">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 </w:instrText>
      </w:r>
      <w:r>
        <w:rPr>
          <w:szCs w:val="26"/>
        </w:rPr>
        <w:fldChar w:fldCharType="separate"/>
      </w:r>
      <w:hyperlink w:anchor="_Toc468297244" w:history="1">
        <w:r w:rsidR="006C3DFD" w:rsidRPr="00F07B1B">
          <w:rPr>
            <w:rStyle w:val="Hyperlink"/>
            <w:noProof/>
          </w:rPr>
          <w:t>Hình 1: Mô hình Use Case tại Server</w:t>
        </w:r>
        <w:r w:rsidR="006C3DFD">
          <w:rPr>
            <w:noProof/>
            <w:webHidden/>
          </w:rPr>
          <w:tab/>
        </w:r>
        <w:r w:rsidR="006C3DFD">
          <w:rPr>
            <w:noProof/>
            <w:webHidden/>
          </w:rPr>
          <w:fldChar w:fldCharType="begin"/>
        </w:r>
        <w:r w:rsidR="006C3DFD">
          <w:rPr>
            <w:noProof/>
            <w:webHidden/>
          </w:rPr>
          <w:instrText xml:space="preserve"> PAGEREF _Toc468297244 \h </w:instrText>
        </w:r>
        <w:r w:rsidR="006C3DFD">
          <w:rPr>
            <w:noProof/>
            <w:webHidden/>
          </w:rPr>
        </w:r>
        <w:r w:rsidR="006C3DFD">
          <w:rPr>
            <w:noProof/>
            <w:webHidden/>
          </w:rPr>
          <w:fldChar w:fldCharType="separate"/>
        </w:r>
        <w:r w:rsidR="006C3DFD">
          <w:rPr>
            <w:noProof/>
            <w:webHidden/>
          </w:rPr>
          <w:t>16</w:t>
        </w:r>
        <w:r w:rsidR="006C3DFD">
          <w:rPr>
            <w:noProof/>
            <w:webHidden/>
          </w:rPr>
          <w:fldChar w:fldCharType="end"/>
        </w:r>
      </w:hyperlink>
    </w:p>
    <w:p w14:paraId="1B45B1D2"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45" w:history="1">
        <w:r w:rsidRPr="00F07B1B">
          <w:rPr>
            <w:rStyle w:val="Hyperlink"/>
            <w:noProof/>
          </w:rPr>
          <w:t>Hình 2: Mô hình Use Case tại Client</w:t>
        </w:r>
        <w:r>
          <w:rPr>
            <w:noProof/>
            <w:webHidden/>
          </w:rPr>
          <w:tab/>
        </w:r>
        <w:r>
          <w:rPr>
            <w:noProof/>
            <w:webHidden/>
          </w:rPr>
          <w:fldChar w:fldCharType="begin"/>
        </w:r>
        <w:r>
          <w:rPr>
            <w:noProof/>
            <w:webHidden/>
          </w:rPr>
          <w:instrText xml:space="preserve"> PAGEREF _Toc468297245 \h </w:instrText>
        </w:r>
        <w:r>
          <w:rPr>
            <w:noProof/>
            <w:webHidden/>
          </w:rPr>
        </w:r>
        <w:r>
          <w:rPr>
            <w:noProof/>
            <w:webHidden/>
          </w:rPr>
          <w:fldChar w:fldCharType="separate"/>
        </w:r>
        <w:r>
          <w:rPr>
            <w:noProof/>
            <w:webHidden/>
          </w:rPr>
          <w:t>17</w:t>
        </w:r>
        <w:r>
          <w:rPr>
            <w:noProof/>
            <w:webHidden/>
          </w:rPr>
          <w:fldChar w:fldCharType="end"/>
        </w:r>
      </w:hyperlink>
    </w:p>
    <w:p w14:paraId="5BC39157"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46" w:history="1">
        <w:r w:rsidRPr="00F07B1B">
          <w:rPr>
            <w:rStyle w:val="Hyperlink"/>
            <w:noProof/>
          </w:rPr>
          <w:t>Hình 3: Mô hình Use Case tổng quát</w:t>
        </w:r>
        <w:r>
          <w:rPr>
            <w:noProof/>
            <w:webHidden/>
          </w:rPr>
          <w:tab/>
        </w:r>
        <w:r>
          <w:rPr>
            <w:noProof/>
            <w:webHidden/>
          </w:rPr>
          <w:fldChar w:fldCharType="begin"/>
        </w:r>
        <w:r>
          <w:rPr>
            <w:noProof/>
            <w:webHidden/>
          </w:rPr>
          <w:instrText xml:space="preserve"> PAGEREF _Toc468297246 \h </w:instrText>
        </w:r>
        <w:r>
          <w:rPr>
            <w:noProof/>
            <w:webHidden/>
          </w:rPr>
        </w:r>
        <w:r>
          <w:rPr>
            <w:noProof/>
            <w:webHidden/>
          </w:rPr>
          <w:fldChar w:fldCharType="separate"/>
        </w:r>
        <w:r>
          <w:rPr>
            <w:noProof/>
            <w:webHidden/>
          </w:rPr>
          <w:t>18</w:t>
        </w:r>
        <w:r>
          <w:rPr>
            <w:noProof/>
            <w:webHidden/>
          </w:rPr>
          <w:fldChar w:fldCharType="end"/>
        </w:r>
      </w:hyperlink>
    </w:p>
    <w:p w14:paraId="4A06807B" w14:textId="320F93D7" w:rsidR="00867C2D" w:rsidRDefault="00C91E7F" w:rsidP="007E6AB9">
      <w:pPr>
        <w:tabs>
          <w:tab w:val="center" w:pos="6379"/>
        </w:tabs>
        <w:spacing w:after="200" w:line="360" w:lineRule="auto"/>
        <w:rPr>
          <w:szCs w:val="26"/>
        </w:rPr>
      </w:pPr>
      <w:r>
        <w:rPr>
          <w:szCs w:val="26"/>
        </w:rPr>
        <w:fldChar w:fldCharType="end"/>
      </w:r>
    </w:p>
    <w:p w14:paraId="7EF3475A" w14:textId="77777777" w:rsidR="00577776" w:rsidRDefault="00577776" w:rsidP="007E6AB9">
      <w:pPr>
        <w:tabs>
          <w:tab w:val="center" w:pos="6379"/>
        </w:tabs>
        <w:spacing w:after="200" w:line="360" w:lineRule="auto"/>
        <w:rPr>
          <w:szCs w:val="26"/>
        </w:rPr>
      </w:pPr>
    </w:p>
    <w:p w14:paraId="56055456" w14:textId="77777777" w:rsidR="00577776" w:rsidRDefault="00577776" w:rsidP="007E6AB9">
      <w:pPr>
        <w:tabs>
          <w:tab w:val="center" w:pos="6379"/>
        </w:tabs>
        <w:spacing w:after="200" w:line="360" w:lineRule="auto"/>
        <w:rPr>
          <w:szCs w:val="26"/>
        </w:rPr>
      </w:pPr>
      <w:bookmarkStart w:id="12" w:name="_GoBack"/>
      <w:bookmarkEnd w:id="12"/>
    </w:p>
    <w:p w14:paraId="25813ED6" w14:textId="77777777" w:rsidR="00577776" w:rsidRDefault="00577776" w:rsidP="007E6AB9">
      <w:pPr>
        <w:tabs>
          <w:tab w:val="center" w:pos="6379"/>
        </w:tabs>
        <w:spacing w:after="200" w:line="360" w:lineRule="auto"/>
        <w:rPr>
          <w:szCs w:val="26"/>
        </w:rPr>
      </w:pPr>
    </w:p>
    <w:p w14:paraId="6A54582E" w14:textId="77777777" w:rsidR="00577776" w:rsidRDefault="00577776" w:rsidP="007E6AB9">
      <w:pPr>
        <w:tabs>
          <w:tab w:val="center" w:pos="6379"/>
        </w:tabs>
        <w:spacing w:after="200" w:line="360" w:lineRule="auto"/>
        <w:rPr>
          <w:szCs w:val="26"/>
        </w:rPr>
      </w:pPr>
    </w:p>
    <w:p w14:paraId="40C7BEA4" w14:textId="77777777" w:rsidR="00577776" w:rsidRDefault="00577776" w:rsidP="007E6AB9">
      <w:pPr>
        <w:tabs>
          <w:tab w:val="center" w:pos="6379"/>
        </w:tabs>
        <w:spacing w:after="200" w:line="360" w:lineRule="auto"/>
        <w:rPr>
          <w:szCs w:val="26"/>
        </w:rPr>
      </w:pPr>
    </w:p>
    <w:p w14:paraId="49E982ED" w14:textId="77777777" w:rsidR="00577776" w:rsidRDefault="00577776" w:rsidP="007E6AB9">
      <w:pPr>
        <w:tabs>
          <w:tab w:val="center" w:pos="6379"/>
        </w:tabs>
        <w:spacing w:after="200" w:line="360" w:lineRule="auto"/>
        <w:rPr>
          <w:szCs w:val="26"/>
        </w:rPr>
      </w:pPr>
    </w:p>
    <w:p w14:paraId="1E50A6C6" w14:textId="77777777" w:rsidR="00577776" w:rsidRDefault="00577776" w:rsidP="007E6AB9">
      <w:pPr>
        <w:tabs>
          <w:tab w:val="center" w:pos="6379"/>
        </w:tabs>
        <w:spacing w:after="200" w:line="360" w:lineRule="auto"/>
        <w:rPr>
          <w:szCs w:val="26"/>
        </w:rPr>
      </w:pPr>
    </w:p>
    <w:p w14:paraId="171ACA41" w14:textId="77777777" w:rsidR="00577776" w:rsidRDefault="00577776" w:rsidP="007E6AB9">
      <w:pPr>
        <w:tabs>
          <w:tab w:val="center" w:pos="6379"/>
        </w:tabs>
        <w:spacing w:after="200" w:line="360" w:lineRule="auto"/>
        <w:rPr>
          <w:szCs w:val="26"/>
        </w:rPr>
      </w:pPr>
    </w:p>
    <w:p w14:paraId="79CDEEA9" w14:textId="77777777" w:rsidR="00577776" w:rsidRDefault="00577776" w:rsidP="007E6AB9">
      <w:pPr>
        <w:tabs>
          <w:tab w:val="center" w:pos="6379"/>
        </w:tabs>
        <w:spacing w:after="200" w:line="360" w:lineRule="auto"/>
        <w:rPr>
          <w:szCs w:val="26"/>
        </w:rPr>
      </w:pPr>
    </w:p>
    <w:p w14:paraId="6C49BB6F" w14:textId="77777777" w:rsidR="00577776" w:rsidRDefault="00577776" w:rsidP="007E6AB9">
      <w:pPr>
        <w:tabs>
          <w:tab w:val="center" w:pos="6379"/>
        </w:tabs>
        <w:spacing w:after="200" w:line="360" w:lineRule="auto"/>
        <w:rPr>
          <w:szCs w:val="26"/>
        </w:rPr>
      </w:pPr>
    </w:p>
    <w:p w14:paraId="63A87CD8" w14:textId="77777777" w:rsidR="00577776" w:rsidRDefault="00577776" w:rsidP="007E6AB9">
      <w:pPr>
        <w:tabs>
          <w:tab w:val="center" w:pos="6379"/>
        </w:tabs>
        <w:spacing w:after="200" w:line="360" w:lineRule="auto"/>
        <w:rPr>
          <w:szCs w:val="26"/>
        </w:rPr>
      </w:pPr>
    </w:p>
    <w:p w14:paraId="51CA5D7C" w14:textId="77777777" w:rsidR="00577776" w:rsidRDefault="00577776" w:rsidP="007E6AB9">
      <w:pPr>
        <w:tabs>
          <w:tab w:val="center" w:pos="6379"/>
        </w:tabs>
        <w:spacing w:after="200" w:line="360" w:lineRule="auto"/>
        <w:rPr>
          <w:szCs w:val="26"/>
        </w:rPr>
      </w:pPr>
    </w:p>
    <w:p w14:paraId="5B7130EB" w14:textId="77777777" w:rsidR="00577776" w:rsidRDefault="00577776" w:rsidP="007E6AB9">
      <w:pPr>
        <w:tabs>
          <w:tab w:val="center" w:pos="6379"/>
        </w:tabs>
        <w:spacing w:after="200" w:line="360" w:lineRule="auto"/>
        <w:rPr>
          <w:szCs w:val="26"/>
        </w:rPr>
      </w:pPr>
    </w:p>
    <w:p w14:paraId="206E7D2B" w14:textId="77777777" w:rsidR="00577776" w:rsidRPr="005D5C20" w:rsidRDefault="00577776" w:rsidP="007E6AB9">
      <w:pPr>
        <w:tabs>
          <w:tab w:val="center" w:pos="6379"/>
        </w:tabs>
        <w:spacing w:after="200" w:line="360" w:lineRule="auto"/>
        <w:rPr>
          <w:szCs w:val="26"/>
        </w:rPr>
      </w:pPr>
    </w:p>
    <w:p w14:paraId="767BD149" w14:textId="77777777" w:rsidR="007B7FF5" w:rsidRPr="00791EED" w:rsidRDefault="00791EED" w:rsidP="00DC2276">
      <w:pPr>
        <w:rPr>
          <w:b/>
          <w:sz w:val="28"/>
        </w:rPr>
      </w:pPr>
      <w:r w:rsidRPr="00791EED">
        <w:rPr>
          <w:b/>
          <w:sz w:val="28"/>
        </w:rPr>
        <w:t>DANH MỤC BẢNG</w:t>
      </w:r>
    </w:p>
    <w:p w14:paraId="010079C2" w14:textId="77777777" w:rsidR="006C3DFD" w:rsidRDefault="00B249B4">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468297216" w:history="1">
        <w:r w:rsidR="006C3DFD" w:rsidRPr="00A31A48">
          <w:rPr>
            <w:rStyle w:val="Hyperlink"/>
            <w:noProof/>
          </w:rPr>
          <w:t>Bảng 1: Mô tả tổng quát các use case của máy chủ</w:t>
        </w:r>
        <w:r w:rsidR="006C3DFD">
          <w:rPr>
            <w:noProof/>
            <w:webHidden/>
          </w:rPr>
          <w:tab/>
        </w:r>
        <w:r w:rsidR="006C3DFD">
          <w:rPr>
            <w:noProof/>
            <w:webHidden/>
          </w:rPr>
          <w:fldChar w:fldCharType="begin"/>
        </w:r>
        <w:r w:rsidR="006C3DFD">
          <w:rPr>
            <w:noProof/>
            <w:webHidden/>
          </w:rPr>
          <w:instrText xml:space="preserve"> PAGEREF _Toc468297216 \h </w:instrText>
        </w:r>
        <w:r w:rsidR="006C3DFD">
          <w:rPr>
            <w:noProof/>
            <w:webHidden/>
          </w:rPr>
        </w:r>
        <w:r w:rsidR="006C3DFD">
          <w:rPr>
            <w:noProof/>
            <w:webHidden/>
          </w:rPr>
          <w:fldChar w:fldCharType="separate"/>
        </w:r>
        <w:r w:rsidR="006C3DFD">
          <w:rPr>
            <w:noProof/>
            <w:webHidden/>
          </w:rPr>
          <w:t>19</w:t>
        </w:r>
        <w:r w:rsidR="006C3DFD">
          <w:rPr>
            <w:noProof/>
            <w:webHidden/>
          </w:rPr>
          <w:fldChar w:fldCharType="end"/>
        </w:r>
      </w:hyperlink>
    </w:p>
    <w:p w14:paraId="0A4BB9E8"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17" w:history="1">
        <w:r w:rsidRPr="00A31A48">
          <w:rPr>
            <w:rStyle w:val="Hyperlink"/>
            <w:noProof/>
          </w:rPr>
          <w:t>Bảng 2: Mô tả tổng quát các use case của máy trạm</w:t>
        </w:r>
        <w:r>
          <w:rPr>
            <w:noProof/>
            <w:webHidden/>
          </w:rPr>
          <w:tab/>
        </w:r>
        <w:r>
          <w:rPr>
            <w:noProof/>
            <w:webHidden/>
          </w:rPr>
          <w:fldChar w:fldCharType="begin"/>
        </w:r>
        <w:r>
          <w:rPr>
            <w:noProof/>
            <w:webHidden/>
          </w:rPr>
          <w:instrText xml:space="preserve"> PAGEREF _Toc468297217 \h </w:instrText>
        </w:r>
        <w:r>
          <w:rPr>
            <w:noProof/>
            <w:webHidden/>
          </w:rPr>
        </w:r>
        <w:r>
          <w:rPr>
            <w:noProof/>
            <w:webHidden/>
          </w:rPr>
          <w:fldChar w:fldCharType="separate"/>
        </w:r>
        <w:r>
          <w:rPr>
            <w:noProof/>
            <w:webHidden/>
          </w:rPr>
          <w:t>20</w:t>
        </w:r>
        <w:r>
          <w:rPr>
            <w:noProof/>
            <w:webHidden/>
          </w:rPr>
          <w:fldChar w:fldCharType="end"/>
        </w:r>
      </w:hyperlink>
    </w:p>
    <w:p w14:paraId="1627B621"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18" w:history="1">
        <w:r w:rsidRPr="00A31A48">
          <w:rPr>
            <w:rStyle w:val="Hyperlink"/>
            <w:noProof/>
          </w:rPr>
          <w:t>Bảng 3: Ánh xạ Use case với các Actor tại Server</w:t>
        </w:r>
        <w:r>
          <w:rPr>
            <w:noProof/>
            <w:webHidden/>
          </w:rPr>
          <w:tab/>
        </w:r>
        <w:r>
          <w:rPr>
            <w:noProof/>
            <w:webHidden/>
          </w:rPr>
          <w:fldChar w:fldCharType="begin"/>
        </w:r>
        <w:r>
          <w:rPr>
            <w:noProof/>
            <w:webHidden/>
          </w:rPr>
          <w:instrText xml:space="preserve"> PAGEREF _Toc468297218 \h </w:instrText>
        </w:r>
        <w:r>
          <w:rPr>
            <w:noProof/>
            <w:webHidden/>
          </w:rPr>
        </w:r>
        <w:r>
          <w:rPr>
            <w:noProof/>
            <w:webHidden/>
          </w:rPr>
          <w:fldChar w:fldCharType="separate"/>
        </w:r>
        <w:r>
          <w:rPr>
            <w:noProof/>
            <w:webHidden/>
          </w:rPr>
          <w:t>21</w:t>
        </w:r>
        <w:r>
          <w:rPr>
            <w:noProof/>
            <w:webHidden/>
          </w:rPr>
          <w:fldChar w:fldCharType="end"/>
        </w:r>
      </w:hyperlink>
    </w:p>
    <w:p w14:paraId="0C82BB7D"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19" w:history="1">
        <w:r w:rsidRPr="00A31A48">
          <w:rPr>
            <w:rStyle w:val="Hyperlink"/>
            <w:noProof/>
          </w:rPr>
          <w:t>Bảng 4: Ánh xạ Use case với các Actor tại Client</w:t>
        </w:r>
        <w:r>
          <w:rPr>
            <w:noProof/>
            <w:webHidden/>
          </w:rPr>
          <w:tab/>
        </w:r>
        <w:r>
          <w:rPr>
            <w:noProof/>
            <w:webHidden/>
          </w:rPr>
          <w:fldChar w:fldCharType="begin"/>
        </w:r>
        <w:r>
          <w:rPr>
            <w:noProof/>
            <w:webHidden/>
          </w:rPr>
          <w:instrText xml:space="preserve"> PAGEREF _Toc468297219 \h </w:instrText>
        </w:r>
        <w:r>
          <w:rPr>
            <w:noProof/>
            <w:webHidden/>
          </w:rPr>
        </w:r>
        <w:r>
          <w:rPr>
            <w:noProof/>
            <w:webHidden/>
          </w:rPr>
          <w:fldChar w:fldCharType="separate"/>
        </w:r>
        <w:r>
          <w:rPr>
            <w:noProof/>
            <w:webHidden/>
          </w:rPr>
          <w:t>21</w:t>
        </w:r>
        <w:r>
          <w:rPr>
            <w:noProof/>
            <w:webHidden/>
          </w:rPr>
          <w:fldChar w:fldCharType="end"/>
        </w:r>
      </w:hyperlink>
    </w:p>
    <w:p w14:paraId="0E5F5BAE"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0" w:history="1">
        <w:r w:rsidRPr="00A31A48">
          <w:rPr>
            <w:rStyle w:val="Hyperlink"/>
            <w:noProof/>
          </w:rPr>
          <w:t>Bảng 5: Chức năng Start Server</w:t>
        </w:r>
        <w:r>
          <w:rPr>
            <w:noProof/>
            <w:webHidden/>
          </w:rPr>
          <w:tab/>
        </w:r>
        <w:r>
          <w:rPr>
            <w:noProof/>
            <w:webHidden/>
          </w:rPr>
          <w:fldChar w:fldCharType="begin"/>
        </w:r>
        <w:r>
          <w:rPr>
            <w:noProof/>
            <w:webHidden/>
          </w:rPr>
          <w:instrText xml:space="preserve"> PAGEREF _Toc468297220 \h </w:instrText>
        </w:r>
        <w:r>
          <w:rPr>
            <w:noProof/>
            <w:webHidden/>
          </w:rPr>
        </w:r>
        <w:r>
          <w:rPr>
            <w:noProof/>
            <w:webHidden/>
          </w:rPr>
          <w:fldChar w:fldCharType="separate"/>
        </w:r>
        <w:r>
          <w:rPr>
            <w:noProof/>
            <w:webHidden/>
          </w:rPr>
          <w:t>22</w:t>
        </w:r>
        <w:r>
          <w:rPr>
            <w:noProof/>
            <w:webHidden/>
          </w:rPr>
          <w:fldChar w:fldCharType="end"/>
        </w:r>
      </w:hyperlink>
    </w:p>
    <w:p w14:paraId="7B4CD2F3"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1" w:history="1">
        <w:r w:rsidRPr="00A31A48">
          <w:rPr>
            <w:rStyle w:val="Hyperlink"/>
            <w:noProof/>
          </w:rPr>
          <w:t>Bảng 6: Chức năng Turn Off/Logout Client</w:t>
        </w:r>
        <w:r>
          <w:rPr>
            <w:noProof/>
            <w:webHidden/>
          </w:rPr>
          <w:tab/>
        </w:r>
        <w:r>
          <w:rPr>
            <w:noProof/>
            <w:webHidden/>
          </w:rPr>
          <w:fldChar w:fldCharType="begin"/>
        </w:r>
        <w:r>
          <w:rPr>
            <w:noProof/>
            <w:webHidden/>
          </w:rPr>
          <w:instrText xml:space="preserve"> PAGEREF _Toc468297221 \h </w:instrText>
        </w:r>
        <w:r>
          <w:rPr>
            <w:noProof/>
            <w:webHidden/>
          </w:rPr>
        </w:r>
        <w:r>
          <w:rPr>
            <w:noProof/>
            <w:webHidden/>
          </w:rPr>
          <w:fldChar w:fldCharType="separate"/>
        </w:r>
        <w:r>
          <w:rPr>
            <w:noProof/>
            <w:webHidden/>
          </w:rPr>
          <w:t>22</w:t>
        </w:r>
        <w:r>
          <w:rPr>
            <w:noProof/>
            <w:webHidden/>
          </w:rPr>
          <w:fldChar w:fldCharType="end"/>
        </w:r>
      </w:hyperlink>
    </w:p>
    <w:p w14:paraId="4D45A754"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2" w:history="1">
        <w:r w:rsidRPr="00A31A48">
          <w:rPr>
            <w:rStyle w:val="Hyperlink"/>
            <w:noProof/>
          </w:rPr>
          <w:t>Bảng 7: Chức năng Report Daily</w:t>
        </w:r>
        <w:r>
          <w:rPr>
            <w:noProof/>
            <w:webHidden/>
          </w:rPr>
          <w:tab/>
        </w:r>
        <w:r>
          <w:rPr>
            <w:noProof/>
            <w:webHidden/>
          </w:rPr>
          <w:fldChar w:fldCharType="begin"/>
        </w:r>
        <w:r>
          <w:rPr>
            <w:noProof/>
            <w:webHidden/>
          </w:rPr>
          <w:instrText xml:space="preserve"> PAGEREF _Toc468297222 \h </w:instrText>
        </w:r>
        <w:r>
          <w:rPr>
            <w:noProof/>
            <w:webHidden/>
          </w:rPr>
        </w:r>
        <w:r>
          <w:rPr>
            <w:noProof/>
            <w:webHidden/>
          </w:rPr>
          <w:fldChar w:fldCharType="separate"/>
        </w:r>
        <w:r>
          <w:rPr>
            <w:noProof/>
            <w:webHidden/>
          </w:rPr>
          <w:t>23</w:t>
        </w:r>
        <w:r>
          <w:rPr>
            <w:noProof/>
            <w:webHidden/>
          </w:rPr>
          <w:fldChar w:fldCharType="end"/>
        </w:r>
      </w:hyperlink>
    </w:p>
    <w:p w14:paraId="04312B18"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3" w:history="1">
        <w:r w:rsidRPr="00A31A48">
          <w:rPr>
            <w:rStyle w:val="Hyperlink"/>
            <w:noProof/>
          </w:rPr>
          <w:t>Bảng 8: Chức năng Report Month</w:t>
        </w:r>
        <w:r>
          <w:rPr>
            <w:noProof/>
            <w:webHidden/>
          </w:rPr>
          <w:tab/>
        </w:r>
        <w:r>
          <w:rPr>
            <w:noProof/>
            <w:webHidden/>
          </w:rPr>
          <w:fldChar w:fldCharType="begin"/>
        </w:r>
        <w:r>
          <w:rPr>
            <w:noProof/>
            <w:webHidden/>
          </w:rPr>
          <w:instrText xml:space="preserve"> PAGEREF _Toc468297223 \h </w:instrText>
        </w:r>
        <w:r>
          <w:rPr>
            <w:noProof/>
            <w:webHidden/>
          </w:rPr>
        </w:r>
        <w:r>
          <w:rPr>
            <w:noProof/>
            <w:webHidden/>
          </w:rPr>
          <w:fldChar w:fldCharType="separate"/>
        </w:r>
        <w:r>
          <w:rPr>
            <w:noProof/>
            <w:webHidden/>
          </w:rPr>
          <w:t>23</w:t>
        </w:r>
        <w:r>
          <w:rPr>
            <w:noProof/>
            <w:webHidden/>
          </w:rPr>
          <w:fldChar w:fldCharType="end"/>
        </w:r>
      </w:hyperlink>
    </w:p>
    <w:p w14:paraId="6D4EE892"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4" w:history="1">
        <w:r w:rsidRPr="00A31A48">
          <w:rPr>
            <w:rStyle w:val="Hyperlink"/>
            <w:noProof/>
          </w:rPr>
          <w:t>Bảng 9: Chức năng Open Client – Follow Use Time Hour</w:t>
        </w:r>
        <w:r>
          <w:rPr>
            <w:noProof/>
            <w:webHidden/>
          </w:rPr>
          <w:tab/>
        </w:r>
        <w:r>
          <w:rPr>
            <w:noProof/>
            <w:webHidden/>
          </w:rPr>
          <w:fldChar w:fldCharType="begin"/>
        </w:r>
        <w:r>
          <w:rPr>
            <w:noProof/>
            <w:webHidden/>
          </w:rPr>
          <w:instrText xml:space="preserve"> PAGEREF _Toc468297224 \h </w:instrText>
        </w:r>
        <w:r>
          <w:rPr>
            <w:noProof/>
            <w:webHidden/>
          </w:rPr>
        </w:r>
        <w:r>
          <w:rPr>
            <w:noProof/>
            <w:webHidden/>
          </w:rPr>
          <w:fldChar w:fldCharType="separate"/>
        </w:r>
        <w:r>
          <w:rPr>
            <w:noProof/>
            <w:webHidden/>
          </w:rPr>
          <w:t>24</w:t>
        </w:r>
        <w:r>
          <w:rPr>
            <w:noProof/>
            <w:webHidden/>
          </w:rPr>
          <w:fldChar w:fldCharType="end"/>
        </w:r>
      </w:hyperlink>
    </w:p>
    <w:p w14:paraId="073D135E"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5" w:history="1">
        <w:r w:rsidRPr="00A31A48">
          <w:rPr>
            <w:rStyle w:val="Hyperlink"/>
            <w:noProof/>
          </w:rPr>
          <w:t>Bảng 10: Chức năng Open Client – Buy Previous Hour</w:t>
        </w:r>
        <w:r>
          <w:rPr>
            <w:noProof/>
            <w:webHidden/>
          </w:rPr>
          <w:tab/>
        </w:r>
        <w:r>
          <w:rPr>
            <w:noProof/>
            <w:webHidden/>
          </w:rPr>
          <w:fldChar w:fldCharType="begin"/>
        </w:r>
        <w:r>
          <w:rPr>
            <w:noProof/>
            <w:webHidden/>
          </w:rPr>
          <w:instrText xml:space="preserve"> PAGEREF _Toc468297225 \h </w:instrText>
        </w:r>
        <w:r>
          <w:rPr>
            <w:noProof/>
            <w:webHidden/>
          </w:rPr>
        </w:r>
        <w:r>
          <w:rPr>
            <w:noProof/>
            <w:webHidden/>
          </w:rPr>
          <w:fldChar w:fldCharType="separate"/>
        </w:r>
        <w:r>
          <w:rPr>
            <w:noProof/>
            <w:webHidden/>
          </w:rPr>
          <w:t>25</w:t>
        </w:r>
        <w:r>
          <w:rPr>
            <w:noProof/>
            <w:webHidden/>
          </w:rPr>
          <w:fldChar w:fldCharType="end"/>
        </w:r>
      </w:hyperlink>
    </w:p>
    <w:p w14:paraId="4D1CA708"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6" w:history="1">
        <w:r w:rsidRPr="00A31A48">
          <w:rPr>
            <w:rStyle w:val="Hyperlink"/>
            <w:noProof/>
          </w:rPr>
          <w:t>Bảng 11: Chức năng Paid</w:t>
        </w:r>
        <w:r>
          <w:rPr>
            <w:noProof/>
            <w:webHidden/>
          </w:rPr>
          <w:tab/>
        </w:r>
        <w:r>
          <w:rPr>
            <w:noProof/>
            <w:webHidden/>
          </w:rPr>
          <w:fldChar w:fldCharType="begin"/>
        </w:r>
        <w:r>
          <w:rPr>
            <w:noProof/>
            <w:webHidden/>
          </w:rPr>
          <w:instrText xml:space="preserve"> PAGEREF _Toc468297226 \h </w:instrText>
        </w:r>
        <w:r>
          <w:rPr>
            <w:noProof/>
            <w:webHidden/>
          </w:rPr>
        </w:r>
        <w:r>
          <w:rPr>
            <w:noProof/>
            <w:webHidden/>
          </w:rPr>
          <w:fldChar w:fldCharType="separate"/>
        </w:r>
        <w:r>
          <w:rPr>
            <w:noProof/>
            <w:webHidden/>
          </w:rPr>
          <w:t>25</w:t>
        </w:r>
        <w:r>
          <w:rPr>
            <w:noProof/>
            <w:webHidden/>
          </w:rPr>
          <w:fldChar w:fldCharType="end"/>
        </w:r>
      </w:hyperlink>
    </w:p>
    <w:p w14:paraId="5F40CC59"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7" w:history="1">
        <w:r w:rsidRPr="00A31A48">
          <w:rPr>
            <w:rStyle w:val="Hyperlink"/>
            <w:noProof/>
          </w:rPr>
          <w:t>Bảng 12: Chức năng Option</w:t>
        </w:r>
        <w:r>
          <w:rPr>
            <w:noProof/>
            <w:webHidden/>
          </w:rPr>
          <w:tab/>
        </w:r>
        <w:r>
          <w:rPr>
            <w:noProof/>
            <w:webHidden/>
          </w:rPr>
          <w:fldChar w:fldCharType="begin"/>
        </w:r>
        <w:r>
          <w:rPr>
            <w:noProof/>
            <w:webHidden/>
          </w:rPr>
          <w:instrText xml:space="preserve"> PAGEREF _Toc468297227 \h </w:instrText>
        </w:r>
        <w:r>
          <w:rPr>
            <w:noProof/>
            <w:webHidden/>
          </w:rPr>
        </w:r>
        <w:r>
          <w:rPr>
            <w:noProof/>
            <w:webHidden/>
          </w:rPr>
          <w:fldChar w:fldCharType="separate"/>
        </w:r>
        <w:r>
          <w:rPr>
            <w:noProof/>
            <w:webHidden/>
          </w:rPr>
          <w:t>26</w:t>
        </w:r>
        <w:r>
          <w:rPr>
            <w:noProof/>
            <w:webHidden/>
          </w:rPr>
          <w:fldChar w:fldCharType="end"/>
        </w:r>
      </w:hyperlink>
    </w:p>
    <w:p w14:paraId="53EC687E"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8" w:history="1">
        <w:r w:rsidRPr="00A31A48">
          <w:rPr>
            <w:rStyle w:val="Hyperlink"/>
            <w:noProof/>
          </w:rPr>
          <w:t>Bảng 13: Chức năng Manage Member</w:t>
        </w:r>
        <w:r>
          <w:rPr>
            <w:noProof/>
            <w:webHidden/>
          </w:rPr>
          <w:tab/>
        </w:r>
        <w:r>
          <w:rPr>
            <w:noProof/>
            <w:webHidden/>
          </w:rPr>
          <w:fldChar w:fldCharType="begin"/>
        </w:r>
        <w:r>
          <w:rPr>
            <w:noProof/>
            <w:webHidden/>
          </w:rPr>
          <w:instrText xml:space="preserve"> PAGEREF _Toc468297228 \h </w:instrText>
        </w:r>
        <w:r>
          <w:rPr>
            <w:noProof/>
            <w:webHidden/>
          </w:rPr>
        </w:r>
        <w:r>
          <w:rPr>
            <w:noProof/>
            <w:webHidden/>
          </w:rPr>
          <w:fldChar w:fldCharType="separate"/>
        </w:r>
        <w:r>
          <w:rPr>
            <w:noProof/>
            <w:webHidden/>
          </w:rPr>
          <w:t>27</w:t>
        </w:r>
        <w:r>
          <w:rPr>
            <w:noProof/>
            <w:webHidden/>
          </w:rPr>
          <w:fldChar w:fldCharType="end"/>
        </w:r>
      </w:hyperlink>
    </w:p>
    <w:p w14:paraId="2F7194C6"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29" w:history="1">
        <w:r w:rsidRPr="00A31A48">
          <w:rPr>
            <w:rStyle w:val="Hyperlink"/>
            <w:noProof/>
          </w:rPr>
          <w:t>Bảng 14: Chức năng Add Use Time</w:t>
        </w:r>
        <w:r>
          <w:rPr>
            <w:noProof/>
            <w:webHidden/>
          </w:rPr>
          <w:tab/>
        </w:r>
        <w:r>
          <w:rPr>
            <w:noProof/>
            <w:webHidden/>
          </w:rPr>
          <w:fldChar w:fldCharType="begin"/>
        </w:r>
        <w:r>
          <w:rPr>
            <w:noProof/>
            <w:webHidden/>
          </w:rPr>
          <w:instrText xml:space="preserve"> PAGEREF _Toc468297229 \h </w:instrText>
        </w:r>
        <w:r>
          <w:rPr>
            <w:noProof/>
            <w:webHidden/>
          </w:rPr>
        </w:r>
        <w:r>
          <w:rPr>
            <w:noProof/>
            <w:webHidden/>
          </w:rPr>
          <w:fldChar w:fldCharType="separate"/>
        </w:r>
        <w:r>
          <w:rPr>
            <w:noProof/>
            <w:webHidden/>
          </w:rPr>
          <w:t>27</w:t>
        </w:r>
        <w:r>
          <w:rPr>
            <w:noProof/>
            <w:webHidden/>
          </w:rPr>
          <w:fldChar w:fldCharType="end"/>
        </w:r>
      </w:hyperlink>
    </w:p>
    <w:p w14:paraId="33653218"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0" w:history="1">
        <w:r w:rsidRPr="00A31A48">
          <w:rPr>
            <w:rStyle w:val="Hyperlink"/>
            <w:noProof/>
          </w:rPr>
          <w:t>Bảng 15: Chức năng Create New Member</w:t>
        </w:r>
        <w:r>
          <w:rPr>
            <w:noProof/>
            <w:webHidden/>
          </w:rPr>
          <w:tab/>
        </w:r>
        <w:r>
          <w:rPr>
            <w:noProof/>
            <w:webHidden/>
          </w:rPr>
          <w:fldChar w:fldCharType="begin"/>
        </w:r>
        <w:r>
          <w:rPr>
            <w:noProof/>
            <w:webHidden/>
          </w:rPr>
          <w:instrText xml:space="preserve"> PAGEREF _Toc468297230 \h </w:instrText>
        </w:r>
        <w:r>
          <w:rPr>
            <w:noProof/>
            <w:webHidden/>
          </w:rPr>
        </w:r>
        <w:r>
          <w:rPr>
            <w:noProof/>
            <w:webHidden/>
          </w:rPr>
          <w:fldChar w:fldCharType="separate"/>
        </w:r>
        <w:r>
          <w:rPr>
            <w:noProof/>
            <w:webHidden/>
          </w:rPr>
          <w:t>28</w:t>
        </w:r>
        <w:r>
          <w:rPr>
            <w:noProof/>
            <w:webHidden/>
          </w:rPr>
          <w:fldChar w:fldCharType="end"/>
        </w:r>
      </w:hyperlink>
    </w:p>
    <w:p w14:paraId="4C3F851B"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1" w:history="1">
        <w:r w:rsidRPr="00A31A48">
          <w:rPr>
            <w:rStyle w:val="Hyperlink"/>
            <w:noProof/>
          </w:rPr>
          <w:t>Bảng 16: Chức năng Manage Services</w:t>
        </w:r>
        <w:r>
          <w:rPr>
            <w:noProof/>
            <w:webHidden/>
          </w:rPr>
          <w:tab/>
        </w:r>
        <w:r>
          <w:rPr>
            <w:noProof/>
            <w:webHidden/>
          </w:rPr>
          <w:fldChar w:fldCharType="begin"/>
        </w:r>
        <w:r>
          <w:rPr>
            <w:noProof/>
            <w:webHidden/>
          </w:rPr>
          <w:instrText xml:space="preserve"> PAGEREF _Toc468297231 \h </w:instrText>
        </w:r>
        <w:r>
          <w:rPr>
            <w:noProof/>
            <w:webHidden/>
          </w:rPr>
        </w:r>
        <w:r>
          <w:rPr>
            <w:noProof/>
            <w:webHidden/>
          </w:rPr>
          <w:fldChar w:fldCharType="separate"/>
        </w:r>
        <w:r>
          <w:rPr>
            <w:noProof/>
            <w:webHidden/>
          </w:rPr>
          <w:t>28</w:t>
        </w:r>
        <w:r>
          <w:rPr>
            <w:noProof/>
            <w:webHidden/>
          </w:rPr>
          <w:fldChar w:fldCharType="end"/>
        </w:r>
      </w:hyperlink>
    </w:p>
    <w:p w14:paraId="3BE2341A"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2" w:history="1">
        <w:r w:rsidRPr="00A31A48">
          <w:rPr>
            <w:rStyle w:val="Hyperlink"/>
            <w:noProof/>
          </w:rPr>
          <w:t>Bảng 17: Chức năng Supplies</w:t>
        </w:r>
        <w:r>
          <w:rPr>
            <w:noProof/>
            <w:webHidden/>
          </w:rPr>
          <w:tab/>
        </w:r>
        <w:r>
          <w:rPr>
            <w:noProof/>
            <w:webHidden/>
          </w:rPr>
          <w:fldChar w:fldCharType="begin"/>
        </w:r>
        <w:r>
          <w:rPr>
            <w:noProof/>
            <w:webHidden/>
          </w:rPr>
          <w:instrText xml:space="preserve"> PAGEREF _Toc468297232 \h </w:instrText>
        </w:r>
        <w:r>
          <w:rPr>
            <w:noProof/>
            <w:webHidden/>
          </w:rPr>
        </w:r>
        <w:r>
          <w:rPr>
            <w:noProof/>
            <w:webHidden/>
          </w:rPr>
          <w:fldChar w:fldCharType="separate"/>
        </w:r>
        <w:r>
          <w:rPr>
            <w:noProof/>
            <w:webHidden/>
          </w:rPr>
          <w:t>28</w:t>
        </w:r>
        <w:r>
          <w:rPr>
            <w:noProof/>
            <w:webHidden/>
          </w:rPr>
          <w:fldChar w:fldCharType="end"/>
        </w:r>
      </w:hyperlink>
    </w:p>
    <w:p w14:paraId="6FF5945F"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3" w:history="1">
        <w:r w:rsidRPr="00A31A48">
          <w:rPr>
            <w:rStyle w:val="Hyperlink"/>
            <w:noProof/>
          </w:rPr>
          <w:t>Bảng 18: Chức năng Manage Price Day</w:t>
        </w:r>
        <w:r>
          <w:rPr>
            <w:noProof/>
            <w:webHidden/>
          </w:rPr>
          <w:tab/>
        </w:r>
        <w:r>
          <w:rPr>
            <w:noProof/>
            <w:webHidden/>
          </w:rPr>
          <w:fldChar w:fldCharType="begin"/>
        </w:r>
        <w:r>
          <w:rPr>
            <w:noProof/>
            <w:webHidden/>
          </w:rPr>
          <w:instrText xml:space="preserve"> PAGEREF _Toc468297233 \h </w:instrText>
        </w:r>
        <w:r>
          <w:rPr>
            <w:noProof/>
            <w:webHidden/>
          </w:rPr>
        </w:r>
        <w:r>
          <w:rPr>
            <w:noProof/>
            <w:webHidden/>
          </w:rPr>
          <w:fldChar w:fldCharType="separate"/>
        </w:r>
        <w:r>
          <w:rPr>
            <w:noProof/>
            <w:webHidden/>
          </w:rPr>
          <w:t>29</w:t>
        </w:r>
        <w:r>
          <w:rPr>
            <w:noProof/>
            <w:webHidden/>
          </w:rPr>
          <w:fldChar w:fldCharType="end"/>
        </w:r>
      </w:hyperlink>
    </w:p>
    <w:p w14:paraId="3B49F2EE"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4" w:history="1">
        <w:r w:rsidRPr="00A31A48">
          <w:rPr>
            <w:rStyle w:val="Hyperlink"/>
            <w:noProof/>
          </w:rPr>
          <w:t>Bảng 19: Chức năng Manage Application</w:t>
        </w:r>
        <w:r>
          <w:rPr>
            <w:noProof/>
            <w:webHidden/>
          </w:rPr>
          <w:tab/>
        </w:r>
        <w:r>
          <w:rPr>
            <w:noProof/>
            <w:webHidden/>
          </w:rPr>
          <w:fldChar w:fldCharType="begin"/>
        </w:r>
        <w:r>
          <w:rPr>
            <w:noProof/>
            <w:webHidden/>
          </w:rPr>
          <w:instrText xml:space="preserve"> PAGEREF _Toc468297234 \h </w:instrText>
        </w:r>
        <w:r>
          <w:rPr>
            <w:noProof/>
            <w:webHidden/>
          </w:rPr>
        </w:r>
        <w:r>
          <w:rPr>
            <w:noProof/>
            <w:webHidden/>
          </w:rPr>
          <w:fldChar w:fldCharType="separate"/>
        </w:r>
        <w:r>
          <w:rPr>
            <w:noProof/>
            <w:webHidden/>
          </w:rPr>
          <w:t>29</w:t>
        </w:r>
        <w:r>
          <w:rPr>
            <w:noProof/>
            <w:webHidden/>
          </w:rPr>
          <w:fldChar w:fldCharType="end"/>
        </w:r>
      </w:hyperlink>
    </w:p>
    <w:p w14:paraId="1EF95607"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5" w:history="1">
        <w:r w:rsidRPr="00A31A48">
          <w:rPr>
            <w:rStyle w:val="Hyperlink"/>
            <w:noProof/>
          </w:rPr>
          <w:t>Bảng 20: Chức năng Manage Off Client</w:t>
        </w:r>
        <w:r>
          <w:rPr>
            <w:noProof/>
            <w:webHidden/>
          </w:rPr>
          <w:tab/>
        </w:r>
        <w:r>
          <w:rPr>
            <w:noProof/>
            <w:webHidden/>
          </w:rPr>
          <w:fldChar w:fldCharType="begin"/>
        </w:r>
        <w:r>
          <w:rPr>
            <w:noProof/>
            <w:webHidden/>
          </w:rPr>
          <w:instrText xml:space="preserve"> PAGEREF _Toc468297235 \h </w:instrText>
        </w:r>
        <w:r>
          <w:rPr>
            <w:noProof/>
            <w:webHidden/>
          </w:rPr>
        </w:r>
        <w:r>
          <w:rPr>
            <w:noProof/>
            <w:webHidden/>
          </w:rPr>
          <w:fldChar w:fldCharType="separate"/>
        </w:r>
        <w:r>
          <w:rPr>
            <w:noProof/>
            <w:webHidden/>
          </w:rPr>
          <w:t>30</w:t>
        </w:r>
        <w:r>
          <w:rPr>
            <w:noProof/>
            <w:webHidden/>
          </w:rPr>
          <w:fldChar w:fldCharType="end"/>
        </w:r>
      </w:hyperlink>
    </w:p>
    <w:p w14:paraId="5E65FB8B"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6" w:history="1">
        <w:r w:rsidRPr="00A31A48">
          <w:rPr>
            <w:rStyle w:val="Hyperlink"/>
            <w:noProof/>
          </w:rPr>
          <w:t>Bảng 21: Chức năng Sent Message</w:t>
        </w:r>
        <w:r>
          <w:rPr>
            <w:noProof/>
            <w:webHidden/>
          </w:rPr>
          <w:tab/>
        </w:r>
        <w:r>
          <w:rPr>
            <w:noProof/>
            <w:webHidden/>
          </w:rPr>
          <w:fldChar w:fldCharType="begin"/>
        </w:r>
        <w:r>
          <w:rPr>
            <w:noProof/>
            <w:webHidden/>
          </w:rPr>
          <w:instrText xml:space="preserve"> PAGEREF _Toc468297236 \h </w:instrText>
        </w:r>
        <w:r>
          <w:rPr>
            <w:noProof/>
            <w:webHidden/>
          </w:rPr>
        </w:r>
        <w:r>
          <w:rPr>
            <w:noProof/>
            <w:webHidden/>
          </w:rPr>
          <w:fldChar w:fldCharType="separate"/>
        </w:r>
        <w:r>
          <w:rPr>
            <w:noProof/>
            <w:webHidden/>
          </w:rPr>
          <w:t>30</w:t>
        </w:r>
        <w:r>
          <w:rPr>
            <w:noProof/>
            <w:webHidden/>
          </w:rPr>
          <w:fldChar w:fldCharType="end"/>
        </w:r>
      </w:hyperlink>
    </w:p>
    <w:p w14:paraId="096FFBC2"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7" w:history="1">
        <w:r w:rsidRPr="00A31A48">
          <w:rPr>
            <w:rStyle w:val="Hyperlink"/>
            <w:noProof/>
          </w:rPr>
          <w:t>Bảng 22: Chức năng Require Open Client</w:t>
        </w:r>
        <w:r>
          <w:rPr>
            <w:noProof/>
            <w:webHidden/>
          </w:rPr>
          <w:tab/>
        </w:r>
        <w:r>
          <w:rPr>
            <w:noProof/>
            <w:webHidden/>
          </w:rPr>
          <w:fldChar w:fldCharType="begin"/>
        </w:r>
        <w:r>
          <w:rPr>
            <w:noProof/>
            <w:webHidden/>
          </w:rPr>
          <w:instrText xml:space="preserve"> PAGEREF _Toc468297237 \h </w:instrText>
        </w:r>
        <w:r>
          <w:rPr>
            <w:noProof/>
            <w:webHidden/>
          </w:rPr>
        </w:r>
        <w:r>
          <w:rPr>
            <w:noProof/>
            <w:webHidden/>
          </w:rPr>
          <w:fldChar w:fldCharType="separate"/>
        </w:r>
        <w:r>
          <w:rPr>
            <w:noProof/>
            <w:webHidden/>
          </w:rPr>
          <w:t>31</w:t>
        </w:r>
        <w:r>
          <w:rPr>
            <w:noProof/>
            <w:webHidden/>
          </w:rPr>
          <w:fldChar w:fldCharType="end"/>
        </w:r>
      </w:hyperlink>
    </w:p>
    <w:p w14:paraId="281A0969"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8" w:history="1">
        <w:r w:rsidRPr="00A31A48">
          <w:rPr>
            <w:rStyle w:val="Hyperlink"/>
            <w:noProof/>
          </w:rPr>
          <w:t>Bảng 23: Chức năng Sent Message to Server</w:t>
        </w:r>
        <w:r>
          <w:rPr>
            <w:noProof/>
            <w:webHidden/>
          </w:rPr>
          <w:tab/>
        </w:r>
        <w:r>
          <w:rPr>
            <w:noProof/>
            <w:webHidden/>
          </w:rPr>
          <w:fldChar w:fldCharType="begin"/>
        </w:r>
        <w:r>
          <w:rPr>
            <w:noProof/>
            <w:webHidden/>
          </w:rPr>
          <w:instrText xml:space="preserve"> PAGEREF _Toc468297238 \h </w:instrText>
        </w:r>
        <w:r>
          <w:rPr>
            <w:noProof/>
            <w:webHidden/>
          </w:rPr>
        </w:r>
        <w:r>
          <w:rPr>
            <w:noProof/>
            <w:webHidden/>
          </w:rPr>
          <w:fldChar w:fldCharType="separate"/>
        </w:r>
        <w:r>
          <w:rPr>
            <w:noProof/>
            <w:webHidden/>
          </w:rPr>
          <w:t>31</w:t>
        </w:r>
        <w:r>
          <w:rPr>
            <w:noProof/>
            <w:webHidden/>
          </w:rPr>
          <w:fldChar w:fldCharType="end"/>
        </w:r>
      </w:hyperlink>
    </w:p>
    <w:p w14:paraId="09E7C303"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39" w:history="1">
        <w:r w:rsidRPr="00A31A48">
          <w:rPr>
            <w:rStyle w:val="Hyperlink"/>
            <w:noProof/>
          </w:rPr>
          <w:t>Bảng 24: Chức năng Login</w:t>
        </w:r>
        <w:r>
          <w:rPr>
            <w:noProof/>
            <w:webHidden/>
          </w:rPr>
          <w:tab/>
        </w:r>
        <w:r>
          <w:rPr>
            <w:noProof/>
            <w:webHidden/>
          </w:rPr>
          <w:fldChar w:fldCharType="begin"/>
        </w:r>
        <w:r>
          <w:rPr>
            <w:noProof/>
            <w:webHidden/>
          </w:rPr>
          <w:instrText xml:space="preserve"> PAGEREF _Toc468297239 \h </w:instrText>
        </w:r>
        <w:r>
          <w:rPr>
            <w:noProof/>
            <w:webHidden/>
          </w:rPr>
        </w:r>
        <w:r>
          <w:rPr>
            <w:noProof/>
            <w:webHidden/>
          </w:rPr>
          <w:fldChar w:fldCharType="separate"/>
        </w:r>
        <w:r>
          <w:rPr>
            <w:noProof/>
            <w:webHidden/>
          </w:rPr>
          <w:t>32</w:t>
        </w:r>
        <w:r>
          <w:rPr>
            <w:noProof/>
            <w:webHidden/>
          </w:rPr>
          <w:fldChar w:fldCharType="end"/>
        </w:r>
      </w:hyperlink>
    </w:p>
    <w:p w14:paraId="1B30F09B"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40" w:history="1">
        <w:r w:rsidRPr="00A31A48">
          <w:rPr>
            <w:rStyle w:val="Hyperlink"/>
            <w:noProof/>
          </w:rPr>
          <w:t>Bảng 25: Chức năng Require Add use Time</w:t>
        </w:r>
        <w:r>
          <w:rPr>
            <w:noProof/>
            <w:webHidden/>
          </w:rPr>
          <w:tab/>
        </w:r>
        <w:r>
          <w:rPr>
            <w:noProof/>
            <w:webHidden/>
          </w:rPr>
          <w:fldChar w:fldCharType="begin"/>
        </w:r>
        <w:r>
          <w:rPr>
            <w:noProof/>
            <w:webHidden/>
          </w:rPr>
          <w:instrText xml:space="preserve"> PAGEREF _Toc468297240 \h </w:instrText>
        </w:r>
        <w:r>
          <w:rPr>
            <w:noProof/>
            <w:webHidden/>
          </w:rPr>
        </w:r>
        <w:r>
          <w:rPr>
            <w:noProof/>
            <w:webHidden/>
          </w:rPr>
          <w:fldChar w:fldCharType="separate"/>
        </w:r>
        <w:r>
          <w:rPr>
            <w:noProof/>
            <w:webHidden/>
          </w:rPr>
          <w:t>32</w:t>
        </w:r>
        <w:r>
          <w:rPr>
            <w:noProof/>
            <w:webHidden/>
          </w:rPr>
          <w:fldChar w:fldCharType="end"/>
        </w:r>
      </w:hyperlink>
    </w:p>
    <w:p w14:paraId="3F8B2BB9"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41" w:history="1">
        <w:r w:rsidRPr="00A31A48">
          <w:rPr>
            <w:rStyle w:val="Hyperlink"/>
            <w:noProof/>
          </w:rPr>
          <w:t>Bảng 26: Chức năng Required Foods</w:t>
        </w:r>
        <w:r>
          <w:rPr>
            <w:noProof/>
            <w:webHidden/>
          </w:rPr>
          <w:tab/>
        </w:r>
        <w:r>
          <w:rPr>
            <w:noProof/>
            <w:webHidden/>
          </w:rPr>
          <w:fldChar w:fldCharType="begin"/>
        </w:r>
        <w:r>
          <w:rPr>
            <w:noProof/>
            <w:webHidden/>
          </w:rPr>
          <w:instrText xml:space="preserve"> PAGEREF _Toc468297241 \h </w:instrText>
        </w:r>
        <w:r>
          <w:rPr>
            <w:noProof/>
            <w:webHidden/>
          </w:rPr>
        </w:r>
        <w:r>
          <w:rPr>
            <w:noProof/>
            <w:webHidden/>
          </w:rPr>
          <w:fldChar w:fldCharType="separate"/>
        </w:r>
        <w:r>
          <w:rPr>
            <w:noProof/>
            <w:webHidden/>
          </w:rPr>
          <w:t>32</w:t>
        </w:r>
        <w:r>
          <w:rPr>
            <w:noProof/>
            <w:webHidden/>
          </w:rPr>
          <w:fldChar w:fldCharType="end"/>
        </w:r>
      </w:hyperlink>
    </w:p>
    <w:p w14:paraId="591921A3"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42" w:history="1">
        <w:r w:rsidRPr="00A31A48">
          <w:rPr>
            <w:rStyle w:val="Hyperlink"/>
            <w:noProof/>
          </w:rPr>
          <w:t>Bảng 27: Chức năng Required Drinks</w:t>
        </w:r>
        <w:r>
          <w:rPr>
            <w:noProof/>
            <w:webHidden/>
          </w:rPr>
          <w:tab/>
        </w:r>
        <w:r>
          <w:rPr>
            <w:noProof/>
            <w:webHidden/>
          </w:rPr>
          <w:fldChar w:fldCharType="begin"/>
        </w:r>
        <w:r>
          <w:rPr>
            <w:noProof/>
            <w:webHidden/>
          </w:rPr>
          <w:instrText xml:space="preserve"> PAGEREF _Toc468297242 \h </w:instrText>
        </w:r>
        <w:r>
          <w:rPr>
            <w:noProof/>
            <w:webHidden/>
          </w:rPr>
        </w:r>
        <w:r>
          <w:rPr>
            <w:noProof/>
            <w:webHidden/>
          </w:rPr>
          <w:fldChar w:fldCharType="separate"/>
        </w:r>
        <w:r>
          <w:rPr>
            <w:noProof/>
            <w:webHidden/>
          </w:rPr>
          <w:t>33</w:t>
        </w:r>
        <w:r>
          <w:rPr>
            <w:noProof/>
            <w:webHidden/>
          </w:rPr>
          <w:fldChar w:fldCharType="end"/>
        </w:r>
      </w:hyperlink>
    </w:p>
    <w:p w14:paraId="342C445B" w14:textId="77777777" w:rsidR="006C3DFD" w:rsidRDefault="006C3DFD">
      <w:pPr>
        <w:pStyle w:val="TableofFigures"/>
        <w:tabs>
          <w:tab w:val="right" w:leader="dot" w:pos="9111"/>
        </w:tabs>
        <w:rPr>
          <w:rFonts w:asciiTheme="minorHAnsi" w:eastAsiaTheme="minorEastAsia" w:hAnsiTheme="minorHAnsi" w:cstheme="minorBidi"/>
          <w:noProof/>
          <w:sz w:val="22"/>
          <w:szCs w:val="22"/>
        </w:rPr>
      </w:pPr>
      <w:hyperlink w:anchor="_Toc468297243" w:history="1">
        <w:r w:rsidRPr="00A31A48">
          <w:rPr>
            <w:rStyle w:val="Hyperlink"/>
            <w:noProof/>
          </w:rPr>
          <w:t>Bảng 28: Chức năng Required Cards</w:t>
        </w:r>
        <w:r>
          <w:rPr>
            <w:noProof/>
            <w:webHidden/>
          </w:rPr>
          <w:tab/>
        </w:r>
        <w:r>
          <w:rPr>
            <w:noProof/>
            <w:webHidden/>
          </w:rPr>
          <w:fldChar w:fldCharType="begin"/>
        </w:r>
        <w:r>
          <w:rPr>
            <w:noProof/>
            <w:webHidden/>
          </w:rPr>
          <w:instrText xml:space="preserve"> PAGEREF _Toc468297243 \h </w:instrText>
        </w:r>
        <w:r>
          <w:rPr>
            <w:noProof/>
            <w:webHidden/>
          </w:rPr>
        </w:r>
        <w:r>
          <w:rPr>
            <w:noProof/>
            <w:webHidden/>
          </w:rPr>
          <w:fldChar w:fldCharType="separate"/>
        </w:r>
        <w:r>
          <w:rPr>
            <w:noProof/>
            <w:webHidden/>
          </w:rPr>
          <w:t>33</w:t>
        </w:r>
        <w:r>
          <w:rPr>
            <w:noProof/>
            <w:webHidden/>
          </w:rPr>
          <w:fldChar w:fldCharType="end"/>
        </w:r>
      </w:hyperlink>
    </w:p>
    <w:p w14:paraId="6038515E" w14:textId="368A9089" w:rsidR="007B1A23" w:rsidRDefault="00B249B4">
      <w:pPr>
        <w:spacing w:after="200" w:line="276" w:lineRule="auto"/>
        <w:rPr>
          <w:szCs w:val="26"/>
        </w:rPr>
      </w:pPr>
      <w:r>
        <w:rPr>
          <w:szCs w:val="26"/>
        </w:rPr>
        <w:fldChar w:fldCharType="end"/>
      </w:r>
      <w:r w:rsidR="007B1A23">
        <w:rPr>
          <w:szCs w:val="26"/>
        </w:rPr>
        <w:br w:type="page"/>
      </w:r>
    </w:p>
    <w:p w14:paraId="6B965DCF" w14:textId="77777777" w:rsidR="001E4946" w:rsidRPr="009B439A" w:rsidRDefault="00242259" w:rsidP="00242259">
      <w:pPr>
        <w:pStyle w:val="Chng"/>
      </w:pPr>
      <w:bookmarkStart w:id="13" w:name="_Toc468136582"/>
      <w:r>
        <w:t xml:space="preserve">CHƯƠNG 1: </w:t>
      </w:r>
      <w:r w:rsidR="001E4946" w:rsidRPr="009B439A">
        <w:t>TỔNG QUAN</w:t>
      </w:r>
      <w:bookmarkEnd w:id="13"/>
      <w:r w:rsidR="001E4946" w:rsidRPr="009B439A">
        <w:rPr>
          <w:webHidden/>
        </w:rPr>
        <w:tab/>
      </w:r>
      <w:r w:rsidR="001E4946" w:rsidRPr="009B439A">
        <w:rPr>
          <w:webHidden/>
        </w:rPr>
        <w:fldChar w:fldCharType="begin"/>
      </w:r>
      <w:r w:rsidR="001E4946" w:rsidRPr="009B439A">
        <w:rPr>
          <w:webHidden/>
        </w:rPr>
        <w:instrText xml:space="preserve"> PAGEREF _Toc385200378 \h </w:instrText>
      </w:r>
      <w:r w:rsidR="001E4946" w:rsidRPr="009B439A">
        <w:rPr>
          <w:webHidden/>
        </w:rPr>
      </w:r>
      <w:r w:rsidR="001E4946" w:rsidRPr="009B439A">
        <w:rPr>
          <w:webHidden/>
        </w:rPr>
        <w:fldChar w:fldCharType="end"/>
      </w:r>
    </w:p>
    <w:p w14:paraId="0299C62A" w14:textId="77777777" w:rsidR="00242259" w:rsidRDefault="00242259" w:rsidP="00242259">
      <w:pPr>
        <w:pStyle w:val="Tiumccp1"/>
        <w:numPr>
          <w:ilvl w:val="1"/>
          <w:numId w:val="15"/>
        </w:numPr>
      </w:pPr>
      <w:bookmarkStart w:id="14" w:name="_Toc468136583"/>
      <w:r>
        <w:t>Giới thiệu</w:t>
      </w:r>
      <w:bookmarkEnd w:id="14"/>
    </w:p>
    <w:p w14:paraId="67CB4A42" w14:textId="77777777" w:rsidR="00E17E78" w:rsidRDefault="00E17E78" w:rsidP="00E17E78">
      <w:pPr>
        <w:pStyle w:val="Nidungvnbn"/>
        <w:rPr>
          <w:webHidden/>
        </w:rPr>
      </w:pPr>
      <w:r>
        <w:rPr>
          <w:webHidden/>
        </w:rPr>
        <w:t xml:space="preserve">Ngày nay, với sự phát triển mạnh mẽ và nhanh chóng của Internet cũng như công nghệ thông tin trên toàn cầu, thì chiếc máy tính hẳn đã không còn xa lạ với mỗi người chúng ta. Nhưng, không phải ai cũng có thời gian để lúc nào cũng ngồi cố định ở nhà, online bằng máy tính của mình. Cũng như không phải ai cũng có điều kiện, sở hửu được một cái máy tính. </w:t>
      </w:r>
    </w:p>
    <w:p w14:paraId="0132DD8E" w14:textId="77777777" w:rsidR="00E17E78" w:rsidRDefault="00E17E78" w:rsidP="00E17E78">
      <w:pPr>
        <w:pStyle w:val="Nidungvnbn"/>
        <w:rPr>
          <w:webHidden/>
        </w:rPr>
      </w:pPr>
      <w:r>
        <w:rPr>
          <w:webHidden/>
        </w:rPr>
        <w:t xml:space="preserve">Chính vì điều đó mà ngày càng có nhiều quán net, phòng máy cung cấp dịch vụ Internet xuất hiện ngày càng nhiều, với mật độ vô cùng dày đặc do nhu cầu online, sử dụng Internet của con người ngày càng cao và thiết yếu. </w:t>
      </w:r>
    </w:p>
    <w:p w14:paraId="154A3C8B" w14:textId="77777777" w:rsidR="00E17E78" w:rsidRDefault="00E17E78" w:rsidP="00E17E78">
      <w:pPr>
        <w:pStyle w:val="Nidungvnbn"/>
        <w:rPr>
          <w:webHidden/>
        </w:rPr>
      </w:pPr>
      <w:r>
        <w:rPr>
          <w:webHidden/>
        </w:rPr>
        <w:t xml:space="preserve">Vậy nên, đòi hỏi phải có những chương trình quản lý hợp lý cho những phòng máy này mới có thể dễ dàng quản lý những người sử dụng dịch vụ tại đấy. </w:t>
      </w:r>
    </w:p>
    <w:p w14:paraId="6053E564" w14:textId="3D8BA043" w:rsidR="001E4946" w:rsidRPr="009B439A" w:rsidRDefault="00E17E78" w:rsidP="00E17E78">
      <w:pPr>
        <w:pStyle w:val="Nidungvnbn"/>
        <w:rPr>
          <w:b/>
        </w:rPr>
      </w:pPr>
      <w:r>
        <w:rPr>
          <w:webHidden/>
        </w:rPr>
        <w:t xml:space="preserve">Do vậy, giải pháp tối ưu chính là thực hiện quản lý bằng phần mềm, các chương trình được xây dựng ra trên máy tính. </w:t>
      </w:r>
      <w:r w:rsidR="001E4946" w:rsidRPr="009B439A">
        <w:rPr>
          <w:b/>
          <w:webHidden/>
        </w:rPr>
        <w:fldChar w:fldCharType="begin"/>
      </w:r>
      <w:r w:rsidR="001E4946" w:rsidRPr="009B439A">
        <w:rPr>
          <w:webHidden/>
        </w:rPr>
        <w:instrText xml:space="preserve"> PAGEREF _Toc385200380 \h </w:instrText>
      </w:r>
      <w:r w:rsidR="001E4946" w:rsidRPr="009B439A">
        <w:rPr>
          <w:b/>
          <w:webHidden/>
        </w:rPr>
      </w:r>
      <w:r w:rsidR="001E4946" w:rsidRPr="009B439A">
        <w:rPr>
          <w:b/>
          <w:webHidden/>
        </w:rPr>
        <w:fldChar w:fldCharType="end"/>
      </w:r>
    </w:p>
    <w:p w14:paraId="0D9406A6" w14:textId="77777777" w:rsidR="001E4946" w:rsidRPr="009B439A" w:rsidRDefault="00242259" w:rsidP="00242259">
      <w:pPr>
        <w:pStyle w:val="Tiumccp1"/>
      </w:pPr>
      <w:bookmarkStart w:id="15" w:name="_Toc468136584"/>
      <w:r>
        <w:t>1.2 Mục tiêu và phạm vi</w:t>
      </w:r>
      <w:bookmarkEnd w:id="15"/>
      <w:r w:rsidR="001E4946" w:rsidRPr="009B439A">
        <w:rPr>
          <w:webHidden/>
        </w:rPr>
        <w:tab/>
      </w:r>
      <w:r w:rsidR="001E4946" w:rsidRPr="009B439A">
        <w:rPr>
          <w:webHidden/>
        </w:rPr>
        <w:fldChar w:fldCharType="begin"/>
      </w:r>
      <w:r w:rsidR="001E4946" w:rsidRPr="009B439A">
        <w:rPr>
          <w:webHidden/>
        </w:rPr>
        <w:instrText xml:space="preserve"> PAGEREF _Toc385200384 \h </w:instrText>
      </w:r>
      <w:r w:rsidR="001E4946" w:rsidRPr="009B439A">
        <w:rPr>
          <w:webHidden/>
        </w:rPr>
      </w:r>
      <w:r w:rsidR="001E4946" w:rsidRPr="009B439A">
        <w:rPr>
          <w:webHidden/>
        </w:rPr>
        <w:fldChar w:fldCharType="end"/>
      </w:r>
    </w:p>
    <w:p w14:paraId="02CFC635" w14:textId="77777777" w:rsidR="00242259" w:rsidRPr="00242259" w:rsidRDefault="00242259" w:rsidP="00242259">
      <w:pPr>
        <w:pStyle w:val="Tiumccp2"/>
      </w:pPr>
      <w:bookmarkStart w:id="16" w:name="_Toc468136585"/>
      <w:r w:rsidRPr="00242259">
        <w:t xml:space="preserve">1.2.1 </w:t>
      </w:r>
      <w:r w:rsidR="001E4946" w:rsidRPr="00242259">
        <w:t>Mục Tiêu</w:t>
      </w:r>
      <w:bookmarkEnd w:id="16"/>
    </w:p>
    <w:p w14:paraId="6C667288" w14:textId="77777777" w:rsidR="00C4561E" w:rsidRDefault="00E17E78" w:rsidP="00E17E78">
      <w:pPr>
        <w:pStyle w:val="Nidungvnbn"/>
        <w:rPr>
          <w:webHidden/>
        </w:rPr>
      </w:pPr>
      <w:r>
        <w:rPr>
          <w:webHidden/>
        </w:rPr>
        <w:t>Chương trình cần xây dựng</w:t>
      </w:r>
      <w:r w:rsidR="00C4561E">
        <w:rPr>
          <w:webHidden/>
        </w:rPr>
        <w:t>,</w:t>
      </w:r>
      <w:r>
        <w:rPr>
          <w:webHidden/>
        </w:rPr>
        <w:t xml:space="preserve"> đòi hỏi phải đáp ứng được các yêu cầu cơ bản, cũng như có đầy đủ chức năng để là một phần mềm quản lý tối ưu cho phòng net. Tối thiểu phải đáp ứng được các yêu cầu cơ bản của người dùng.</w:t>
      </w:r>
      <w:r w:rsidR="001E4946" w:rsidRPr="009B439A">
        <w:rPr>
          <w:webHidden/>
        </w:rPr>
        <w:tab/>
      </w:r>
    </w:p>
    <w:p w14:paraId="34A90F6C" w14:textId="77777777" w:rsidR="00C4561E" w:rsidRDefault="00C4561E" w:rsidP="00E17E78">
      <w:pPr>
        <w:pStyle w:val="Nidungvnbn"/>
        <w:rPr>
          <w:webHidden/>
        </w:rPr>
      </w:pPr>
      <w:r>
        <w:rPr>
          <w:webHidden/>
        </w:rPr>
        <w:t xml:space="preserve">Có đầy đủ tính năng, hiệu năng để quản lý được chặt chẽ. </w:t>
      </w:r>
    </w:p>
    <w:p w14:paraId="77F37FB2" w14:textId="6A736FA7" w:rsidR="001E4946" w:rsidRPr="009B439A" w:rsidRDefault="00C4561E" w:rsidP="00E17E78">
      <w:pPr>
        <w:pStyle w:val="Nidungvnbn"/>
        <w:rPr>
          <w:b/>
        </w:rPr>
      </w:pPr>
      <w:r>
        <w:rPr>
          <w:webHidden/>
        </w:rPr>
        <w:t>Giao diện thân thiện, gần gũi để ai cũng có thể sử dựng mà không phải chỉ dành cho những người chuyên môn trong lĩnh vực công nghệ thông tin.</w:t>
      </w:r>
      <w:r w:rsidR="001E4946" w:rsidRPr="009B439A">
        <w:rPr>
          <w:b/>
          <w:webHidden/>
        </w:rPr>
        <w:fldChar w:fldCharType="begin"/>
      </w:r>
      <w:r w:rsidR="001E4946" w:rsidRPr="009B439A">
        <w:rPr>
          <w:webHidden/>
        </w:rPr>
        <w:instrText xml:space="preserve"> PAGEREF _Toc385200385 \h </w:instrText>
      </w:r>
      <w:r w:rsidR="001E4946" w:rsidRPr="009B439A">
        <w:rPr>
          <w:b/>
          <w:webHidden/>
        </w:rPr>
      </w:r>
      <w:r w:rsidR="001E4946" w:rsidRPr="009B439A">
        <w:rPr>
          <w:b/>
          <w:webHidden/>
        </w:rPr>
        <w:fldChar w:fldCharType="end"/>
      </w:r>
    </w:p>
    <w:p w14:paraId="5376C275" w14:textId="698F3980" w:rsidR="001E4946" w:rsidRDefault="00242259" w:rsidP="00242259">
      <w:pPr>
        <w:pStyle w:val="Tiumccp2"/>
        <w:rPr>
          <w:webHidden/>
        </w:rPr>
      </w:pPr>
      <w:bookmarkStart w:id="17" w:name="_Toc468136586"/>
      <w:r>
        <w:t xml:space="preserve">1.2.2 </w:t>
      </w:r>
      <w:r w:rsidR="001E4946" w:rsidRPr="009B439A">
        <w:t>Phạm vi</w:t>
      </w:r>
      <w:bookmarkEnd w:id="17"/>
      <w:r w:rsidR="001E4946" w:rsidRPr="009B439A">
        <w:rPr>
          <w:webHidden/>
        </w:rPr>
        <w:tab/>
      </w:r>
    </w:p>
    <w:p w14:paraId="643A0CF7" w14:textId="5E4A0F32" w:rsidR="001E4946" w:rsidRPr="003269D6" w:rsidRDefault="00C4561E" w:rsidP="00242259">
      <w:pPr>
        <w:pStyle w:val="Nidungvnbn"/>
      </w:pPr>
      <w:r>
        <w:t xml:space="preserve">Các quán net, phòng máy có thể áp dụng chương trình quản lý này. </w:t>
      </w:r>
    </w:p>
    <w:p w14:paraId="22103C58" w14:textId="77777777" w:rsidR="001E4946" w:rsidRPr="009B439A" w:rsidRDefault="00242259" w:rsidP="00242259">
      <w:pPr>
        <w:pStyle w:val="Tiumccp1"/>
      </w:pPr>
      <w:bookmarkStart w:id="18" w:name="_Toc468136587"/>
      <w:r>
        <w:t>1.3 Khảo sát dự án</w:t>
      </w:r>
      <w:bookmarkEnd w:id="18"/>
      <w:r w:rsidR="001E4946" w:rsidRPr="009B439A">
        <w:rPr>
          <w:webHidden/>
        </w:rPr>
        <w:fldChar w:fldCharType="begin"/>
      </w:r>
      <w:r w:rsidR="001E4946" w:rsidRPr="009B439A">
        <w:rPr>
          <w:webHidden/>
        </w:rPr>
        <w:instrText xml:space="preserve"> PAGEREF _Toc385200419 \h </w:instrText>
      </w:r>
      <w:r w:rsidR="001E4946" w:rsidRPr="009B439A">
        <w:rPr>
          <w:webHidden/>
        </w:rPr>
      </w:r>
      <w:r w:rsidR="001E4946" w:rsidRPr="009B439A">
        <w:rPr>
          <w:webHidden/>
        </w:rPr>
        <w:fldChar w:fldCharType="end"/>
      </w:r>
    </w:p>
    <w:p w14:paraId="5F79F759" w14:textId="651304DF" w:rsidR="00C4561E" w:rsidRDefault="00242259" w:rsidP="00242259">
      <w:pPr>
        <w:pStyle w:val="Tiumccp2"/>
      </w:pPr>
      <w:bookmarkStart w:id="19" w:name="_Toc468136588"/>
      <w:r>
        <w:t xml:space="preserve">1.3.1 </w:t>
      </w:r>
      <w:r w:rsidR="001E4946" w:rsidRPr="009B439A">
        <w:t>Nguồn khảo sát</w:t>
      </w:r>
      <w:bookmarkEnd w:id="19"/>
    </w:p>
    <w:p w14:paraId="7357B21E" w14:textId="065918EC" w:rsidR="00EB2306" w:rsidRDefault="00EB2306" w:rsidP="00EB2306">
      <w:pPr>
        <w:pStyle w:val="Nidungvnbn"/>
      </w:pPr>
      <w:r>
        <w:t>Các phòng máy, các nơi cung cấp dịch vụ Internet công cộng.</w:t>
      </w:r>
    </w:p>
    <w:p w14:paraId="72D602F4" w14:textId="77777777" w:rsidR="00242259" w:rsidRDefault="00242259" w:rsidP="00242259">
      <w:pPr>
        <w:pStyle w:val="Tiumccp2"/>
      </w:pPr>
      <w:bookmarkStart w:id="20" w:name="_Toc468136589"/>
      <w:r>
        <w:t xml:space="preserve">1.3.2 </w:t>
      </w:r>
      <w:r w:rsidR="001E4946" w:rsidRPr="009B439A">
        <w:t>Đối tượng khảo sát</w:t>
      </w:r>
      <w:bookmarkEnd w:id="20"/>
    </w:p>
    <w:p w14:paraId="173C2D8C" w14:textId="601C069E" w:rsidR="001E4946" w:rsidRPr="009B439A" w:rsidRDefault="00EB2306" w:rsidP="00EB2306">
      <w:pPr>
        <w:pStyle w:val="Nidungvnbn"/>
        <w:rPr>
          <w:b/>
        </w:rPr>
      </w:pPr>
      <w:r>
        <w:rPr>
          <w:webHidden/>
        </w:rPr>
        <w:t>Các chủ phòng máy, người quản lý, nhân viên đang làm việc tại các phòng máy, quán Internet đó.</w:t>
      </w:r>
      <w:r w:rsidR="001E4946" w:rsidRPr="009B439A">
        <w:rPr>
          <w:b/>
          <w:webHidden/>
        </w:rPr>
        <w:fldChar w:fldCharType="begin"/>
      </w:r>
      <w:r w:rsidR="001E4946" w:rsidRPr="009B439A">
        <w:rPr>
          <w:webHidden/>
        </w:rPr>
        <w:instrText xml:space="preserve"> PAGEREF _Toc385200422 \h </w:instrText>
      </w:r>
      <w:r w:rsidR="001E4946" w:rsidRPr="009B439A">
        <w:rPr>
          <w:b/>
          <w:webHidden/>
        </w:rPr>
      </w:r>
      <w:r w:rsidR="001E4946" w:rsidRPr="009B439A">
        <w:rPr>
          <w:b/>
          <w:webHidden/>
        </w:rPr>
        <w:fldChar w:fldCharType="end"/>
      </w:r>
    </w:p>
    <w:p w14:paraId="7AAC24B4" w14:textId="77777777" w:rsidR="00242259" w:rsidRDefault="00242259" w:rsidP="00242259">
      <w:pPr>
        <w:pStyle w:val="Tiumccp2"/>
      </w:pPr>
      <w:bookmarkStart w:id="21" w:name="_Toc468136590"/>
      <w:r>
        <w:t xml:space="preserve">1.3.3 </w:t>
      </w:r>
      <w:r w:rsidR="001E4946" w:rsidRPr="009B439A">
        <w:t>Phạm vi khảo sát</w:t>
      </w:r>
      <w:bookmarkEnd w:id="21"/>
    </w:p>
    <w:p w14:paraId="39090D38" w14:textId="35154C81" w:rsidR="001E4946" w:rsidRPr="008F05CA" w:rsidRDefault="00EB2306" w:rsidP="008F05CA">
      <w:pPr>
        <w:pStyle w:val="Nidungvnbn"/>
      </w:pPr>
      <w:r>
        <w:t>Từ các phòng máy, quán cung cấp dịch vụ Internet trên địa bàn quận 8, quận 7, gần nơi ở của các thành viên trong nhóm.</w:t>
      </w:r>
      <w:r w:rsidRPr="009B439A">
        <w:rPr>
          <w:b/>
          <w:webHidden/>
        </w:rPr>
        <w:fldChar w:fldCharType="begin"/>
      </w:r>
      <w:r w:rsidRPr="009B439A">
        <w:rPr>
          <w:webHidden/>
        </w:rPr>
        <w:instrText xml:space="preserve"> PAGEREF _Toc385200420 \h </w:instrText>
      </w:r>
      <w:r w:rsidRPr="009B439A">
        <w:rPr>
          <w:b/>
          <w:webHidden/>
        </w:rPr>
      </w:r>
      <w:r w:rsidRPr="009B439A">
        <w:rPr>
          <w:b/>
          <w:webHidden/>
        </w:rPr>
        <w:fldChar w:fldCharType="end"/>
      </w:r>
      <w:r w:rsidR="001E4946" w:rsidRPr="009B439A">
        <w:rPr>
          <w:b/>
          <w:webHidden/>
        </w:rPr>
        <w:fldChar w:fldCharType="begin"/>
      </w:r>
      <w:r w:rsidR="001E4946" w:rsidRPr="009B439A">
        <w:rPr>
          <w:webHidden/>
        </w:rPr>
        <w:instrText xml:space="preserve"> PAGEREF _Toc385200423 \h </w:instrText>
      </w:r>
      <w:r w:rsidR="001E4946" w:rsidRPr="009B439A">
        <w:rPr>
          <w:b/>
          <w:webHidden/>
        </w:rPr>
      </w:r>
      <w:r w:rsidR="001E4946" w:rsidRPr="009B439A">
        <w:rPr>
          <w:b/>
          <w:webHidden/>
        </w:rPr>
        <w:fldChar w:fldCharType="end"/>
      </w:r>
    </w:p>
    <w:p w14:paraId="2B4CF2B0" w14:textId="77777777" w:rsidR="00242259" w:rsidRDefault="00242259" w:rsidP="00242259">
      <w:pPr>
        <w:pStyle w:val="Tiumccp2"/>
        <w:rPr>
          <w:webHidden/>
        </w:rPr>
      </w:pPr>
      <w:bookmarkStart w:id="22" w:name="_Toc468136591"/>
      <w:r>
        <w:t xml:space="preserve">1.3.4 </w:t>
      </w:r>
      <w:r w:rsidR="001E4946">
        <w:t>Tập hợp câu hỏi và trả lời (Q&amp;A)</w:t>
      </w:r>
      <w:bookmarkEnd w:id="22"/>
      <w:r w:rsidR="001E4946" w:rsidRPr="009B439A">
        <w:rPr>
          <w:webHidden/>
        </w:rPr>
        <w:tab/>
      </w:r>
    </w:p>
    <w:p w14:paraId="42071F81" w14:textId="17367945" w:rsidR="00242259" w:rsidRDefault="00B133BD" w:rsidP="00242259">
      <w:pPr>
        <w:pStyle w:val="Nidungvnbn"/>
        <w:rPr>
          <w:webHidden/>
        </w:rPr>
      </w:pPr>
      <w:r>
        <w:rPr>
          <w:webHidden/>
        </w:rPr>
        <w:t>////Bảng hỏi</w:t>
      </w:r>
    </w:p>
    <w:p w14:paraId="1FD70E01" w14:textId="77777777" w:rsidR="00B133BD" w:rsidRDefault="00B133BD" w:rsidP="00242259">
      <w:pPr>
        <w:pStyle w:val="Nidungvnbn"/>
        <w:rPr>
          <w:b/>
          <w:webHidden/>
        </w:rPr>
      </w:pPr>
    </w:p>
    <w:p w14:paraId="18411036" w14:textId="77777777" w:rsidR="00B133BD" w:rsidRDefault="00B133BD" w:rsidP="00242259">
      <w:pPr>
        <w:pStyle w:val="Nidungvnbn"/>
        <w:rPr>
          <w:b/>
          <w:webHidden/>
        </w:rPr>
      </w:pPr>
    </w:p>
    <w:p w14:paraId="1317A4E9" w14:textId="77777777" w:rsidR="00B133BD" w:rsidRDefault="00B133BD" w:rsidP="00242259">
      <w:pPr>
        <w:pStyle w:val="Nidungvnbn"/>
        <w:rPr>
          <w:b/>
          <w:webHidden/>
        </w:rPr>
      </w:pPr>
    </w:p>
    <w:p w14:paraId="0D1E4874" w14:textId="77777777" w:rsidR="00B133BD" w:rsidRDefault="00B133BD" w:rsidP="00242259">
      <w:pPr>
        <w:pStyle w:val="Nidungvnbn"/>
        <w:rPr>
          <w:b/>
          <w:webHidden/>
        </w:rPr>
      </w:pPr>
    </w:p>
    <w:p w14:paraId="5DCE3A65" w14:textId="77777777" w:rsidR="00B133BD" w:rsidRDefault="00B133BD" w:rsidP="00242259">
      <w:pPr>
        <w:pStyle w:val="Nidungvnbn"/>
        <w:rPr>
          <w:b/>
          <w:webHidden/>
        </w:rPr>
      </w:pPr>
    </w:p>
    <w:p w14:paraId="4BA30DA2" w14:textId="77777777" w:rsidR="00B133BD" w:rsidRDefault="00B133BD" w:rsidP="00242259">
      <w:pPr>
        <w:pStyle w:val="Nidungvnbn"/>
        <w:rPr>
          <w:b/>
          <w:webHidden/>
        </w:rPr>
      </w:pPr>
    </w:p>
    <w:p w14:paraId="494ECAA1" w14:textId="77777777" w:rsidR="00B133BD" w:rsidRDefault="00B133BD" w:rsidP="00242259">
      <w:pPr>
        <w:pStyle w:val="Nidungvnbn"/>
        <w:rPr>
          <w:b/>
          <w:webHidden/>
        </w:rPr>
      </w:pPr>
    </w:p>
    <w:p w14:paraId="6EC066F7" w14:textId="77777777" w:rsidR="00B133BD" w:rsidRDefault="00B133BD" w:rsidP="00242259">
      <w:pPr>
        <w:pStyle w:val="Nidungvnbn"/>
        <w:rPr>
          <w:b/>
          <w:webHidden/>
        </w:rPr>
      </w:pPr>
    </w:p>
    <w:p w14:paraId="663B01D2" w14:textId="77777777" w:rsidR="00B133BD" w:rsidRDefault="00B133BD" w:rsidP="00242259">
      <w:pPr>
        <w:pStyle w:val="Nidungvnbn"/>
        <w:rPr>
          <w:b/>
          <w:webHidden/>
        </w:rPr>
      </w:pPr>
    </w:p>
    <w:p w14:paraId="00C1CB4E" w14:textId="77777777" w:rsidR="00B133BD" w:rsidRDefault="00B133BD" w:rsidP="00242259">
      <w:pPr>
        <w:pStyle w:val="Nidungvnbn"/>
        <w:rPr>
          <w:b/>
          <w:webHidden/>
        </w:rPr>
      </w:pPr>
    </w:p>
    <w:p w14:paraId="25A12609" w14:textId="77777777" w:rsidR="00B133BD" w:rsidRDefault="00B133BD" w:rsidP="00242259">
      <w:pPr>
        <w:pStyle w:val="Nidungvnbn"/>
        <w:rPr>
          <w:b/>
          <w:webHidden/>
        </w:rPr>
      </w:pPr>
    </w:p>
    <w:p w14:paraId="323CF1AD" w14:textId="77777777" w:rsidR="00B133BD" w:rsidRDefault="00B133BD" w:rsidP="00242259">
      <w:pPr>
        <w:pStyle w:val="Nidungvnbn"/>
        <w:rPr>
          <w:b/>
          <w:webHidden/>
        </w:rPr>
      </w:pPr>
    </w:p>
    <w:p w14:paraId="671046FC" w14:textId="77777777" w:rsidR="00B133BD" w:rsidRDefault="00B133BD" w:rsidP="00242259">
      <w:pPr>
        <w:pStyle w:val="Nidungvnbn"/>
        <w:rPr>
          <w:b/>
          <w:webHidden/>
        </w:rPr>
      </w:pPr>
    </w:p>
    <w:p w14:paraId="76801E87" w14:textId="77777777" w:rsidR="00B133BD" w:rsidRDefault="00B133BD" w:rsidP="00242259">
      <w:pPr>
        <w:pStyle w:val="Nidungvnbn"/>
        <w:rPr>
          <w:b/>
          <w:webHidden/>
        </w:rPr>
      </w:pPr>
    </w:p>
    <w:p w14:paraId="2C2015A2" w14:textId="77777777" w:rsidR="00B133BD" w:rsidRDefault="00B133BD" w:rsidP="00242259">
      <w:pPr>
        <w:pStyle w:val="Nidungvnbn"/>
        <w:rPr>
          <w:b/>
          <w:webHidden/>
        </w:rPr>
      </w:pPr>
    </w:p>
    <w:p w14:paraId="65EAB39A" w14:textId="77777777" w:rsidR="00B133BD" w:rsidRDefault="00B133BD" w:rsidP="00242259">
      <w:pPr>
        <w:pStyle w:val="Nidungvnbn"/>
        <w:rPr>
          <w:b/>
          <w:webHidden/>
        </w:rPr>
      </w:pPr>
    </w:p>
    <w:p w14:paraId="77F90D48" w14:textId="77777777" w:rsidR="00B133BD" w:rsidRDefault="00B133BD" w:rsidP="00242259">
      <w:pPr>
        <w:pStyle w:val="Nidungvnbn"/>
        <w:rPr>
          <w:b/>
          <w:webHidden/>
        </w:rPr>
      </w:pPr>
    </w:p>
    <w:p w14:paraId="26508257" w14:textId="77777777" w:rsidR="001E4946" w:rsidRDefault="001E4946" w:rsidP="00242259">
      <w:pPr>
        <w:pStyle w:val="Nidungvnbn"/>
        <w:rPr>
          <w:b/>
          <w:webHidden/>
        </w:rPr>
      </w:pPr>
      <w:r w:rsidRPr="009B439A">
        <w:rPr>
          <w:b/>
          <w:webHidden/>
        </w:rPr>
        <w:fldChar w:fldCharType="begin"/>
      </w:r>
      <w:r w:rsidRPr="009B439A">
        <w:rPr>
          <w:webHidden/>
        </w:rPr>
        <w:instrText xml:space="preserve"> PAGEREF _Toc385200425 \h </w:instrText>
      </w:r>
      <w:r w:rsidRPr="009B439A">
        <w:rPr>
          <w:b/>
          <w:webHidden/>
        </w:rPr>
      </w:r>
      <w:r w:rsidRPr="009B439A">
        <w:rPr>
          <w:b/>
          <w:webHidden/>
        </w:rPr>
        <w:fldChar w:fldCharType="end"/>
      </w:r>
    </w:p>
    <w:p w14:paraId="79A4FB59" w14:textId="77777777" w:rsidR="001E4946" w:rsidRPr="009B439A" w:rsidRDefault="00242259" w:rsidP="00242259">
      <w:pPr>
        <w:pStyle w:val="Chng"/>
      </w:pPr>
      <w:bookmarkStart w:id="23" w:name="_Toc468136592"/>
      <w:r>
        <w:t xml:space="preserve">CHƯƠNG 2: </w:t>
      </w:r>
      <w:r w:rsidR="001E4946">
        <w:t>ĐẶC TẢ YÊU CẦU</w:t>
      </w:r>
      <w:bookmarkEnd w:id="23"/>
      <w:r w:rsidR="001E4946" w:rsidRPr="009B439A">
        <w:rPr>
          <w:webHidden/>
        </w:rPr>
        <w:tab/>
      </w:r>
      <w:r w:rsidR="001E4946" w:rsidRPr="009B439A">
        <w:rPr>
          <w:webHidden/>
        </w:rPr>
        <w:fldChar w:fldCharType="begin"/>
      </w:r>
      <w:r w:rsidR="001E4946" w:rsidRPr="009B439A">
        <w:rPr>
          <w:webHidden/>
        </w:rPr>
        <w:instrText xml:space="preserve"> PAGEREF _Toc385200435 \h </w:instrText>
      </w:r>
      <w:r w:rsidR="001E4946" w:rsidRPr="009B439A">
        <w:rPr>
          <w:webHidden/>
        </w:rPr>
      </w:r>
      <w:r w:rsidR="001E4946" w:rsidRPr="009B439A">
        <w:rPr>
          <w:webHidden/>
        </w:rPr>
        <w:fldChar w:fldCharType="end"/>
      </w:r>
    </w:p>
    <w:p w14:paraId="75BE3270" w14:textId="116F5DB4" w:rsidR="001E4946" w:rsidRDefault="00B133BD" w:rsidP="00242259">
      <w:pPr>
        <w:pStyle w:val="Tiumccp1"/>
      </w:pPr>
      <w:bookmarkStart w:id="24" w:name="_Toc468136594"/>
      <w:r>
        <w:t>2.1</w:t>
      </w:r>
      <w:r w:rsidR="00242259">
        <w:t xml:space="preserve"> Văn bản đặc tả</w:t>
      </w:r>
      <w:bookmarkEnd w:id="24"/>
    </w:p>
    <w:p w14:paraId="1CA1D7EB" w14:textId="38340BCB" w:rsidR="00242259" w:rsidRDefault="00B133BD" w:rsidP="00242259">
      <w:pPr>
        <w:pStyle w:val="Nidungvnbn"/>
      </w:pPr>
      <w:r>
        <w:t>Phòng máy cần quản lý cho khách hàng, những người có nhu cầu sử dụng dịch vụ Internet công cộng có thể ghé sử dụng dịch Internet tại phòng máy.</w:t>
      </w:r>
    </w:p>
    <w:p w14:paraId="51634D20" w14:textId="4C673927" w:rsidR="00B133BD" w:rsidRDefault="00B133BD" w:rsidP="00242259">
      <w:pPr>
        <w:pStyle w:val="Nidungvnbn"/>
      </w:pPr>
      <w:r>
        <w:t>Khi khách hàng cần sử dụng dịch vụ, họ sẽ chọn một máy tính bất kỳ trong phòng máy mà gọi là máy trạm – hay máy Client. Tại máy đó, khách hàng có thể yêu cầu người quản lý, nhân viên cũng như chủ phòng máy thực hiện mở máy để họ có thể sử dụng dịch vụ. Ngoài ra khách hàng nếu có nhu cầu, cũng có thể tại chỗ của người quản lý máy chủ - Server, mà yêu cầu được đăng ký tài khoản hội viên.</w:t>
      </w:r>
    </w:p>
    <w:p w14:paraId="2F0868E2" w14:textId="2263430E" w:rsidR="00B133BD" w:rsidRDefault="00B133BD" w:rsidP="00242259">
      <w:pPr>
        <w:pStyle w:val="Nidungvnbn"/>
      </w:pPr>
      <w:r>
        <w:t>Nếu khách hàng là hội viên, họ sẽ có thể sử dụng tài khoản đã tạo của mình và nạp tiền để nhận số giờ sử dụng tương ứng. Sau đó, tại máy trạm đã chọn, họ có thể đăng nhập bằng tài khoản hội viên của mình và sử dụng đến khi hết lượng thời gian có trong tài khoản thì họ sẽ thực hiện nạp thêm để có thể sử dụng tiếp.</w:t>
      </w:r>
      <w:r w:rsidR="007474E5">
        <w:t xml:space="preserve"> Vậy nên, nếu số giờ tỏng tài khoản về 0 thì tài khoản này sẽ không thể tiếp tục sử dụng dịch vụ cho đến khi hội viên nạp mới số giờ vào.</w:t>
      </w:r>
    </w:p>
    <w:p w14:paraId="4E883697" w14:textId="77777777" w:rsidR="007474E5" w:rsidRDefault="00B133BD" w:rsidP="00242259">
      <w:pPr>
        <w:pStyle w:val="Nidungvnbn"/>
      </w:pPr>
      <w:r>
        <w:t xml:space="preserve">Thêm vào đó, khi khách hàng hoặc hội viên đang online tại máy trạm, họ có thể yêu cầu cung cấp các loại dịch vụ như: Thức ăn, nước uống hoặc mua các loại thẻ điện thoại, hay thẻ game… mà phòng máy có cung cấp. Thông qua việc gửi tin nhắn yêu cầu đến máy chủ hoặc </w:t>
      </w:r>
      <w:r w:rsidR="007474E5">
        <w:t xml:space="preserve">nhấp chọn dịch vụ từ danh sách dịch vụ, nó cũng sẽ gửi yêu cầu đến máy chủ. </w:t>
      </w:r>
    </w:p>
    <w:p w14:paraId="1E9CFD4D" w14:textId="50A9EFD9" w:rsidR="00B133BD" w:rsidRDefault="007474E5" w:rsidP="00242259">
      <w:pPr>
        <w:pStyle w:val="Nidungvnbn"/>
      </w:pPr>
      <w:r>
        <w:t>Phòng máy cũng cần quản lý thông tin tài khoản của hội viên, danh sách các dịch mà có thể cung cấp cho khách hàng, hội viên. Ngoài ra còn thực hiện một số chức năng như mở máy cho khách sử dụng, nạp tiền để thêm số giờ sử dụng vào tài khoản của hội viên, giao tiếp với khách hàng, tính tiền sử dụng dịch vụ, thực hiện đóng máy trạm khi không có người sử dụng hoặc đã tính tiền rồi…</w:t>
      </w:r>
    </w:p>
    <w:p w14:paraId="55104727" w14:textId="7ED842FF" w:rsidR="007474E5" w:rsidRDefault="007474E5" w:rsidP="00242259">
      <w:pPr>
        <w:pStyle w:val="Nidungvnbn"/>
      </w:pPr>
      <w:r>
        <w:t>Về thông tin để thực hiện tính tiền cho khách hàng, cần trả ra các thông tin như: máy mà khách hàng đã sử dụng, tổng số giờ dùng, mức giá sử dụng, các loại dịch vụ đã yêu cầu, và cuối cùng là tổng tiền phải chi trả.</w:t>
      </w:r>
    </w:p>
    <w:p w14:paraId="455B0012" w14:textId="0FAA88C8" w:rsidR="00DF7BEF" w:rsidRDefault="00DF7BEF" w:rsidP="00242259">
      <w:pPr>
        <w:pStyle w:val="Nidungvnbn"/>
      </w:pPr>
      <w:r>
        <w:t>Về các loại dịch vụ như thức ăn, nước uống, thẻ điện thoại hay thẻ game…mỗi loại như vậy đều chứa các thông tin gồm: Tên, loại, số lượng, đơn giá, thành tiền.</w:t>
      </w:r>
    </w:p>
    <w:p w14:paraId="15CF8E86" w14:textId="1150E366" w:rsidR="00A3579E" w:rsidRDefault="00A3579E" w:rsidP="00242259">
      <w:pPr>
        <w:pStyle w:val="Nidungvnbn"/>
      </w:pPr>
      <w:r>
        <w:t>Về tải khoản hội viên, cần lưu các thông tin chính như tên tài khoản, password, số giờ trong tài khoản. Ngoài ra có thể có một số thông tin phụ như địa chỉ, số điện thoại, họ tên hội viên…</w:t>
      </w:r>
    </w:p>
    <w:p w14:paraId="17FABAF3" w14:textId="498D138E" w:rsidR="00242259" w:rsidRDefault="00B133BD" w:rsidP="00242259">
      <w:pPr>
        <w:pStyle w:val="Tiumccp1"/>
      </w:pPr>
      <w:bookmarkStart w:id="25" w:name="_Toc468136595"/>
      <w:r>
        <w:t>2.2</w:t>
      </w:r>
      <w:r w:rsidR="00242259">
        <w:t xml:space="preserve"> Xác định yêu cầu</w:t>
      </w:r>
      <w:bookmarkEnd w:id="25"/>
    </w:p>
    <w:p w14:paraId="08E2CA48" w14:textId="43D82D66" w:rsidR="001E4946" w:rsidRDefault="00B133BD" w:rsidP="00242259">
      <w:pPr>
        <w:pStyle w:val="Tiumccp2"/>
      </w:pPr>
      <w:bookmarkStart w:id="26" w:name="_Toc468136596"/>
      <w:r>
        <w:t>2.2</w:t>
      </w:r>
      <w:r w:rsidR="00242259">
        <w:t xml:space="preserve">.1 </w:t>
      </w:r>
      <w:r w:rsidR="001E4946">
        <w:t>Các yêu cầu chức năng</w:t>
      </w:r>
      <w:bookmarkEnd w:id="26"/>
    </w:p>
    <w:p w14:paraId="7F76E300" w14:textId="177AACF8" w:rsidR="00242259" w:rsidRDefault="00027690" w:rsidP="00242259">
      <w:pPr>
        <w:pStyle w:val="Nidungvnbn"/>
      </w:pPr>
      <w:r>
        <w:t>Để xây dựng phần mềm quản lý phòng máy Internet, chương trình tối thiểu phải có những tính năng, chức năng cơ bản sau:</w:t>
      </w:r>
    </w:p>
    <w:p w14:paraId="0BDBF4CE" w14:textId="77E634D3" w:rsidR="00027690" w:rsidRDefault="00027690" w:rsidP="00027690">
      <w:pPr>
        <w:pStyle w:val="Nidungvnbn"/>
        <w:numPr>
          <w:ilvl w:val="0"/>
          <w:numId w:val="16"/>
        </w:numPr>
      </w:pPr>
      <w:r>
        <w:t>Quản lý hội viên</w:t>
      </w:r>
    </w:p>
    <w:p w14:paraId="3CC1F524" w14:textId="5A3474EC" w:rsidR="00027690" w:rsidRDefault="00027690" w:rsidP="00027690">
      <w:pPr>
        <w:pStyle w:val="Nidungvnbn"/>
        <w:numPr>
          <w:ilvl w:val="0"/>
          <w:numId w:val="16"/>
        </w:numPr>
      </w:pPr>
      <w:r>
        <w:t>Quản lý các dịch vụ</w:t>
      </w:r>
    </w:p>
    <w:p w14:paraId="55857F2F" w14:textId="3024A1DB" w:rsidR="00027690" w:rsidRDefault="00027690" w:rsidP="00027690">
      <w:pPr>
        <w:pStyle w:val="Nidungvnbn"/>
        <w:numPr>
          <w:ilvl w:val="0"/>
          <w:numId w:val="16"/>
        </w:numPr>
      </w:pPr>
      <w:r>
        <w:t>Tính cước sử dụng máy</w:t>
      </w:r>
    </w:p>
    <w:p w14:paraId="3CAF678F" w14:textId="37309430" w:rsidR="00027690" w:rsidRDefault="00027690" w:rsidP="00027690">
      <w:pPr>
        <w:pStyle w:val="Nidungvnbn"/>
        <w:numPr>
          <w:ilvl w:val="0"/>
          <w:numId w:val="16"/>
        </w:numPr>
      </w:pPr>
      <w:r>
        <w:t>Tính cước các dịch vụ</w:t>
      </w:r>
    </w:p>
    <w:p w14:paraId="08621E49" w14:textId="634CFB10" w:rsidR="00027690" w:rsidRDefault="00027690" w:rsidP="00027690">
      <w:pPr>
        <w:pStyle w:val="Nidungvnbn"/>
        <w:numPr>
          <w:ilvl w:val="0"/>
          <w:numId w:val="16"/>
        </w:numPr>
      </w:pPr>
      <w:r>
        <w:t>Mở máy cho khách</w:t>
      </w:r>
    </w:p>
    <w:p w14:paraId="47A6C128" w14:textId="6401CA4C" w:rsidR="00027690" w:rsidRDefault="00027690" w:rsidP="00027690">
      <w:pPr>
        <w:pStyle w:val="Nidungvnbn"/>
        <w:numPr>
          <w:ilvl w:val="0"/>
          <w:numId w:val="16"/>
        </w:numPr>
      </w:pPr>
      <w:r>
        <w:t>Đóng máy trạm khi không có người sử dụng.</w:t>
      </w:r>
    </w:p>
    <w:p w14:paraId="12550DDE" w14:textId="4F8B52A2" w:rsidR="00027690" w:rsidRDefault="00027690" w:rsidP="00027690">
      <w:pPr>
        <w:pStyle w:val="Nidungvnbn"/>
      </w:pPr>
      <w:r>
        <w:t>Ngoài một số tính năng cơ bản cần thiết phải có như trên, thì chương trình có thể cần thêm các tính năng khác ví dụ như quản lý, kiểm soát hoạt động tại máy trạm.</w:t>
      </w:r>
    </w:p>
    <w:p w14:paraId="0EEF75B5" w14:textId="0FD2AF9D" w:rsidR="001E4946" w:rsidRDefault="00B133BD" w:rsidP="00242259">
      <w:pPr>
        <w:pStyle w:val="Tiumccp2"/>
      </w:pPr>
      <w:bookmarkStart w:id="27" w:name="_Toc468136597"/>
      <w:r>
        <w:t>2.2</w:t>
      </w:r>
      <w:r w:rsidR="00242259">
        <w:t xml:space="preserve">.2 </w:t>
      </w:r>
      <w:r w:rsidR="001E4946">
        <w:t>Các yêu cầu phi chức năng</w:t>
      </w:r>
      <w:bookmarkEnd w:id="27"/>
    </w:p>
    <w:p w14:paraId="2EEDE4B3" w14:textId="5E5DB2A0" w:rsidR="00027690" w:rsidRDefault="00027690" w:rsidP="00027690">
      <w:pPr>
        <w:pStyle w:val="Nidungvnbn"/>
      </w:pPr>
      <w:r>
        <w:t xml:space="preserve">Về yêu cầu phi chức năng, đòi hỏi chương trình cần kiểm soát chặt chẽ thông tin, cũng như hiệu suất phải tốt. </w:t>
      </w:r>
    </w:p>
    <w:p w14:paraId="543708E9" w14:textId="04CA7146" w:rsidR="00027690" w:rsidRDefault="00027690" w:rsidP="00027690">
      <w:pPr>
        <w:pStyle w:val="Nidungvnbn"/>
      </w:pPr>
      <w:r>
        <w:t>Ví dụ như khách hàng yêu cầu mở máy, cần phải mở nhanh chóng, không rườm rà, xử lý phức tạp.</w:t>
      </w:r>
    </w:p>
    <w:p w14:paraId="4B9A981D" w14:textId="68390030" w:rsidR="00027690" w:rsidRDefault="00027690" w:rsidP="00027690">
      <w:pPr>
        <w:pStyle w:val="Nidungvnbn"/>
      </w:pPr>
      <w:r>
        <w:t>Hay như hoạt động giao tiếp từ máy trạm đến server phải đảm bảo thời gian đúng với thời gian thực, nghĩa là không bị trễ, hễ người dùng gửi tin nhắn đến, máy chủ phải nhận được ngay.</w:t>
      </w:r>
    </w:p>
    <w:p w14:paraId="6DC92221" w14:textId="24DEFB59" w:rsidR="00027690" w:rsidRDefault="00027690" w:rsidP="00027690">
      <w:pPr>
        <w:pStyle w:val="Nidungvnbn"/>
      </w:pPr>
      <w:r>
        <w:t>Ngoài ra còn có thể có thêm một số yêu cầu phi chức năng về tốc độ xử lý, làm việc của chương trình hay chương trình thân thiện với bất kỳ người sử dụng nào.</w:t>
      </w:r>
    </w:p>
    <w:p w14:paraId="13835A3A" w14:textId="77777777" w:rsidR="00242259" w:rsidRDefault="00242259" w:rsidP="00242259">
      <w:pPr>
        <w:pStyle w:val="Nidungvnbn"/>
      </w:pPr>
    </w:p>
    <w:p w14:paraId="20A7C1D3" w14:textId="77777777" w:rsidR="00B133BD" w:rsidRDefault="00B133BD" w:rsidP="00242259">
      <w:pPr>
        <w:pStyle w:val="Nidungvnbn"/>
      </w:pPr>
    </w:p>
    <w:p w14:paraId="5EC3806F" w14:textId="77777777" w:rsidR="00B133BD" w:rsidRDefault="00B133BD" w:rsidP="00242259">
      <w:pPr>
        <w:pStyle w:val="Nidungvnbn"/>
      </w:pPr>
    </w:p>
    <w:p w14:paraId="0D2318CA" w14:textId="77777777" w:rsidR="00B133BD" w:rsidRDefault="00B133BD" w:rsidP="00242259">
      <w:pPr>
        <w:pStyle w:val="Nidungvnbn"/>
      </w:pPr>
    </w:p>
    <w:p w14:paraId="167AB788" w14:textId="77777777" w:rsidR="00B133BD" w:rsidRDefault="00B133BD" w:rsidP="00242259">
      <w:pPr>
        <w:pStyle w:val="Nidungvnbn"/>
      </w:pPr>
    </w:p>
    <w:p w14:paraId="7CDF8E15" w14:textId="77777777" w:rsidR="00B133BD" w:rsidRDefault="00B133BD" w:rsidP="00242259">
      <w:pPr>
        <w:pStyle w:val="Nidungvnbn"/>
      </w:pPr>
    </w:p>
    <w:p w14:paraId="4F17D5E3" w14:textId="77777777" w:rsidR="00B133BD" w:rsidRDefault="00B133BD" w:rsidP="00242259">
      <w:pPr>
        <w:pStyle w:val="Nidungvnbn"/>
      </w:pPr>
    </w:p>
    <w:p w14:paraId="60755721" w14:textId="77777777" w:rsidR="00B133BD" w:rsidRDefault="00B133BD" w:rsidP="00242259">
      <w:pPr>
        <w:pStyle w:val="Nidungvnbn"/>
      </w:pPr>
    </w:p>
    <w:p w14:paraId="109C7BE3" w14:textId="77777777" w:rsidR="00B133BD" w:rsidRDefault="00B133BD" w:rsidP="00242259">
      <w:pPr>
        <w:pStyle w:val="Nidungvnbn"/>
      </w:pPr>
    </w:p>
    <w:p w14:paraId="5E496058" w14:textId="77777777" w:rsidR="00B133BD" w:rsidRDefault="00B133BD" w:rsidP="00242259">
      <w:pPr>
        <w:pStyle w:val="Nidungvnbn"/>
      </w:pPr>
    </w:p>
    <w:p w14:paraId="4002089B" w14:textId="77777777" w:rsidR="00B133BD" w:rsidRDefault="00B133BD" w:rsidP="00242259">
      <w:pPr>
        <w:pStyle w:val="Nidungvnbn"/>
      </w:pPr>
    </w:p>
    <w:p w14:paraId="2910E6B8" w14:textId="77777777" w:rsidR="00B133BD" w:rsidRDefault="00B133BD" w:rsidP="00242259">
      <w:pPr>
        <w:pStyle w:val="Nidungvnbn"/>
      </w:pPr>
    </w:p>
    <w:p w14:paraId="086FF478" w14:textId="77777777" w:rsidR="00B133BD" w:rsidRDefault="00B133BD" w:rsidP="00242259">
      <w:pPr>
        <w:pStyle w:val="Nidungvnbn"/>
      </w:pPr>
    </w:p>
    <w:p w14:paraId="4A0247FB" w14:textId="77777777" w:rsidR="00B133BD" w:rsidRDefault="00B133BD" w:rsidP="00242259">
      <w:pPr>
        <w:pStyle w:val="Nidungvnbn"/>
      </w:pPr>
    </w:p>
    <w:p w14:paraId="00D68CF2" w14:textId="77777777" w:rsidR="00B133BD" w:rsidRDefault="00B133BD" w:rsidP="00242259">
      <w:pPr>
        <w:pStyle w:val="Nidungvnbn"/>
      </w:pPr>
    </w:p>
    <w:p w14:paraId="21E6B99C" w14:textId="77777777" w:rsidR="00B133BD" w:rsidRDefault="00B133BD" w:rsidP="00242259">
      <w:pPr>
        <w:pStyle w:val="Nidungvnbn"/>
      </w:pPr>
    </w:p>
    <w:p w14:paraId="195D59B4" w14:textId="77777777" w:rsidR="00027690" w:rsidRDefault="00027690" w:rsidP="00242259">
      <w:pPr>
        <w:pStyle w:val="Nidungvnbn"/>
      </w:pPr>
    </w:p>
    <w:p w14:paraId="2D471619" w14:textId="77777777" w:rsidR="00027690" w:rsidRDefault="00027690" w:rsidP="00242259">
      <w:pPr>
        <w:pStyle w:val="Nidungvnbn"/>
      </w:pPr>
    </w:p>
    <w:p w14:paraId="1B279068" w14:textId="77777777" w:rsidR="00027690" w:rsidRDefault="00027690" w:rsidP="00242259">
      <w:pPr>
        <w:pStyle w:val="Nidungvnbn"/>
      </w:pPr>
    </w:p>
    <w:p w14:paraId="57DB98A8" w14:textId="77777777" w:rsidR="00027690" w:rsidRDefault="00027690" w:rsidP="00242259">
      <w:pPr>
        <w:pStyle w:val="Nidungvnbn"/>
      </w:pPr>
    </w:p>
    <w:p w14:paraId="1E7C4BAF" w14:textId="77777777" w:rsidR="00027690" w:rsidRDefault="00027690" w:rsidP="00242259">
      <w:pPr>
        <w:pStyle w:val="Nidungvnbn"/>
      </w:pPr>
    </w:p>
    <w:p w14:paraId="2B6B5F7A" w14:textId="77777777" w:rsidR="00B133BD" w:rsidRPr="00CF27E0" w:rsidRDefault="00B133BD" w:rsidP="00242259">
      <w:pPr>
        <w:pStyle w:val="Nidungvnbn"/>
      </w:pPr>
    </w:p>
    <w:p w14:paraId="312922C3" w14:textId="77777777" w:rsidR="001E4946" w:rsidRDefault="00242259" w:rsidP="00242259">
      <w:pPr>
        <w:pStyle w:val="Chng"/>
        <w:rPr>
          <w:webHidden/>
        </w:rPr>
      </w:pPr>
      <w:bookmarkStart w:id="28" w:name="_Toc468136598"/>
      <w:r>
        <w:rPr>
          <w:webHidden/>
        </w:rPr>
        <w:t>CHƯƠNG 3: PHÂN TÍCH THIẾT KẾ HỆ THỐNG</w:t>
      </w:r>
      <w:bookmarkEnd w:id="28"/>
    </w:p>
    <w:p w14:paraId="12275574" w14:textId="77777777" w:rsidR="001E4946" w:rsidRDefault="00242259" w:rsidP="00242259">
      <w:pPr>
        <w:pStyle w:val="Tiumccp1"/>
        <w:rPr>
          <w:webHidden/>
        </w:rPr>
      </w:pPr>
      <w:bookmarkStart w:id="29" w:name="_Toc468136599"/>
      <w:r>
        <w:rPr>
          <w:webHidden/>
        </w:rPr>
        <w:t>3.1 Xây dựng Usecase Diagram</w:t>
      </w:r>
      <w:bookmarkEnd w:id="29"/>
    </w:p>
    <w:p w14:paraId="0A0608FA" w14:textId="77777777" w:rsidR="001E4946" w:rsidRDefault="00242259" w:rsidP="00242259">
      <w:pPr>
        <w:pStyle w:val="Tiumccp2"/>
      </w:pPr>
      <w:bookmarkStart w:id="30" w:name="_Toc468136600"/>
      <w:r>
        <w:t xml:space="preserve">3.1.1 </w:t>
      </w:r>
      <w:r w:rsidR="001E4946">
        <w:t>Xác định Actor và Use Case</w:t>
      </w:r>
      <w:bookmarkEnd w:id="30"/>
      <w:r w:rsidR="001E4946">
        <w:t xml:space="preserve"> </w:t>
      </w:r>
    </w:p>
    <w:p w14:paraId="24931D63" w14:textId="77777777" w:rsidR="001E4946" w:rsidRDefault="00242259" w:rsidP="00242259">
      <w:pPr>
        <w:pStyle w:val="Tiumccp3"/>
      </w:pPr>
      <w:bookmarkStart w:id="31" w:name="_Toc468136601"/>
      <w:r>
        <w:t xml:space="preserve">3.1.1.1 </w:t>
      </w:r>
      <w:r w:rsidR="001E4946">
        <w:t>Usecase – Actor phía máy chủ:</w:t>
      </w:r>
      <w:bookmarkEnd w:id="31"/>
    </w:p>
    <w:p w14:paraId="3ADB2C24" w14:textId="0B717E68" w:rsidR="00242259" w:rsidRDefault="00706C35" w:rsidP="00E1151C">
      <w:pPr>
        <w:pStyle w:val="Nidungvnbn"/>
        <w:numPr>
          <w:ilvl w:val="0"/>
          <w:numId w:val="21"/>
        </w:numPr>
      </w:pPr>
      <w:r w:rsidRPr="00E1151C">
        <w:rPr>
          <w:b/>
        </w:rPr>
        <w:t>Actor</w:t>
      </w:r>
      <w:r>
        <w:t>: Người sử dụng chương trình tại máy chủ - Manager, Staff, chủ phòng máy.</w:t>
      </w:r>
    </w:p>
    <w:p w14:paraId="1C0B0033" w14:textId="3B5F04EA" w:rsidR="00706C35" w:rsidRPr="00706C35" w:rsidRDefault="00706C35" w:rsidP="00706C35">
      <w:pPr>
        <w:pStyle w:val="Nidungvnbn"/>
        <w:ind w:left="720" w:firstLine="0"/>
        <w:rPr>
          <w:u w:val="single"/>
        </w:rPr>
      </w:pPr>
      <w:r w:rsidRPr="00706C35">
        <w:rPr>
          <w:b/>
          <w:u w:val="single"/>
        </w:rPr>
        <w:t>Use Case</w:t>
      </w:r>
      <w:r w:rsidRPr="00706C35">
        <w:rPr>
          <w:u w:val="single"/>
        </w:rPr>
        <w:t>:</w:t>
      </w:r>
    </w:p>
    <w:p w14:paraId="474C46B8" w14:textId="0EDA0B73" w:rsidR="00706C35" w:rsidRDefault="00706C35" w:rsidP="00706C35">
      <w:pPr>
        <w:pStyle w:val="Nidungvnbn"/>
        <w:numPr>
          <w:ilvl w:val="0"/>
          <w:numId w:val="17"/>
        </w:numPr>
      </w:pPr>
      <w:r w:rsidRPr="00706C35">
        <w:rPr>
          <w:b/>
        </w:rPr>
        <w:t>Start</w:t>
      </w:r>
      <w:r>
        <w:t xml:space="preserve"> </w:t>
      </w:r>
      <w:r w:rsidRPr="00706C35">
        <w:rPr>
          <w:b/>
        </w:rPr>
        <w:t>Server</w:t>
      </w:r>
      <w:r>
        <w:t>: chạy chương trình, khởi động Server.</w:t>
      </w:r>
    </w:p>
    <w:p w14:paraId="6E88BD7B" w14:textId="0D5A743C" w:rsidR="00706C35" w:rsidRDefault="009C5AD4" w:rsidP="00706C35">
      <w:pPr>
        <w:pStyle w:val="Nidungvnbn"/>
        <w:numPr>
          <w:ilvl w:val="0"/>
          <w:numId w:val="17"/>
        </w:numPr>
      </w:pPr>
      <w:r>
        <w:rPr>
          <w:b/>
        </w:rPr>
        <w:t>Open</w:t>
      </w:r>
      <w:r w:rsidR="00706C35">
        <w:t xml:space="preserve"> </w:t>
      </w:r>
      <w:r w:rsidR="00706C35" w:rsidRPr="00706C35">
        <w:rPr>
          <w:b/>
        </w:rPr>
        <w:t>Client</w:t>
      </w:r>
      <w:r w:rsidR="00706C35">
        <w:t>: Cho phép Client sử dụng máy tính, mở máy cho Client với username=”anonymouse”, pass=” ”.</w:t>
      </w:r>
    </w:p>
    <w:p w14:paraId="7BB95B26" w14:textId="26D5C07F" w:rsidR="009C5AD4" w:rsidRDefault="009C5AD4" w:rsidP="009C5AD4">
      <w:pPr>
        <w:pStyle w:val="Nidungvnbn"/>
        <w:numPr>
          <w:ilvl w:val="1"/>
          <w:numId w:val="17"/>
        </w:numPr>
      </w:pPr>
      <w:r>
        <w:rPr>
          <w:b/>
        </w:rPr>
        <w:t>Buy Privious Hour</w:t>
      </w:r>
      <w:r w:rsidRPr="009C5AD4">
        <w:t>:</w:t>
      </w:r>
      <w:r>
        <w:t xml:space="preserve"> mua giờ sử dụng trước. Hết giờ sẽ tự động đóng máy.</w:t>
      </w:r>
    </w:p>
    <w:p w14:paraId="71468F8A" w14:textId="2FBB8B10" w:rsidR="009C5AD4" w:rsidRDefault="009C5AD4" w:rsidP="009C5AD4">
      <w:pPr>
        <w:pStyle w:val="Nidungvnbn"/>
        <w:numPr>
          <w:ilvl w:val="1"/>
          <w:numId w:val="17"/>
        </w:numPr>
      </w:pPr>
      <w:r>
        <w:rPr>
          <w:b/>
        </w:rPr>
        <w:t>Follow Use Hour</w:t>
      </w:r>
      <w:r w:rsidRPr="009C5AD4">
        <w:t>:</w:t>
      </w:r>
      <w:r>
        <w:t xml:space="preserve"> theo số giờ sử dụng tương ứng mà tính tiền sau.</w:t>
      </w:r>
    </w:p>
    <w:p w14:paraId="7115DEF8" w14:textId="6229E169" w:rsidR="00706C35" w:rsidRDefault="009C5AD4" w:rsidP="00706C35">
      <w:pPr>
        <w:pStyle w:val="Nidungvnbn"/>
        <w:numPr>
          <w:ilvl w:val="0"/>
          <w:numId w:val="17"/>
        </w:numPr>
      </w:pPr>
      <w:r>
        <w:rPr>
          <w:b/>
        </w:rPr>
        <w:t>Turn Off/</w:t>
      </w:r>
      <w:r w:rsidR="00706C35" w:rsidRPr="009D0CF4">
        <w:rPr>
          <w:b/>
        </w:rPr>
        <w:t>Logout</w:t>
      </w:r>
      <w:r w:rsidR="009D0CF4">
        <w:rPr>
          <w:b/>
        </w:rPr>
        <w:t xml:space="preserve"> on Client</w:t>
      </w:r>
      <w:r w:rsidR="00706C35">
        <w:t>: tắt máy trạm, không cho Client sử dụng máy.</w:t>
      </w:r>
    </w:p>
    <w:p w14:paraId="734545F0" w14:textId="30545CE5" w:rsidR="00706C35" w:rsidRDefault="00706C35" w:rsidP="00706C35">
      <w:pPr>
        <w:pStyle w:val="Nidungvnbn"/>
        <w:numPr>
          <w:ilvl w:val="0"/>
          <w:numId w:val="17"/>
        </w:numPr>
      </w:pPr>
      <w:r w:rsidRPr="00706C35">
        <w:rPr>
          <w:b/>
        </w:rPr>
        <w:t>Paid</w:t>
      </w:r>
      <w:r>
        <w:t>: Tính tiền sử dụng của khách.</w:t>
      </w:r>
    </w:p>
    <w:p w14:paraId="7D5E93AD" w14:textId="5542D30C" w:rsidR="00706C35" w:rsidRDefault="00706C35" w:rsidP="00706C35">
      <w:pPr>
        <w:pStyle w:val="Nidungvnbn"/>
        <w:numPr>
          <w:ilvl w:val="0"/>
          <w:numId w:val="17"/>
        </w:numPr>
      </w:pPr>
      <w:r>
        <w:rPr>
          <w:b/>
        </w:rPr>
        <w:t>Report:</w:t>
      </w:r>
      <w:r>
        <w:t xml:space="preserve"> </w:t>
      </w:r>
    </w:p>
    <w:p w14:paraId="7FA769AB" w14:textId="421A0473" w:rsidR="00706C35" w:rsidRDefault="00706C35" w:rsidP="00706C35">
      <w:pPr>
        <w:pStyle w:val="Nidungvnbn"/>
        <w:numPr>
          <w:ilvl w:val="1"/>
          <w:numId w:val="17"/>
        </w:numPr>
      </w:pPr>
      <w:r>
        <w:rPr>
          <w:b/>
        </w:rPr>
        <w:t xml:space="preserve">Report Daily: </w:t>
      </w:r>
      <w:r>
        <w:t>thống kê nhật ký kết nối, sử dụng của máy trạm mỗi ngày</w:t>
      </w:r>
    </w:p>
    <w:p w14:paraId="067B4530" w14:textId="3BC21A44" w:rsidR="00706C35" w:rsidRDefault="00706C35" w:rsidP="00706C35">
      <w:pPr>
        <w:pStyle w:val="Nidungvnbn"/>
        <w:numPr>
          <w:ilvl w:val="1"/>
          <w:numId w:val="17"/>
        </w:numPr>
      </w:pPr>
      <w:r>
        <w:rPr>
          <w:b/>
        </w:rPr>
        <w:t>Report Month:</w:t>
      </w:r>
      <w:r>
        <w:t xml:space="preserve"> thông kê kết nối, tình trạng sử dụng của máy trạm theo tháng.</w:t>
      </w:r>
    </w:p>
    <w:p w14:paraId="0C190165" w14:textId="688FF70D" w:rsidR="00706C35" w:rsidRPr="00706C35" w:rsidRDefault="00706C35" w:rsidP="00706C35">
      <w:pPr>
        <w:pStyle w:val="Nidungvnbn"/>
        <w:numPr>
          <w:ilvl w:val="0"/>
          <w:numId w:val="17"/>
        </w:numPr>
      </w:pPr>
      <w:r>
        <w:rPr>
          <w:b/>
        </w:rPr>
        <w:t>Option:</w:t>
      </w:r>
    </w:p>
    <w:p w14:paraId="4FF750E9" w14:textId="2579CFFA" w:rsidR="00706C35" w:rsidRDefault="00706C35" w:rsidP="00706C35">
      <w:pPr>
        <w:pStyle w:val="Nidungvnbn"/>
        <w:numPr>
          <w:ilvl w:val="1"/>
          <w:numId w:val="17"/>
        </w:numPr>
      </w:pPr>
      <w:r>
        <w:rPr>
          <w:b/>
        </w:rPr>
        <w:t xml:space="preserve">Manage </w:t>
      </w:r>
      <w:r w:rsidR="00D47AD7">
        <w:rPr>
          <w:b/>
        </w:rPr>
        <w:t>Services</w:t>
      </w:r>
      <w:r>
        <w:rPr>
          <w:b/>
        </w:rPr>
        <w:t>:</w:t>
      </w:r>
      <w:r>
        <w:t xml:space="preserve"> quản lý danh mục các loại thức ăn</w:t>
      </w:r>
      <w:r w:rsidR="00D47AD7">
        <w:t>, nước uống, thẻ game, điện thoại….</w:t>
      </w:r>
      <w:r>
        <w:t>. Có thể xem, sửa, xóa hay bổ sung mới.</w:t>
      </w:r>
    </w:p>
    <w:p w14:paraId="5B5E33D3" w14:textId="073272ED" w:rsidR="009D0CF4" w:rsidRDefault="009D0CF4" w:rsidP="00706C35">
      <w:pPr>
        <w:pStyle w:val="Nidungvnbn"/>
        <w:numPr>
          <w:ilvl w:val="1"/>
          <w:numId w:val="17"/>
        </w:numPr>
      </w:pPr>
      <w:r>
        <w:rPr>
          <w:b/>
        </w:rPr>
        <w:t>Manage Price Day:</w:t>
      </w:r>
      <w:r>
        <w:t xml:space="preserve"> quản lý giá dịch vụ sử dụng Net. Có thể thay đổi giá sử dụng dịch vụ.</w:t>
      </w:r>
    </w:p>
    <w:p w14:paraId="041CEED1" w14:textId="4A9D61E0" w:rsidR="009D0CF4" w:rsidRDefault="009D0CF4" w:rsidP="00706C35">
      <w:pPr>
        <w:pStyle w:val="Nidungvnbn"/>
        <w:numPr>
          <w:ilvl w:val="1"/>
          <w:numId w:val="17"/>
        </w:numPr>
      </w:pPr>
      <w:r>
        <w:rPr>
          <w:b/>
        </w:rPr>
        <w:t>Manage Member:</w:t>
      </w:r>
      <w:r>
        <w:t xml:space="preserve"> quản lý các tài khoản hội viên. Có thể xem, sửa, xóa hay bổ sung mới.</w:t>
      </w:r>
    </w:p>
    <w:p w14:paraId="0EAA5823" w14:textId="542C90FB" w:rsidR="00A04389" w:rsidRDefault="00A04389" w:rsidP="00A04389">
      <w:pPr>
        <w:pStyle w:val="Nidungvnbn"/>
        <w:numPr>
          <w:ilvl w:val="2"/>
          <w:numId w:val="17"/>
        </w:numPr>
      </w:pPr>
      <w:r>
        <w:rPr>
          <w:b/>
        </w:rPr>
        <w:t>Create New Member:</w:t>
      </w:r>
      <w:r>
        <w:t xml:space="preserve"> tạo một tài khoản hội viên mới, khi khách có yêu cầu.</w:t>
      </w:r>
    </w:p>
    <w:p w14:paraId="0BD70D79" w14:textId="6723654F" w:rsidR="00A04389" w:rsidRDefault="00A04389" w:rsidP="00A04389">
      <w:pPr>
        <w:pStyle w:val="Nidungvnbn"/>
        <w:numPr>
          <w:ilvl w:val="2"/>
          <w:numId w:val="17"/>
        </w:numPr>
      </w:pPr>
      <w:r>
        <w:rPr>
          <w:b/>
        </w:rPr>
        <w:t>Add Use Time:</w:t>
      </w:r>
      <w:r>
        <w:t xml:space="preserve"> thêm giờ sử dụng vào tài khoản của hội viên.</w:t>
      </w:r>
    </w:p>
    <w:p w14:paraId="4CE8517B" w14:textId="7250E598" w:rsidR="009D0CF4" w:rsidRPr="009D0CF4" w:rsidRDefault="009D0CF4" w:rsidP="009D0CF4">
      <w:pPr>
        <w:pStyle w:val="Nidungvnbn"/>
        <w:numPr>
          <w:ilvl w:val="0"/>
          <w:numId w:val="17"/>
        </w:numPr>
      </w:pPr>
      <w:r>
        <w:rPr>
          <w:b/>
        </w:rPr>
        <w:t>Administration:</w:t>
      </w:r>
    </w:p>
    <w:p w14:paraId="353A2B0D" w14:textId="77777777" w:rsidR="009D0CF4" w:rsidRDefault="009D0CF4" w:rsidP="009D0CF4">
      <w:pPr>
        <w:pStyle w:val="Nidungvnbn"/>
        <w:numPr>
          <w:ilvl w:val="1"/>
          <w:numId w:val="17"/>
        </w:numPr>
      </w:pPr>
      <w:r>
        <w:rPr>
          <w:b/>
        </w:rPr>
        <w:t xml:space="preserve">Manage Application: </w:t>
      </w:r>
      <w:r>
        <w:t>quản lý ứng dụng tại máy trạm. Có thể cho phép hoặc không cho sử dụng ứng dụng trên máy trạm.</w:t>
      </w:r>
    </w:p>
    <w:p w14:paraId="078AC915" w14:textId="2C27B20B" w:rsidR="009D0CF4" w:rsidRDefault="009D0CF4" w:rsidP="009D0CF4">
      <w:pPr>
        <w:pStyle w:val="Nidungvnbn"/>
        <w:numPr>
          <w:ilvl w:val="1"/>
          <w:numId w:val="17"/>
        </w:numPr>
      </w:pPr>
      <w:r>
        <w:rPr>
          <w:b/>
        </w:rPr>
        <w:t xml:space="preserve">Manage Off Client: </w:t>
      </w:r>
      <w:r>
        <w:t>cho phép Server có thể Logout, Restart hoặc Shutdown một máy trạm bất kỳ.</w:t>
      </w:r>
    </w:p>
    <w:p w14:paraId="21020C52" w14:textId="3BB5A7D8" w:rsidR="00706C35" w:rsidRDefault="009D0CF4" w:rsidP="009D0CF4">
      <w:pPr>
        <w:pStyle w:val="Nidungvnbn"/>
        <w:numPr>
          <w:ilvl w:val="1"/>
          <w:numId w:val="17"/>
        </w:numPr>
      </w:pPr>
      <w:r>
        <w:rPr>
          <w:b/>
        </w:rPr>
        <w:t>Send Message :</w:t>
      </w:r>
      <w:r>
        <w:t xml:space="preserve"> chat hoặc gửi tin nhắn đến máy trạm bất kỳ.</w:t>
      </w:r>
    </w:p>
    <w:p w14:paraId="05393E5E" w14:textId="4542FC15" w:rsidR="001E4946" w:rsidRDefault="00242259" w:rsidP="00242259">
      <w:pPr>
        <w:pStyle w:val="Tiumccp3"/>
      </w:pPr>
      <w:bookmarkStart w:id="32" w:name="_Toc468136602"/>
      <w:r>
        <w:t xml:space="preserve">3.1.1.2 </w:t>
      </w:r>
      <w:r w:rsidR="001E4946">
        <w:t>Usecase – Actor phí</w:t>
      </w:r>
      <w:r w:rsidR="009D0CF4">
        <w:t xml:space="preserve">a </w:t>
      </w:r>
      <w:r w:rsidR="001E4946">
        <w:t>máy trạm:</w:t>
      </w:r>
      <w:bookmarkEnd w:id="32"/>
    </w:p>
    <w:p w14:paraId="001A5519" w14:textId="242A7153" w:rsidR="00242259" w:rsidRDefault="009D0CF4" w:rsidP="00E1151C">
      <w:pPr>
        <w:pStyle w:val="Nidungvnbn"/>
        <w:numPr>
          <w:ilvl w:val="0"/>
          <w:numId w:val="20"/>
        </w:numPr>
      </w:pPr>
      <w:r w:rsidRPr="00E1151C">
        <w:rPr>
          <w:b/>
        </w:rPr>
        <w:t>Actor</w:t>
      </w:r>
      <w:r w:rsidR="00E1151C">
        <w:t xml:space="preserve">: </w:t>
      </w:r>
      <w:r w:rsidRPr="00E1151C">
        <w:t>Người</w:t>
      </w:r>
      <w:r>
        <w:t xml:space="preserve"> sử dụng tại máy trạm – khách </w:t>
      </w:r>
      <w:r w:rsidR="00E1151C">
        <w:t>vãng lai (Guest).</w:t>
      </w:r>
    </w:p>
    <w:p w14:paraId="21143F09" w14:textId="29CC0DF8" w:rsidR="009D0CF4" w:rsidRDefault="009D0CF4" w:rsidP="009D0CF4">
      <w:pPr>
        <w:pStyle w:val="Nidungvnbn"/>
        <w:ind w:left="720" w:firstLine="0"/>
      </w:pPr>
      <w:r>
        <w:rPr>
          <w:b/>
          <w:u w:val="single"/>
        </w:rPr>
        <w:t>Use Case:</w:t>
      </w:r>
    </w:p>
    <w:p w14:paraId="1440BDFC" w14:textId="0A70E929" w:rsidR="009D0CF4" w:rsidRDefault="00E1151C" w:rsidP="009D0CF4">
      <w:pPr>
        <w:pStyle w:val="Nidungvnbn"/>
        <w:numPr>
          <w:ilvl w:val="0"/>
          <w:numId w:val="18"/>
        </w:numPr>
      </w:pPr>
      <w:r>
        <w:rPr>
          <w:b/>
        </w:rPr>
        <w:t xml:space="preserve">Require Open </w:t>
      </w:r>
      <w:r w:rsidR="009D0CF4">
        <w:rPr>
          <w:b/>
        </w:rPr>
        <w:t xml:space="preserve">Client: </w:t>
      </w:r>
      <w:r>
        <w:t>yêu cầu Server mở máy.</w:t>
      </w:r>
    </w:p>
    <w:p w14:paraId="0407D85F" w14:textId="64CD4061" w:rsidR="00F40D30" w:rsidRDefault="00F40D30" w:rsidP="00F40D30">
      <w:pPr>
        <w:pStyle w:val="Nidungvnbn"/>
        <w:numPr>
          <w:ilvl w:val="1"/>
          <w:numId w:val="18"/>
        </w:numPr>
      </w:pPr>
      <w:r>
        <w:rPr>
          <w:b/>
        </w:rPr>
        <w:t xml:space="preserve">Follow Use Time: </w:t>
      </w:r>
      <w:r>
        <w:t>mở máy, sử dụng xong thì mới tính tiền.</w:t>
      </w:r>
    </w:p>
    <w:p w14:paraId="1035C52A" w14:textId="775A6B8A" w:rsidR="00F40D30" w:rsidRPr="00E1151C" w:rsidRDefault="00F40D30" w:rsidP="00F40D30">
      <w:pPr>
        <w:pStyle w:val="Nidungvnbn"/>
        <w:numPr>
          <w:ilvl w:val="1"/>
          <w:numId w:val="18"/>
        </w:numPr>
      </w:pPr>
      <w:r>
        <w:rPr>
          <w:b/>
        </w:rPr>
        <w:t xml:space="preserve">Buy Previous Hour: </w:t>
      </w:r>
      <w:r>
        <w:t>nạp trước số giờ sử dụng. Hết giờ, tự động đăng xuất.</w:t>
      </w:r>
    </w:p>
    <w:p w14:paraId="0796C70D" w14:textId="12535936" w:rsidR="00E1151C" w:rsidRPr="00E1151C" w:rsidRDefault="00E1151C" w:rsidP="009D0CF4">
      <w:pPr>
        <w:pStyle w:val="Nidungvnbn"/>
        <w:numPr>
          <w:ilvl w:val="0"/>
          <w:numId w:val="18"/>
        </w:numPr>
      </w:pPr>
      <w:r>
        <w:rPr>
          <w:b/>
        </w:rPr>
        <w:t xml:space="preserve">Sent Message: </w:t>
      </w:r>
      <w:r>
        <w:t>giao tiếp, gửi tin nhắn đến Server.</w:t>
      </w:r>
    </w:p>
    <w:p w14:paraId="66240733" w14:textId="229235FA" w:rsidR="00E1151C" w:rsidRPr="00E1151C" w:rsidRDefault="00E1151C" w:rsidP="009D0CF4">
      <w:pPr>
        <w:pStyle w:val="Nidungvnbn"/>
        <w:numPr>
          <w:ilvl w:val="0"/>
          <w:numId w:val="18"/>
        </w:numPr>
      </w:pPr>
      <w:r>
        <w:rPr>
          <w:b/>
        </w:rPr>
        <w:t xml:space="preserve">Order Service: </w:t>
      </w:r>
    </w:p>
    <w:p w14:paraId="28AD6FF6" w14:textId="617A1AE0" w:rsidR="00E1151C" w:rsidRDefault="00E1151C" w:rsidP="00E1151C">
      <w:pPr>
        <w:pStyle w:val="Nidungvnbn"/>
        <w:numPr>
          <w:ilvl w:val="1"/>
          <w:numId w:val="18"/>
        </w:numPr>
      </w:pPr>
      <w:r>
        <w:rPr>
          <w:b/>
        </w:rPr>
        <w:t xml:space="preserve">Require Foods: </w:t>
      </w:r>
      <w:r w:rsidRPr="00E1151C">
        <w:t>yêu</w:t>
      </w:r>
      <w:r>
        <w:rPr>
          <w:b/>
        </w:rPr>
        <w:t xml:space="preserve"> </w:t>
      </w:r>
      <w:r w:rsidRPr="00E1151C">
        <w:t>cầu</w:t>
      </w:r>
      <w:r>
        <w:rPr>
          <w:b/>
        </w:rPr>
        <w:t xml:space="preserve"> </w:t>
      </w:r>
      <w:r>
        <w:t>đặt món ăn từ danh sách và gửi đến Server.</w:t>
      </w:r>
    </w:p>
    <w:p w14:paraId="25401509" w14:textId="0BE9FAF8" w:rsidR="00E1151C" w:rsidRDefault="00E1151C" w:rsidP="00E1151C">
      <w:pPr>
        <w:pStyle w:val="Nidungvnbn"/>
        <w:numPr>
          <w:ilvl w:val="1"/>
          <w:numId w:val="18"/>
        </w:numPr>
      </w:pPr>
      <w:r>
        <w:rPr>
          <w:b/>
        </w:rPr>
        <w:t>Require Drinks:</w:t>
      </w:r>
      <w:r>
        <w:t xml:space="preserve"> yêu cầu đặt nước uống từ danh sách và gửi đến Server.</w:t>
      </w:r>
    </w:p>
    <w:p w14:paraId="7301175B" w14:textId="140F7012" w:rsidR="00E1151C" w:rsidRDefault="00E1151C" w:rsidP="00E1151C">
      <w:pPr>
        <w:pStyle w:val="Nidungvnbn"/>
        <w:numPr>
          <w:ilvl w:val="1"/>
          <w:numId w:val="18"/>
        </w:numPr>
      </w:pPr>
      <w:r>
        <w:rPr>
          <w:b/>
        </w:rPr>
        <w:t>Require Cards :</w:t>
      </w:r>
      <w:r>
        <w:t xml:space="preserve"> yêu cầu mua thẻ game hoặc điện thoại.</w:t>
      </w:r>
    </w:p>
    <w:p w14:paraId="2F4B2873" w14:textId="6B7F0354" w:rsidR="00E1151C" w:rsidRPr="00E1151C" w:rsidRDefault="00E1151C" w:rsidP="00E1151C">
      <w:pPr>
        <w:pStyle w:val="Nidungvnbn"/>
        <w:numPr>
          <w:ilvl w:val="0"/>
          <w:numId w:val="20"/>
        </w:numPr>
        <w:rPr>
          <w:b/>
        </w:rPr>
      </w:pPr>
      <w:r w:rsidRPr="00E1151C">
        <w:rPr>
          <w:b/>
        </w:rPr>
        <w:t>Actor:</w:t>
      </w:r>
      <w:r>
        <w:rPr>
          <w:b/>
        </w:rPr>
        <w:t xml:space="preserve"> </w:t>
      </w:r>
      <w:r>
        <w:t>Người sử dụng tại máy trạm – Hội viên (Member).</w:t>
      </w:r>
    </w:p>
    <w:p w14:paraId="07FC3AC7" w14:textId="456C8558" w:rsidR="00E1151C" w:rsidRDefault="00841D64" w:rsidP="00841D64">
      <w:pPr>
        <w:pStyle w:val="Nidungvnbn"/>
        <w:ind w:left="720" w:firstLine="0"/>
      </w:pPr>
      <w:r>
        <w:rPr>
          <w:b/>
          <w:u w:val="single"/>
        </w:rPr>
        <w:t>Use Case:</w:t>
      </w:r>
    </w:p>
    <w:p w14:paraId="6F4459AE" w14:textId="3EB3FC59" w:rsidR="00841D64" w:rsidRDefault="004F1D83" w:rsidP="00841D64">
      <w:pPr>
        <w:pStyle w:val="Nidungvnbn"/>
        <w:numPr>
          <w:ilvl w:val="0"/>
          <w:numId w:val="22"/>
        </w:numPr>
      </w:pPr>
      <w:r>
        <w:rPr>
          <w:b/>
        </w:rPr>
        <w:t xml:space="preserve">Login: </w:t>
      </w:r>
      <w:r>
        <w:t>đăng nhập để mở máy bằng tài khoản hội viên đã đăng ký trước.</w:t>
      </w:r>
    </w:p>
    <w:p w14:paraId="3A969A8E" w14:textId="62DC8684" w:rsidR="004F1D83" w:rsidRDefault="004F1D83" w:rsidP="00841D64">
      <w:pPr>
        <w:pStyle w:val="Nidungvnbn"/>
        <w:numPr>
          <w:ilvl w:val="0"/>
          <w:numId w:val="22"/>
        </w:numPr>
      </w:pPr>
      <w:r>
        <w:rPr>
          <w:b/>
        </w:rPr>
        <w:t xml:space="preserve">Require Add </w:t>
      </w:r>
      <w:r w:rsidR="00F40D30">
        <w:rPr>
          <w:b/>
        </w:rPr>
        <w:t xml:space="preserve">Use </w:t>
      </w:r>
      <w:r>
        <w:rPr>
          <w:b/>
        </w:rPr>
        <w:t xml:space="preserve">Time: </w:t>
      </w:r>
      <w:r>
        <w:t>yêu cầu nạp tiền để thêm số giờ sử dụng mới vào tải khoản.</w:t>
      </w:r>
    </w:p>
    <w:p w14:paraId="592984B8" w14:textId="77777777" w:rsidR="004F1D83" w:rsidRPr="00E1151C" w:rsidRDefault="004F1D83" w:rsidP="004F1D83">
      <w:pPr>
        <w:pStyle w:val="Nidungvnbn"/>
        <w:numPr>
          <w:ilvl w:val="0"/>
          <w:numId w:val="22"/>
        </w:numPr>
      </w:pPr>
      <w:r>
        <w:rPr>
          <w:b/>
        </w:rPr>
        <w:t xml:space="preserve">Order Service: </w:t>
      </w:r>
    </w:p>
    <w:p w14:paraId="28D56362" w14:textId="77777777" w:rsidR="004F1D83" w:rsidRDefault="004F1D83" w:rsidP="004F1D83">
      <w:pPr>
        <w:pStyle w:val="Nidungvnbn"/>
        <w:numPr>
          <w:ilvl w:val="1"/>
          <w:numId w:val="22"/>
        </w:numPr>
      </w:pPr>
      <w:r>
        <w:rPr>
          <w:b/>
        </w:rPr>
        <w:t xml:space="preserve">Require Foods: </w:t>
      </w:r>
      <w:r w:rsidRPr="00E1151C">
        <w:t>yêu</w:t>
      </w:r>
      <w:r>
        <w:rPr>
          <w:b/>
        </w:rPr>
        <w:t xml:space="preserve"> </w:t>
      </w:r>
      <w:r w:rsidRPr="00E1151C">
        <w:t>cầu</w:t>
      </w:r>
      <w:r>
        <w:rPr>
          <w:b/>
        </w:rPr>
        <w:t xml:space="preserve"> </w:t>
      </w:r>
      <w:r>
        <w:t>đặt món ăn từ danh sách và gửi đến Server.</w:t>
      </w:r>
    </w:p>
    <w:p w14:paraId="1D526698" w14:textId="77777777" w:rsidR="004F1D83" w:rsidRDefault="004F1D83" w:rsidP="004F1D83">
      <w:pPr>
        <w:pStyle w:val="Nidungvnbn"/>
        <w:numPr>
          <w:ilvl w:val="1"/>
          <w:numId w:val="22"/>
        </w:numPr>
      </w:pPr>
      <w:r>
        <w:rPr>
          <w:b/>
        </w:rPr>
        <w:t>Require Drinks:</w:t>
      </w:r>
      <w:r>
        <w:t xml:space="preserve"> yêu cầu đặt nước uống từ danh sách và gửi đến Server.</w:t>
      </w:r>
    </w:p>
    <w:p w14:paraId="2F3C7050" w14:textId="72B0EBB0" w:rsidR="00E1151C" w:rsidRPr="009D0CF4" w:rsidRDefault="004F1D83" w:rsidP="00A82B3D">
      <w:pPr>
        <w:pStyle w:val="Nidungvnbn"/>
        <w:numPr>
          <w:ilvl w:val="1"/>
          <w:numId w:val="22"/>
        </w:numPr>
      </w:pPr>
      <w:r>
        <w:rPr>
          <w:b/>
        </w:rPr>
        <w:t>Require Cards :</w:t>
      </w:r>
      <w:r>
        <w:t xml:space="preserve"> yêu cầu mua thẻ game hoặc điện thoại.</w:t>
      </w:r>
    </w:p>
    <w:p w14:paraId="0D3F555C" w14:textId="77777777" w:rsidR="001E4946" w:rsidRDefault="00242259" w:rsidP="00242259">
      <w:pPr>
        <w:pStyle w:val="Tiumccp2"/>
      </w:pPr>
      <w:bookmarkStart w:id="33" w:name="_Toc468136603"/>
      <w:r>
        <w:t xml:space="preserve">3.1.2 </w:t>
      </w:r>
      <w:r w:rsidR="001E4946">
        <w:t>Mô tả tổng quát</w:t>
      </w:r>
      <w:bookmarkEnd w:id="33"/>
      <w:r w:rsidR="001E4946">
        <w:t xml:space="preserve"> </w:t>
      </w:r>
    </w:p>
    <w:p w14:paraId="51BA6385" w14:textId="77777777" w:rsidR="001E4946" w:rsidRDefault="00242259" w:rsidP="00242259">
      <w:pPr>
        <w:pStyle w:val="Tiumccp3"/>
      </w:pPr>
      <w:bookmarkStart w:id="34" w:name="_Toc468136604"/>
      <w:r>
        <w:t xml:space="preserve">3.1.2.1 </w:t>
      </w:r>
      <w:r w:rsidR="001E4946">
        <w:t>Phía máy chủ</w:t>
      </w:r>
      <w:bookmarkEnd w:id="34"/>
    </w:p>
    <w:p w14:paraId="65EDE503" w14:textId="5AA06806" w:rsidR="00C91E7F" w:rsidRDefault="00B904CF" w:rsidP="00D47AD7">
      <w:pPr>
        <w:pStyle w:val="Bngbiu-nidung"/>
      </w:pPr>
      <w:r>
        <w:rPr>
          <w:noProof/>
        </w:rPr>
        <w:drawing>
          <wp:inline distT="0" distB="0" distL="0" distR="0" wp14:anchorId="56C38DA3" wp14:editId="19BD4AE8">
            <wp:extent cx="5791835" cy="410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server.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4102100"/>
                    </a:xfrm>
                    <a:prstGeom prst="rect">
                      <a:avLst/>
                    </a:prstGeom>
                  </pic:spPr>
                </pic:pic>
              </a:graphicData>
            </a:graphic>
          </wp:inline>
        </w:drawing>
      </w:r>
    </w:p>
    <w:p w14:paraId="00D9A33C" w14:textId="2CBFDCA2" w:rsidR="00C91E7F" w:rsidRDefault="00C91E7F" w:rsidP="00277951">
      <w:pPr>
        <w:pStyle w:val="Bngbiu-nidung"/>
        <w:jc w:val="center"/>
      </w:pPr>
      <w:bookmarkStart w:id="35" w:name="_Toc468297244"/>
      <w:r>
        <w:t xml:space="preserve">Hình </w:t>
      </w:r>
      <w:fldSimple w:instr=" SEQ Hình_ \* ARABIC ">
        <w:r w:rsidR="00277951">
          <w:rPr>
            <w:noProof/>
          </w:rPr>
          <w:t>1</w:t>
        </w:r>
      </w:fldSimple>
      <w:r>
        <w:t>: Mô hình Use Case tại Server</w:t>
      </w:r>
      <w:bookmarkEnd w:id="35"/>
    </w:p>
    <w:p w14:paraId="75DDA56A" w14:textId="77777777" w:rsidR="001E4946" w:rsidRDefault="00242259" w:rsidP="00242259">
      <w:pPr>
        <w:pStyle w:val="Tiumccp3"/>
      </w:pPr>
      <w:bookmarkStart w:id="36" w:name="_Toc468136605"/>
      <w:r>
        <w:t xml:space="preserve">3.1.2.2 </w:t>
      </w:r>
      <w:r w:rsidR="001E4946">
        <w:t>Phía máy trạm</w:t>
      </w:r>
      <w:bookmarkEnd w:id="36"/>
    </w:p>
    <w:p w14:paraId="0C9FAA93" w14:textId="444C1B64" w:rsidR="00F40D30" w:rsidRDefault="00562EE5" w:rsidP="00562EE5">
      <w:pPr>
        <w:pStyle w:val="Bngbiu-nidung"/>
        <w:jc w:val="center"/>
      </w:pPr>
      <w:r>
        <w:rPr>
          <w:noProof/>
        </w:rPr>
        <w:drawing>
          <wp:inline distT="0" distB="0" distL="0" distR="0" wp14:anchorId="36C3980E" wp14:editId="486F3A4E">
            <wp:extent cx="5791835" cy="4322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 use case.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4322445"/>
                    </a:xfrm>
                    <a:prstGeom prst="rect">
                      <a:avLst/>
                    </a:prstGeom>
                  </pic:spPr>
                </pic:pic>
              </a:graphicData>
            </a:graphic>
          </wp:inline>
        </w:drawing>
      </w:r>
    </w:p>
    <w:p w14:paraId="15A0E6AB" w14:textId="60D8C9EC" w:rsidR="00B4770E" w:rsidRDefault="00F40D30" w:rsidP="00277951">
      <w:pPr>
        <w:pStyle w:val="Bngbiu-nidung"/>
        <w:jc w:val="center"/>
      </w:pPr>
      <w:bookmarkStart w:id="37" w:name="_Toc468297245"/>
      <w:r>
        <w:t xml:space="preserve">Hình </w:t>
      </w:r>
      <w:fldSimple w:instr=" SEQ Hình_ \* ARABIC ">
        <w:r w:rsidR="00277951">
          <w:rPr>
            <w:noProof/>
          </w:rPr>
          <w:t>2</w:t>
        </w:r>
      </w:fldSimple>
      <w:r>
        <w:t>: Mô hình Use Case tại Client</w:t>
      </w:r>
      <w:bookmarkEnd w:id="37"/>
    </w:p>
    <w:p w14:paraId="531FCA1E" w14:textId="6533F02B" w:rsidR="00242259" w:rsidRDefault="004F1D83" w:rsidP="004F1D83">
      <w:pPr>
        <w:pStyle w:val="Tiumccp3"/>
      </w:pPr>
      <w:r>
        <w:t>3.1.2.3 Sơ đồ tổng quát</w:t>
      </w:r>
    </w:p>
    <w:p w14:paraId="0A8187B7" w14:textId="344B6D82" w:rsidR="00277951" w:rsidRDefault="00B904CF" w:rsidP="00B904CF">
      <w:pPr>
        <w:pStyle w:val="Bngbiu-nidung"/>
        <w:keepNext/>
      </w:pPr>
      <w:r>
        <w:rPr>
          <w:noProof/>
        </w:rPr>
        <w:drawing>
          <wp:inline distT="0" distB="0" distL="0" distR="0" wp14:anchorId="4CB4D6D6" wp14:editId="354D0B13">
            <wp:extent cx="5791835" cy="4690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tong quat.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4690110"/>
                    </a:xfrm>
                    <a:prstGeom prst="rect">
                      <a:avLst/>
                    </a:prstGeom>
                  </pic:spPr>
                </pic:pic>
              </a:graphicData>
            </a:graphic>
          </wp:inline>
        </w:drawing>
      </w:r>
    </w:p>
    <w:p w14:paraId="02C637F5" w14:textId="78225434" w:rsidR="00277951" w:rsidRDefault="00277951" w:rsidP="00D47AD7">
      <w:pPr>
        <w:pStyle w:val="Bngbiu-nidung"/>
        <w:jc w:val="center"/>
      </w:pPr>
      <w:bookmarkStart w:id="38" w:name="_Toc468297246"/>
      <w:r>
        <w:t xml:space="preserve">Hình </w:t>
      </w:r>
      <w:fldSimple w:instr=" SEQ Hình_ \* ARABIC ">
        <w:r>
          <w:rPr>
            <w:noProof/>
          </w:rPr>
          <w:t>3</w:t>
        </w:r>
      </w:fldSimple>
      <w:r>
        <w:t>: Mô hình Use Case tổng quát</w:t>
      </w:r>
      <w:bookmarkEnd w:id="38"/>
    </w:p>
    <w:p w14:paraId="0599CF6C" w14:textId="77777777" w:rsidR="001E4946" w:rsidRDefault="00E0178D" w:rsidP="00E0178D">
      <w:pPr>
        <w:pStyle w:val="Tiumccp2"/>
      </w:pPr>
      <w:bookmarkStart w:id="39" w:name="_Toc468136606"/>
      <w:r>
        <w:t xml:space="preserve">3.1.3 </w:t>
      </w:r>
      <w:r w:rsidR="001E4946">
        <w:t>Mô tả Use case</w:t>
      </w:r>
      <w:bookmarkEnd w:id="39"/>
    </w:p>
    <w:p w14:paraId="78B712A3" w14:textId="77777777" w:rsidR="001E4946" w:rsidRDefault="00E0178D" w:rsidP="00E0178D">
      <w:pPr>
        <w:pStyle w:val="Tiumccp3"/>
      </w:pPr>
      <w:bookmarkStart w:id="40" w:name="_Toc468136607"/>
      <w:r>
        <w:t xml:space="preserve">3.1.3.1 </w:t>
      </w:r>
      <w:r w:rsidR="001E4946">
        <w:t>Phía máy chủ - Server</w:t>
      </w:r>
      <w:bookmarkEnd w:id="40"/>
    </w:p>
    <w:tbl>
      <w:tblPr>
        <w:tblStyle w:val="TableGrid"/>
        <w:tblW w:w="9606" w:type="dxa"/>
        <w:tblLook w:val="04A0" w:firstRow="1" w:lastRow="0" w:firstColumn="1" w:lastColumn="0" w:noHBand="0" w:noVBand="1"/>
      </w:tblPr>
      <w:tblGrid>
        <w:gridCol w:w="763"/>
        <w:gridCol w:w="1116"/>
        <w:gridCol w:w="3338"/>
        <w:gridCol w:w="4389"/>
      </w:tblGrid>
      <w:tr w:rsidR="00354866" w:rsidRPr="005E3058" w14:paraId="5473395A" w14:textId="77777777" w:rsidTr="002B2B71">
        <w:tc>
          <w:tcPr>
            <w:tcW w:w="763" w:type="dxa"/>
          </w:tcPr>
          <w:p w14:paraId="02CA6E3D" w14:textId="77777777" w:rsidR="00354866" w:rsidRPr="005E3058" w:rsidRDefault="00354866" w:rsidP="002B2B71">
            <w:pPr>
              <w:rPr>
                <w:b/>
              </w:rPr>
            </w:pPr>
            <w:r w:rsidRPr="005E3058">
              <w:rPr>
                <w:b/>
              </w:rPr>
              <w:t>STT</w:t>
            </w:r>
          </w:p>
        </w:tc>
        <w:tc>
          <w:tcPr>
            <w:tcW w:w="1116" w:type="dxa"/>
          </w:tcPr>
          <w:p w14:paraId="2AF3BF54" w14:textId="77777777" w:rsidR="00354866" w:rsidRPr="005E3058" w:rsidRDefault="00354866" w:rsidP="002B2B71">
            <w:pPr>
              <w:rPr>
                <w:b/>
              </w:rPr>
            </w:pPr>
            <w:r w:rsidRPr="005E3058">
              <w:rPr>
                <w:b/>
              </w:rPr>
              <w:t>Code</w:t>
            </w:r>
          </w:p>
        </w:tc>
        <w:tc>
          <w:tcPr>
            <w:tcW w:w="3338" w:type="dxa"/>
          </w:tcPr>
          <w:p w14:paraId="63FFB097" w14:textId="77777777" w:rsidR="00354866" w:rsidRPr="005E3058" w:rsidRDefault="00354866" w:rsidP="002B2B71">
            <w:pPr>
              <w:rPr>
                <w:b/>
              </w:rPr>
            </w:pPr>
            <w:r w:rsidRPr="005E3058">
              <w:rPr>
                <w:b/>
              </w:rPr>
              <w:t>Tên Use case</w:t>
            </w:r>
          </w:p>
        </w:tc>
        <w:tc>
          <w:tcPr>
            <w:tcW w:w="4389" w:type="dxa"/>
          </w:tcPr>
          <w:p w14:paraId="63266EBD" w14:textId="77777777" w:rsidR="00354866" w:rsidRPr="005E3058" w:rsidRDefault="00354866" w:rsidP="002B2B71">
            <w:pPr>
              <w:rPr>
                <w:b/>
              </w:rPr>
            </w:pPr>
            <w:r w:rsidRPr="005E3058">
              <w:rPr>
                <w:b/>
              </w:rPr>
              <w:t>Mô tả chức năng</w:t>
            </w:r>
          </w:p>
        </w:tc>
      </w:tr>
      <w:tr w:rsidR="00354866" w14:paraId="4E1E9BF8" w14:textId="77777777" w:rsidTr="002B2B71">
        <w:tc>
          <w:tcPr>
            <w:tcW w:w="763" w:type="dxa"/>
          </w:tcPr>
          <w:p w14:paraId="636C12BA" w14:textId="77777777" w:rsidR="00354866" w:rsidRDefault="00354866" w:rsidP="002B2B71">
            <w:r>
              <w:t>1</w:t>
            </w:r>
          </w:p>
        </w:tc>
        <w:tc>
          <w:tcPr>
            <w:tcW w:w="1116" w:type="dxa"/>
          </w:tcPr>
          <w:p w14:paraId="44174C07" w14:textId="77777777" w:rsidR="00354866" w:rsidRDefault="00354866" w:rsidP="002B2B71">
            <w:r>
              <w:t>UC001</w:t>
            </w:r>
          </w:p>
        </w:tc>
        <w:tc>
          <w:tcPr>
            <w:tcW w:w="3338" w:type="dxa"/>
          </w:tcPr>
          <w:p w14:paraId="4CCC75F2" w14:textId="251280FF" w:rsidR="00354866" w:rsidRDefault="004B7451" w:rsidP="002B2B71">
            <w:r>
              <w:t>Start Server</w:t>
            </w:r>
          </w:p>
        </w:tc>
        <w:tc>
          <w:tcPr>
            <w:tcW w:w="4389" w:type="dxa"/>
          </w:tcPr>
          <w:p w14:paraId="5AD590BD" w14:textId="4FB187F0" w:rsidR="00354866" w:rsidRDefault="004B7451" w:rsidP="002B2B71">
            <w:r>
              <w:t>Khởi động chương trình quản lý, chạy Server</w:t>
            </w:r>
          </w:p>
        </w:tc>
      </w:tr>
      <w:tr w:rsidR="00354866" w14:paraId="79C8FC35" w14:textId="77777777" w:rsidTr="002B2B71">
        <w:tc>
          <w:tcPr>
            <w:tcW w:w="763" w:type="dxa"/>
          </w:tcPr>
          <w:p w14:paraId="075255DC" w14:textId="77777777" w:rsidR="00354866" w:rsidRDefault="00354866" w:rsidP="002B2B71">
            <w:r>
              <w:t>2</w:t>
            </w:r>
          </w:p>
        </w:tc>
        <w:tc>
          <w:tcPr>
            <w:tcW w:w="1116" w:type="dxa"/>
          </w:tcPr>
          <w:p w14:paraId="7CB48773" w14:textId="77777777" w:rsidR="00354866" w:rsidRDefault="00354866" w:rsidP="002B2B71">
            <w:r>
              <w:t>UC002</w:t>
            </w:r>
          </w:p>
        </w:tc>
        <w:tc>
          <w:tcPr>
            <w:tcW w:w="3338" w:type="dxa"/>
          </w:tcPr>
          <w:p w14:paraId="34BD3F43" w14:textId="35C1D0EF" w:rsidR="00354866" w:rsidRDefault="004B7451" w:rsidP="002B2B71">
            <w:r>
              <w:t>Turn Off/ Logout Client</w:t>
            </w:r>
          </w:p>
        </w:tc>
        <w:tc>
          <w:tcPr>
            <w:tcW w:w="4389" w:type="dxa"/>
          </w:tcPr>
          <w:p w14:paraId="5B30CA2D" w14:textId="31001B1A" w:rsidR="00354866" w:rsidRDefault="004B7451" w:rsidP="002B2B71">
            <w:r>
              <w:t>Cho phép tắt máy trạm khi không có người sử dụng hoặc đã tính tiền rồi</w:t>
            </w:r>
          </w:p>
        </w:tc>
      </w:tr>
      <w:tr w:rsidR="00354866" w14:paraId="16DC321F" w14:textId="77777777" w:rsidTr="002B2B71">
        <w:tc>
          <w:tcPr>
            <w:tcW w:w="763" w:type="dxa"/>
          </w:tcPr>
          <w:p w14:paraId="2E80719E" w14:textId="77777777" w:rsidR="00354866" w:rsidRDefault="00354866" w:rsidP="002B2B71">
            <w:r>
              <w:t>3</w:t>
            </w:r>
          </w:p>
        </w:tc>
        <w:tc>
          <w:tcPr>
            <w:tcW w:w="1116" w:type="dxa"/>
          </w:tcPr>
          <w:p w14:paraId="109397B0" w14:textId="77777777" w:rsidR="00354866" w:rsidRDefault="00354866" w:rsidP="002B2B71">
            <w:r>
              <w:t>UC003</w:t>
            </w:r>
          </w:p>
        </w:tc>
        <w:tc>
          <w:tcPr>
            <w:tcW w:w="3338" w:type="dxa"/>
          </w:tcPr>
          <w:p w14:paraId="092EF3E3" w14:textId="2ACC7076" w:rsidR="00354866" w:rsidRDefault="004B7451" w:rsidP="002B2B71">
            <w:r>
              <w:t>Report</w:t>
            </w:r>
          </w:p>
        </w:tc>
        <w:tc>
          <w:tcPr>
            <w:tcW w:w="4389" w:type="dxa"/>
          </w:tcPr>
          <w:p w14:paraId="694F00BD" w14:textId="079998EA" w:rsidR="00354866" w:rsidRDefault="004B7451" w:rsidP="002B2B71">
            <w:r>
              <w:t>Chức năng thống kê, báo cáo doanh thu, tình trạng sử dụng máy</w:t>
            </w:r>
            <w:r w:rsidR="000F7E14">
              <w:t>.</w:t>
            </w:r>
          </w:p>
        </w:tc>
      </w:tr>
      <w:tr w:rsidR="00354866" w14:paraId="2CD4C1A4" w14:textId="77777777" w:rsidTr="002B2B71">
        <w:tc>
          <w:tcPr>
            <w:tcW w:w="763" w:type="dxa"/>
          </w:tcPr>
          <w:p w14:paraId="187B927A" w14:textId="77777777" w:rsidR="00354866" w:rsidRDefault="00354866" w:rsidP="002B2B71">
            <w:r>
              <w:t>4</w:t>
            </w:r>
          </w:p>
        </w:tc>
        <w:tc>
          <w:tcPr>
            <w:tcW w:w="1116" w:type="dxa"/>
          </w:tcPr>
          <w:p w14:paraId="57AF032C" w14:textId="77777777" w:rsidR="00354866" w:rsidRDefault="00354866" w:rsidP="002B2B71">
            <w:r>
              <w:t>UC004</w:t>
            </w:r>
          </w:p>
        </w:tc>
        <w:tc>
          <w:tcPr>
            <w:tcW w:w="3338" w:type="dxa"/>
          </w:tcPr>
          <w:p w14:paraId="7019994E" w14:textId="4926B68A" w:rsidR="00334027" w:rsidRDefault="00334027" w:rsidP="004B7451">
            <w:pPr>
              <w:tabs>
                <w:tab w:val="left" w:pos="1965"/>
              </w:tabs>
            </w:pPr>
            <w:r>
              <w:t>Report Daily</w:t>
            </w:r>
          </w:p>
        </w:tc>
        <w:tc>
          <w:tcPr>
            <w:tcW w:w="4389" w:type="dxa"/>
          </w:tcPr>
          <w:p w14:paraId="211B3BE0" w14:textId="41BC1036" w:rsidR="00354866" w:rsidRDefault="00334027" w:rsidP="002B2B71">
            <w:r>
              <w:t>Báo cáo, thống kê kết nối của máy trạm hàng ngày.</w:t>
            </w:r>
          </w:p>
        </w:tc>
      </w:tr>
      <w:tr w:rsidR="00354866" w14:paraId="224D0E81" w14:textId="77777777" w:rsidTr="002B2B71">
        <w:tc>
          <w:tcPr>
            <w:tcW w:w="763" w:type="dxa"/>
          </w:tcPr>
          <w:p w14:paraId="79156C11" w14:textId="77777777" w:rsidR="00354866" w:rsidRDefault="00354866" w:rsidP="002B2B71">
            <w:r>
              <w:t>5</w:t>
            </w:r>
          </w:p>
        </w:tc>
        <w:tc>
          <w:tcPr>
            <w:tcW w:w="1116" w:type="dxa"/>
          </w:tcPr>
          <w:p w14:paraId="45DFD0EB" w14:textId="77777777" w:rsidR="00354866" w:rsidRDefault="00354866" w:rsidP="002B2B71">
            <w:r>
              <w:t>UC005</w:t>
            </w:r>
          </w:p>
        </w:tc>
        <w:tc>
          <w:tcPr>
            <w:tcW w:w="3338" w:type="dxa"/>
          </w:tcPr>
          <w:p w14:paraId="178F91F7" w14:textId="77777777" w:rsidR="00334027" w:rsidRDefault="00334027" w:rsidP="00334027">
            <w:pPr>
              <w:tabs>
                <w:tab w:val="left" w:pos="1965"/>
              </w:tabs>
            </w:pPr>
            <w:r>
              <w:t>Report Month</w:t>
            </w:r>
          </w:p>
          <w:p w14:paraId="365EB43E" w14:textId="4EE2F03E" w:rsidR="00354866" w:rsidRDefault="00354866" w:rsidP="002B2B71"/>
        </w:tc>
        <w:tc>
          <w:tcPr>
            <w:tcW w:w="4389" w:type="dxa"/>
          </w:tcPr>
          <w:p w14:paraId="6A358570" w14:textId="5472588E" w:rsidR="00354866" w:rsidRDefault="00334027" w:rsidP="000F7E14">
            <w:r>
              <w:t>Báo cáo, thống kê tiền kiếm được từ máy trạm mỗi tháng.</w:t>
            </w:r>
          </w:p>
        </w:tc>
      </w:tr>
      <w:tr w:rsidR="00354866" w14:paraId="3D351435" w14:textId="77777777" w:rsidTr="002B2B71">
        <w:tc>
          <w:tcPr>
            <w:tcW w:w="763" w:type="dxa"/>
          </w:tcPr>
          <w:p w14:paraId="0FE16B33" w14:textId="1DA92A6A" w:rsidR="00354866" w:rsidRDefault="00D47AD7" w:rsidP="002B2B71">
            <w:r>
              <w:t>6</w:t>
            </w:r>
          </w:p>
        </w:tc>
        <w:tc>
          <w:tcPr>
            <w:tcW w:w="1116" w:type="dxa"/>
          </w:tcPr>
          <w:p w14:paraId="55DA3C06" w14:textId="5C438936" w:rsidR="00354866" w:rsidRDefault="004539EE" w:rsidP="002B2B71">
            <w:r>
              <w:t>UC006</w:t>
            </w:r>
          </w:p>
        </w:tc>
        <w:tc>
          <w:tcPr>
            <w:tcW w:w="3338" w:type="dxa"/>
          </w:tcPr>
          <w:p w14:paraId="303D8A5F" w14:textId="53D9F972" w:rsidR="00354866" w:rsidRDefault="004B7451" w:rsidP="002B2B71">
            <w:r>
              <w:t>Open Client</w:t>
            </w:r>
          </w:p>
        </w:tc>
        <w:tc>
          <w:tcPr>
            <w:tcW w:w="4389" w:type="dxa"/>
          </w:tcPr>
          <w:p w14:paraId="43F23055" w14:textId="6C4359FC" w:rsidR="00354866" w:rsidRDefault="004B7451" w:rsidP="002B2B71">
            <w:r>
              <w:t>Mở máy trạm cho khách</w:t>
            </w:r>
          </w:p>
        </w:tc>
      </w:tr>
      <w:tr w:rsidR="00354866" w14:paraId="29595896" w14:textId="77777777" w:rsidTr="002B2B71">
        <w:tc>
          <w:tcPr>
            <w:tcW w:w="763" w:type="dxa"/>
          </w:tcPr>
          <w:p w14:paraId="3854FB3D" w14:textId="7D051B59" w:rsidR="00354866" w:rsidRDefault="004539EE" w:rsidP="002B2B71">
            <w:r>
              <w:t>7</w:t>
            </w:r>
          </w:p>
        </w:tc>
        <w:tc>
          <w:tcPr>
            <w:tcW w:w="1116" w:type="dxa"/>
          </w:tcPr>
          <w:p w14:paraId="2F371FAA" w14:textId="134F254C" w:rsidR="00354866" w:rsidRDefault="004539EE" w:rsidP="002B2B71">
            <w:r>
              <w:t>UC007</w:t>
            </w:r>
          </w:p>
        </w:tc>
        <w:tc>
          <w:tcPr>
            <w:tcW w:w="3338" w:type="dxa"/>
          </w:tcPr>
          <w:p w14:paraId="70C681B0" w14:textId="038FED0A" w:rsidR="00354866" w:rsidRDefault="004B7451" w:rsidP="002B2B71">
            <w:r>
              <w:t>Follow Use Time Hour</w:t>
            </w:r>
          </w:p>
        </w:tc>
        <w:tc>
          <w:tcPr>
            <w:tcW w:w="4389" w:type="dxa"/>
          </w:tcPr>
          <w:p w14:paraId="0A6A4157" w14:textId="348B05B3" w:rsidR="00354866" w:rsidRDefault="004B7451" w:rsidP="002B2B71">
            <w:r>
              <w:t>Mở máy tính tiền theo số giờ sử dụng</w:t>
            </w:r>
          </w:p>
        </w:tc>
      </w:tr>
      <w:tr w:rsidR="00354866" w14:paraId="2A848C65" w14:textId="77777777" w:rsidTr="002B2B71">
        <w:tc>
          <w:tcPr>
            <w:tcW w:w="763" w:type="dxa"/>
          </w:tcPr>
          <w:p w14:paraId="63A82BE3" w14:textId="6CAA6A12" w:rsidR="00354866" w:rsidRDefault="004539EE" w:rsidP="002B2B71">
            <w:r>
              <w:t>8</w:t>
            </w:r>
          </w:p>
        </w:tc>
        <w:tc>
          <w:tcPr>
            <w:tcW w:w="1116" w:type="dxa"/>
          </w:tcPr>
          <w:p w14:paraId="45A8828C" w14:textId="3A6FF17D" w:rsidR="00354866" w:rsidRDefault="004539EE" w:rsidP="002B2B71">
            <w:r>
              <w:t>UC008</w:t>
            </w:r>
          </w:p>
        </w:tc>
        <w:tc>
          <w:tcPr>
            <w:tcW w:w="3338" w:type="dxa"/>
          </w:tcPr>
          <w:p w14:paraId="6CA521F4" w14:textId="2993ADC9" w:rsidR="00354866" w:rsidRDefault="004B7451" w:rsidP="002B2B71">
            <w:r>
              <w:t>Buy Previous Hour</w:t>
            </w:r>
          </w:p>
        </w:tc>
        <w:tc>
          <w:tcPr>
            <w:tcW w:w="4389" w:type="dxa"/>
          </w:tcPr>
          <w:p w14:paraId="16147977" w14:textId="217EB04B" w:rsidR="00354866" w:rsidRDefault="004B7451" w:rsidP="002B2B71">
            <w:r>
              <w:t>Mở máy với số giờ tương ứng với số tiền đã mua trước.</w:t>
            </w:r>
          </w:p>
        </w:tc>
      </w:tr>
      <w:tr w:rsidR="00354866" w14:paraId="5AA67B3B" w14:textId="77777777" w:rsidTr="002B2B71">
        <w:tc>
          <w:tcPr>
            <w:tcW w:w="763" w:type="dxa"/>
          </w:tcPr>
          <w:p w14:paraId="3A0AC114" w14:textId="78C8F7D7" w:rsidR="00354866" w:rsidRDefault="004539EE" w:rsidP="002B2B71">
            <w:r>
              <w:t>9</w:t>
            </w:r>
          </w:p>
        </w:tc>
        <w:tc>
          <w:tcPr>
            <w:tcW w:w="1116" w:type="dxa"/>
          </w:tcPr>
          <w:p w14:paraId="499DF38F" w14:textId="7CD1F3A8" w:rsidR="00354866" w:rsidRDefault="004539EE" w:rsidP="002B2B71">
            <w:r>
              <w:t>UC009</w:t>
            </w:r>
          </w:p>
        </w:tc>
        <w:tc>
          <w:tcPr>
            <w:tcW w:w="3338" w:type="dxa"/>
          </w:tcPr>
          <w:p w14:paraId="4B957FE1" w14:textId="27416F98" w:rsidR="00354866" w:rsidRDefault="004B7451" w:rsidP="002B2B71">
            <w:r>
              <w:t>Paid</w:t>
            </w:r>
          </w:p>
        </w:tc>
        <w:tc>
          <w:tcPr>
            <w:tcW w:w="4389" w:type="dxa"/>
          </w:tcPr>
          <w:p w14:paraId="4157A6CA" w14:textId="1462DA10" w:rsidR="00354866" w:rsidRDefault="004B7451" w:rsidP="002B2B71">
            <w:r>
              <w:t>Tính tiền cho khách</w:t>
            </w:r>
          </w:p>
        </w:tc>
      </w:tr>
      <w:tr w:rsidR="00354866" w14:paraId="1A15CE48" w14:textId="77777777" w:rsidTr="002B2B71">
        <w:tc>
          <w:tcPr>
            <w:tcW w:w="763" w:type="dxa"/>
          </w:tcPr>
          <w:p w14:paraId="3FD27D32" w14:textId="2A8E36F8" w:rsidR="00354866" w:rsidRDefault="004539EE" w:rsidP="002B2B71">
            <w:r>
              <w:t>10</w:t>
            </w:r>
          </w:p>
        </w:tc>
        <w:tc>
          <w:tcPr>
            <w:tcW w:w="1116" w:type="dxa"/>
          </w:tcPr>
          <w:p w14:paraId="0919BD2F" w14:textId="72ACDED9" w:rsidR="00354866" w:rsidRDefault="004539EE" w:rsidP="002B2B71">
            <w:r>
              <w:t>UC010</w:t>
            </w:r>
          </w:p>
        </w:tc>
        <w:tc>
          <w:tcPr>
            <w:tcW w:w="3338" w:type="dxa"/>
          </w:tcPr>
          <w:p w14:paraId="3B7B7BA2" w14:textId="4E74B797" w:rsidR="00354866" w:rsidRDefault="004B7451" w:rsidP="002B2B71">
            <w:r>
              <w:t>Option</w:t>
            </w:r>
          </w:p>
        </w:tc>
        <w:tc>
          <w:tcPr>
            <w:tcW w:w="4389" w:type="dxa"/>
          </w:tcPr>
          <w:p w14:paraId="0B42BB3D" w14:textId="6EB40188" w:rsidR="00354866" w:rsidRDefault="004B7451" w:rsidP="002B2B71">
            <w:r>
              <w:t>Quản lý các tùy chọn, danh mục của phòng máy</w:t>
            </w:r>
          </w:p>
        </w:tc>
      </w:tr>
      <w:tr w:rsidR="00354866" w14:paraId="3FED365D" w14:textId="77777777" w:rsidTr="002B2B71">
        <w:tc>
          <w:tcPr>
            <w:tcW w:w="763" w:type="dxa"/>
          </w:tcPr>
          <w:p w14:paraId="51975FB2" w14:textId="153DFA15" w:rsidR="00354866" w:rsidRDefault="004539EE" w:rsidP="002B2B71">
            <w:r>
              <w:t>11</w:t>
            </w:r>
          </w:p>
        </w:tc>
        <w:tc>
          <w:tcPr>
            <w:tcW w:w="1116" w:type="dxa"/>
          </w:tcPr>
          <w:p w14:paraId="373F0AB4" w14:textId="07DBEB42" w:rsidR="00354866" w:rsidRDefault="004539EE" w:rsidP="002B2B71">
            <w:r>
              <w:t>UC011</w:t>
            </w:r>
          </w:p>
        </w:tc>
        <w:tc>
          <w:tcPr>
            <w:tcW w:w="3338" w:type="dxa"/>
          </w:tcPr>
          <w:p w14:paraId="088A6978" w14:textId="76C83A5A" w:rsidR="00354866" w:rsidRDefault="004B7451" w:rsidP="002B2B71">
            <w:r>
              <w:t>Manage Member</w:t>
            </w:r>
          </w:p>
        </w:tc>
        <w:tc>
          <w:tcPr>
            <w:tcW w:w="4389" w:type="dxa"/>
          </w:tcPr>
          <w:p w14:paraId="40FCDE69" w14:textId="62B6D27C" w:rsidR="00354866" w:rsidRDefault="004B7451" w:rsidP="00F1564E">
            <w:r>
              <w:t xml:space="preserve">Quản lý danh </w:t>
            </w:r>
            <w:r w:rsidR="00F1564E">
              <w:t>mục</w:t>
            </w:r>
            <w:r>
              <w:t xml:space="preserve"> hội viên. </w:t>
            </w:r>
          </w:p>
        </w:tc>
      </w:tr>
      <w:tr w:rsidR="004B7451" w14:paraId="241F547A" w14:textId="77777777" w:rsidTr="002B2B71">
        <w:tc>
          <w:tcPr>
            <w:tcW w:w="763" w:type="dxa"/>
          </w:tcPr>
          <w:p w14:paraId="269BB91B" w14:textId="4301316A" w:rsidR="004B7451" w:rsidRDefault="004539EE" w:rsidP="002B2B71">
            <w:r>
              <w:t>12</w:t>
            </w:r>
          </w:p>
        </w:tc>
        <w:tc>
          <w:tcPr>
            <w:tcW w:w="1116" w:type="dxa"/>
          </w:tcPr>
          <w:p w14:paraId="3F191614" w14:textId="2BBEFC9B" w:rsidR="004B7451" w:rsidRDefault="004539EE" w:rsidP="002B2B71">
            <w:r>
              <w:t>UC012</w:t>
            </w:r>
          </w:p>
        </w:tc>
        <w:tc>
          <w:tcPr>
            <w:tcW w:w="3338" w:type="dxa"/>
          </w:tcPr>
          <w:p w14:paraId="4070CBDE" w14:textId="1F47EF03" w:rsidR="004B7451" w:rsidRDefault="004B7451" w:rsidP="002B2B71">
            <w:r>
              <w:t>Add Use Time</w:t>
            </w:r>
          </w:p>
        </w:tc>
        <w:tc>
          <w:tcPr>
            <w:tcW w:w="4389" w:type="dxa"/>
          </w:tcPr>
          <w:p w14:paraId="4249CBE1" w14:textId="25A91045" w:rsidR="004B7451" w:rsidRDefault="004B7451" w:rsidP="002B2B71">
            <w:r>
              <w:t>Thêm số giờ sử dụng vào tài khoản hội viên.</w:t>
            </w:r>
          </w:p>
        </w:tc>
      </w:tr>
      <w:tr w:rsidR="004B7451" w14:paraId="0B4215AB" w14:textId="77777777" w:rsidTr="002B2B71">
        <w:tc>
          <w:tcPr>
            <w:tcW w:w="763" w:type="dxa"/>
          </w:tcPr>
          <w:p w14:paraId="5AE3D527" w14:textId="45CDFEA6" w:rsidR="004B7451" w:rsidRDefault="004539EE" w:rsidP="002B2B71">
            <w:r>
              <w:t>13</w:t>
            </w:r>
          </w:p>
        </w:tc>
        <w:tc>
          <w:tcPr>
            <w:tcW w:w="1116" w:type="dxa"/>
          </w:tcPr>
          <w:p w14:paraId="71752EBA" w14:textId="2B880D1F" w:rsidR="004B7451" w:rsidRDefault="004539EE" w:rsidP="002B2B71">
            <w:r>
              <w:t>UC013</w:t>
            </w:r>
          </w:p>
        </w:tc>
        <w:tc>
          <w:tcPr>
            <w:tcW w:w="3338" w:type="dxa"/>
          </w:tcPr>
          <w:p w14:paraId="378E958C" w14:textId="7B4950DE" w:rsidR="004B7451" w:rsidRDefault="004B7451" w:rsidP="002B2B71">
            <w:r>
              <w:t>Create New Member</w:t>
            </w:r>
          </w:p>
        </w:tc>
        <w:tc>
          <w:tcPr>
            <w:tcW w:w="4389" w:type="dxa"/>
          </w:tcPr>
          <w:p w14:paraId="740BFEFD" w14:textId="46B04DE2" w:rsidR="004B7451" w:rsidRDefault="004B7451" w:rsidP="002B2B71">
            <w:r>
              <w:t>Tạo mới một tài khoản hội viên</w:t>
            </w:r>
          </w:p>
        </w:tc>
      </w:tr>
      <w:tr w:rsidR="004B7451" w14:paraId="1FF11F99" w14:textId="77777777" w:rsidTr="002B2B71">
        <w:tc>
          <w:tcPr>
            <w:tcW w:w="763" w:type="dxa"/>
          </w:tcPr>
          <w:p w14:paraId="13B13E35" w14:textId="770438D8" w:rsidR="004B7451" w:rsidRDefault="004539EE" w:rsidP="002B2B71">
            <w:r>
              <w:t>14</w:t>
            </w:r>
          </w:p>
        </w:tc>
        <w:tc>
          <w:tcPr>
            <w:tcW w:w="1116" w:type="dxa"/>
          </w:tcPr>
          <w:p w14:paraId="11AC3ED0" w14:textId="59442B0D" w:rsidR="004B7451" w:rsidRDefault="004539EE" w:rsidP="002B2B71">
            <w:r>
              <w:t>UC014</w:t>
            </w:r>
          </w:p>
        </w:tc>
        <w:tc>
          <w:tcPr>
            <w:tcW w:w="3338" w:type="dxa"/>
          </w:tcPr>
          <w:p w14:paraId="17F276F3" w14:textId="5006DD4B" w:rsidR="004B7451" w:rsidRDefault="00D47AD7" w:rsidP="002B2B71">
            <w:r>
              <w:t>Manage Service</w:t>
            </w:r>
          </w:p>
        </w:tc>
        <w:tc>
          <w:tcPr>
            <w:tcW w:w="4389" w:type="dxa"/>
          </w:tcPr>
          <w:p w14:paraId="4BCA0365" w14:textId="2301CF3D" w:rsidR="004B7451" w:rsidRDefault="00F1564E" w:rsidP="00D47AD7">
            <w:r>
              <w:t xml:space="preserve">Quản lý danh mục các </w:t>
            </w:r>
            <w:r w:rsidR="00D47AD7">
              <w:t>loại dịch vụ mà phòng máy có cung cấp như thức ăn, nước uống, các loại thẻ…</w:t>
            </w:r>
          </w:p>
        </w:tc>
      </w:tr>
      <w:tr w:rsidR="008B5E2C" w14:paraId="7D4A5413" w14:textId="77777777" w:rsidTr="002B2B71">
        <w:tc>
          <w:tcPr>
            <w:tcW w:w="763" w:type="dxa"/>
          </w:tcPr>
          <w:p w14:paraId="58524B18" w14:textId="278858E9" w:rsidR="008B5E2C" w:rsidRDefault="008B5E2C" w:rsidP="002B2B71">
            <w:r>
              <w:t>15</w:t>
            </w:r>
          </w:p>
        </w:tc>
        <w:tc>
          <w:tcPr>
            <w:tcW w:w="1116" w:type="dxa"/>
          </w:tcPr>
          <w:p w14:paraId="6817BA9F" w14:textId="6B634C10" w:rsidR="008B5E2C" w:rsidRDefault="008B5E2C" w:rsidP="002B2B71">
            <w:r>
              <w:t>UC015</w:t>
            </w:r>
          </w:p>
        </w:tc>
        <w:tc>
          <w:tcPr>
            <w:tcW w:w="3338" w:type="dxa"/>
          </w:tcPr>
          <w:p w14:paraId="715F5CF8" w14:textId="5B6A03A9" w:rsidR="008B5E2C" w:rsidRDefault="008B5E2C" w:rsidP="002B2B71">
            <w:r>
              <w:t>Supplies</w:t>
            </w:r>
          </w:p>
        </w:tc>
        <w:tc>
          <w:tcPr>
            <w:tcW w:w="4389" w:type="dxa"/>
          </w:tcPr>
          <w:p w14:paraId="727E95EB" w14:textId="0D1B625C" w:rsidR="008B5E2C" w:rsidRDefault="008B5E2C" w:rsidP="00D47AD7">
            <w:r>
              <w:t>Cung cấp dịch vụ cho khách hàng.</w:t>
            </w:r>
          </w:p>
        </w:tc>
      </w:tr>
      <w:tr w:rsidR="004B7451" w14:paraId="290445A6" w14:textId="77777777" w:rsidTr="002B2B71">
        <w:tc>
          <w:tcPr>
            <w:tcW w:w="763" w:type="dxa"/>
          </w:tcPr>
          <w:p w14:paraId="2FC660C6" w14:textId="72056259" w:rsidR="004B7451" w:rsidRDefault="008B5E2C" w:rsidP="002B2B71">
            <w:r>
              <w:t>16</w:t>
            </w:r>
          </w:p>
        </w:tc>
        <w:tc>
          <w:tcPr>
            <w:tcW w:w="1116" w:type="dxa"/>
          </w:tcPr>
          <w:p w14:paraId="687B500A" w14:textId="204E625C" w:rsidR="004B7451" w:rsidRDefault="008B5E2C" w:rsidP="002B2B71">
            <w:r>
              <w:t>UC016</w:t>
            </w:r>
          </w:p>
        </w:tc>
        <w:tc>
          <w:tcPr>
            <w:tcW w:w="3338" w:type="dxa"/>
          </w:tcPr>
          <w:p w14:paraId="5DBA6DBE" w14:textId="38D6D594" w:rsidR="004B7451" w:rsidRDefault="00F1564E" w:rsidP="00D47AD7">
            <w:r>
              <w:t xml:space="preserve">Manage </w:t>
            </w:r>
            <w:r w:rsidR="00D47AD7">
              <w:t>Price Day</w:t>
            </w:r>
          </w:p>
        </w:tc>
        <w:tc>
          <w:tcPr>
            <w:tcW w:w="4389" w:type="dxa"/>
          </w:tcPr>
          <w:p w14:paraId="5410F142" w14:textId="1D13A18F" w:rsidR="004B7451" w:rsidRDefault="00F1564E" w:rsidP="004539EE">
            <w:r>
              <w:t xml:space="preserve">Quản lý </w:t>
            </w:r>
            <w:r w:rsidR="004539EE">
              <w:t>giá sử dụng mạng.</w:t>
            </w:r>
          </w:p>
        </w:tc>
      </w:tr>
      <w:tr w:rsidR="004B7451" w14:paraId="741FD7EC" w14:textId="77777777" w:rsidTr="002B2B71">
        <w:tc>
          <w:tcPr>
            <w:tcW w:w="763" w:type="dxa"/>
          </w:tcPr>
          <w:p w14:paraId="64C4ABF2" w14:textId="75927CFC" w:rsidR="004B7451" w:rsidRDefault="008B5E2C" w:rsidP="002B2B71">
            <w:r>
              <w:t>17</w:t>
            </w:r>
          </w:p>
        </w:tc>
        <w:tc>
          <w:tcPr>
            <w:tcW w:w="1116" w:type="dxa"/>
          </w:tcPr>
          <w:p w14:paraId="68055BFF" w14:textId="4159B655" w:rsidR="004B7451" w:rsidRDefault="008B5E2C" w:rsidP="002B2B71">
            <w:r>
              <w:t>UC017</w:t>
            </w:r>
          </w:p>
        </w:tc>
        <w:tc>
          <w:tcPr>
            <w:tcW w:w="3338" w:type="dxa"/>
          </w:tcPr>
          <w:p w14:paraId="30A733DC" w14:textId="672E4F73" w:rsidR="004B7451" w:rsidRDefault="00F1564E" w:rsidP="002B2B71">
            <w:r>
              <w:t>Administrator</w:t>
            </w:r>
          </w:p>
        </w:tc>
        <w:tc>
          <w:tcPr>
            <w:tcW w:w="4389" w:type="dxa"/>
          </w:tcPr>
          <w:p w14:paraId="197D39D1" w14:textId="7E64FA4A" w:rsidR="004B7451" w:rsidRDefault="00F1564E" w:rsidP="002B2B71">
            <w:r>
              <w:t>Các tùy chọn nâng cao với quyền admin</w:t>
            </w:r>
          </w:p>
        </w:tc>
      </w:tr>
      <w:tr w:rsidR="004B7451" w14:paraId="2DE00BA7" w14:textId="77777777" w:rsidTr="002B2B71">
        <w:tc>
          <w:tcPr>
            <w:tcW w:w="763" w:type="dxa"/>
          </w:tcPr>
          <w:p w14:paraId="72042392" w14:textId="7EABAF76" w:rsidR="004B7451" w:rsidRDefault="008B5E2C" w:rsidP="002B2B71">
            <w:r>
              <w:t>18</w:t>
            </w:r>
          </w:p>
        </w:tc>
        <w:tc>
          <w:tcPr>
            <w:tcW w:w="1116" w:type="dxa"/>
          </w:tcPr>
          <w:p w14:paraId="23D58908" w14:textId="15B67ACF" w:rsidR="004B7451" w:rsidRDefault="004539EE" w:rsidP="002B2B71">
            <w:r>
              <w:t>UC01</w:t>
            </w:r>
            <w:r w:rsidR="008B5E2C">
              <w:t>8</w:t>
            </w:r>
          </w:p>
        </w:tc>
        <w:tc>
          <w:tcPr>
            <w:tcW w:w="3338" w:type="dxa"/>
          </w:tcPr>
          <w:p w14:paraId="51F6CE73" w14:textId="4D34123D" w:rsidR="004B7451" w:rsidRDefault="00F1564E" w:rsidP="002B2B71">
            <w:r>
              <w:t>Manage Application</w:t>
            </w:r>
          </w:p>
        </w:tc>
        <w:tc>
          <w:tcPr>
            <w:tcW w:w="4389" w:type="dxa"/>
          </w:tcPr>
          <w:p w14:paraId="045AE3C1" w14:textId="70D7232E" w:rsidR="004B7451" w:rsidRDefault="00F1564E" w:rsidP="002B2B71">
            <w:r>
              <w:t>Quản lý các ứng dụng tại máy trạm</w:t>
            </w:r>
            <w:r w:rsidR="009F417C">
              <w:t>. Cho phép hoặc không cho máy trạm sử dụng các ứng dụng đó.</w:t>
            </w:r>
          </w:p>
        </w:tc>
      </w:tr>
      <w:tr w:rsidR="00F1564E" w14:paraId="69754CA7" w14:textId="77777777" w:rsidTr="002B2B71">
        <w:tc>
          <w:tcPr>
            <w:tcW w:w="763" w:type="dxa"/>
          </w:tcPr>
          <w:p w14:paraId="529E633C" w14:textId="4A341298" w:rsidR="00F1564E" w:rsidRDefault="008B5E2C" w:rsidP="002B2B71">
            <w:r>
              <w:t>19</w:t>
            </w:r>
          </w:p>
        </w:tc>
        <w:tc>
          <w:tcPr>
            <w:tcW w:w="1116" w:type="dxa"/>
          </w:tcPr>
          <w:p w14:paraId="2151E63E" w14:textId="4525B8B0" w:rsidR="00F1564E" w:rsidRDefault="008B5E2C" w:rsidP="002B2B71">
            <w:r>
              <w:t>UC019</w:t>
            </w:r>
          </w:p>
        </w:tc>
        <w:tc>
          <w:tcPr>
            <w:tcW w:w="3338" w:type="dxa"/>
          </w:tcPr>
          <w:p w14:paraId="5DFA8C26" w14:textId="086D84C4" w:rsidR="00F1564E" w:rsidRDefault="009F417C" w:rsidP="002B2B71">
            <w:r>
              <w:t>Manage Off Client</w:t>
            </w:r>
          </w:p>
        </w:tc>
        <w:tc>
          <w:tcPr>
            <w:tcW w:w="4389" w:type="dxa"/>
          </w:tcPr>
          <w:p w14:paraId="6FDF6D69" w14:textId="12C0E538" w:rsidR="00F1564E" w:rsidRDefault="009F417C" w:rsidP="002B2B71">
            <w:r>
              <w:t>Cho phép Restart hoặc Shut Down máy trạm.</w:t>
            </w:r>
          </w:p>
        </w:tc>
      </w:tr>
      <w:tr w:rsidR="00F1564E" w14:paraId="0AF9EB91" w14:textId="77777777" w:rsidTr="002B2B71">
        <w:tc>
          <w:tcPr>
            <w:tcW w:w="763" w:type="dxa"/>
          </w:tcPr>
          <w:p w14:paraId="7D71DA9E" w14:textId="60A2EC2F" w:rsidR="00F1564E" w:rsidRDefault="008B5E2C" w:rsidP="002B2B71">
            <w:r>
              <w:t>20</w:t>
            </w:r>
          </w:p>
        </w:tc>
        <w:tc>
          <w:tcPr>
            <w:tcW w:w="1116" w:type="dxa"/>
          </w:tcPr>
          <w:p w14:paraId="13DCDEEE" w14:textId="35C6176F" w:rsidR="00F1564E" w:rsidRDefault="008B5E2C" w:rsidP="002B2B71">
            <w:r>
              <w:t>UC020</w:t>
            </w:r>
          </w:p>
        </w:tc>
        <w:tc>
          <w:tcPr>
            <w:tcW w:w="3338" w:type="dxa"/>
          </w:tcPr>
          <w:p w14:paraId="1B6109EF" w14:textId="0D265855" w:rsidR="00F1564E" w:rsidRDefault="009F417C" w:rsidP="002B2B71">
            <w:r>
              <w:t xml:space="preserve">Sent Message </w:t>
            </w:r>
          </w:p>
        </w:tc>
        <w:tc>
          <w:tcPr>
            <w:tcW w:w="4389" w:type="dxa"/>
          </w:tcPr>
          <w:p w14:paraId="74C6D583" w14:textId="53306586" w:rsidR="00F1564E" w:rsidRDefault="009F417C" w:rsidP="00FB1FEC">
            <w:pPr>
              <w:keepNext/>
            </w:pPr>
            <w:r>
              <w:t>Giao tiếp, gửi tin nhắn cho người sử dụng tại máy trạm.</w:t>
            </w:r>
          </w:p>
        </w:tc>
      </w:tr>
    </w:tbl>
    <w:p w14:paraId="54E4BC96" w14:textId="0B6FC77A" w:rsidR="00FB1FEC" w:rsidRDefault="00FB1FEC">
      <w:pPr>
        <w:pStyle w:val="Caption"/>
      </w:pPr>
      <w:bookmarkStart w:id="41" w:name="_Toc468136608"/>
      <w:bookmarkStart w:id="42" w:name="_Toc468297216"/>
      <w:r>
        <w:t xml:space="preserve">Bảng </w:t>
      </w:r>
      <w:fldSimple w:instr=" SEQ Bảng \* ARABIC ">
        <w:r w:rsidR="00581812">
          <w:rPr>
            <w:noProof/>
          </w:rPr>
          <w:t>1</w:t>
        </w:r>
      </w:fldSimple>
      <w:r>
        <w:t>: Mô tả tổng quát các use case của máy chủ</w:t>
      </w:r>
      <w:bookmarkEnd w:id="42"/>
    </w:p>
    <w:p w14:paraId="601F0154" w14:textId="77777777" w:rsidR="001E4946" w:rsidRDefault="00E0178D" w:rsidP="00E0178D">
      <w:pPr>
        <w:pStyle w:val="Tiumccp3"/>
      </w:pPr>
      <w:r>
        <w:t xml:space="preserve">3.1.3.2 </w:t>
      </w:r>
      <w:r w:rsidR="001E4946">
        <w:t>Phía máy trạm – Client</w:t>
      </w:r>
      <w:bookmarkEnd w:id="41"/>
    </w:p>
    <w:p w14:paraId="34437357" w14:textId="0E4CDE70" w:rsidR="00D9512F" w:rsidRDefault="00D9512F" w:rsidP="00D9512F">
      <w:pPr>
        <w:pStyle w:val="Nidungvnbn"/>
      </w:pPr>
      <w:r>
        <w:t>Đối với cli</w:t>
      </w:r>
      <w:r w:rsidR="003B6C3F">
        <w:t>ent thì có hai Actor là Guest (</w:t>
      </w:r>
      <w:r>
        <w:t>khách vãng lai) và Member (hội viên) sẽ chỉ trình bày chung trong một bảng.</w:t>
      </w:r>
    </w:p>
    <w:tbl>
      <w:tblPr>
        <w:tblStyle w:val="TableGrid"/>
        <w:tblW w:w="9606" w:type="dxa"/>
        <w:tblLook w:val="04A0" w:firstRow="1" w:lastRow="0" w:firstColumn="1" w:lastColumn="0" w:noHBand="0" w:noVBand="1"/>
      </w:tblPr>
      <w:tblGrid>
        <w:gridCol w:w="763"/>
        <w:gridCol w:w="1116"/>
        <w:gridCol w:w="3338"/>
        <w:gridCol w:w="4389"/>
      </w:tblGrid>
      <w:tr w:rsidR="00354866" w:rsidRPr="005E3058" w14:paraId="4F5BF351" w14:textId="77777777" w:rsidTr="002B2B71">
        <w:tc>
          <w:tcPr>
            <w:tcW w:w="763" w:type="dxa"/>
          </w:tcPr>
          <w:p w14:paraId="0A4B6DEC" w14:textId="77777777" w:rsidR="00354866" w:rsidRPr="005E3058" w:rsidRDefault="00354866" w:rsidP="002B2B71">
            <w:pPr>
              <w:rPr>
                <w:b/>
              </w:rPr>
            </w:pPr>
            <w:r w:rsidRPr="005E3058">
              <w:rPr>
                <w:b/>
              </w:rPr>
              <w:t>STT</w:t>
            </w:r>
          </w:p>
        </w:tc>
        <w:tc>
          <w:tcPr>
            <w:tcW w:w="1116" w:type="dxa"/>
          </w:tcPr>
          <w:p w14:paraId="0AC4ABF0" w14:textId="77777777" w:rsidR="00354866" w:rsidRPr="005E3058" w:rsidRDefault="00354866" w:rsidP="002B2B71">
            <w:pPr>
              <w:rPr>
                <w:b/>
              </w:rPr>
            </w:pPr>
            <w:r w:rsidRPr="005E3058">
              <w:rPr>
                <w:b/>
              </w:rPr>
              <w:t>Code</w:t>
            </w:r>
          </w:p>
        </w:tc>
        <w:tc>
          <w:tcPr>
            <w:tcW w:w="3338" w:type="dxa"/>
          </w:tcPr>
          <w:p w14:paraId="3604C851" w14:textId="77777777" w:rsidR="00354866" w:rsidRPr="005E3058" w:rsidRDefault="00354866" w:rsidP="002B2B71">
            <w:pPr>
              <w:rPr>
                <w:b/>
              </w:rPr>
            </w:pPr>
            <w:r w:rsidRPr="005E3058">
              <w:rPr>
                <w:b/>
              </w:rPr>
              <w:t>Tên Use case</w:t>
            </w:r>
          </w:p>
        </w:tc>
        <w:tc>
          <w:tcPr>
            <w:tcW w:w="4389" w:type="dxa"/>
          </w:tcPr>
          <w:p w14:paraId="708592C1" w14:textId="77777777" w:rsidR="00354866" w:rsidRPr="005E3058" w:rsidRDefault="00354866" w:rsidP="002B2B71">
            <w:pPr>
              <w:rPr>
                <w:b/>
              </w:rPr>
            </w:pPr>
            <w:r w:rsidRPr="005E3058">
              <w:rPr>
                <w:b/>
              </w:rPr>
              <w:t>Mô tả chức năng</w:t>
            </w:r>
          </w:p>
        </w:tc>
      </w:tr>
      <w:tr w:rsidR="00354866" w14:paraId="1116DD1C" w14:textId="77777777" w:rsidTr="002B2B71">
        <w:tc>
          <w:tcPr>
            <w:tcW w:w="763" w:type="dxa"/>
          </w:tcPr>
          <w:p w14:paraId="15925859" w14:textId="77777777" w:rsidR="00354866" w:rsidRDefault="00354866" w:rsidP="002B2B71">
            <w:r>
              <w:t>1</w:t>
            </w:r>
          </w:p>
        </w:tc>
        <w:tc>
          <w:tcPr>
            <w:tcW w:w="1116" w:type="dxa"/>
          </w:tcPr>
          <w:p w14:paraId="2A5413B8" w14:textId="4D62CD2F" w:rsidR="00354866" w:rsidRDefault="00D9512F" w:rsidP="002B2B71">
            <w:r>
              <w:t>UC-01</w:t>
            </w:r>
          </w:p>
        </w:tc>
        <w:tc>
          <w:tcPr>
            <w:tcW w:w="3338" w:type="dxa"/>
          </w:tcPr>
          <w:p w14:paraId="768534F6" w14:textId="1B464838" w:rsidR="00354866" w:rsidRDefault="00D9512F" w:rsidP="002B2B71">
            <w:r>
              <w:t>Require Open Client</w:t>
            </w:r>
          </w:p>
        </w:tc>
        <w:tc>
          <w:tcPr>
            <w:tcW w:w="4389" w:type="dxa"/>
          </w:tcPr>
          <w:p w14:paraId="6F4DA744" w14:textId="1A033C8A" w:rsidR="00354866" w:rsidRDefault="00D9512F" w:rsidP="002B2B71">
            <w:r>
              <w:t xml:space="preserve">Yêu cầu Server mở máy </w:t>
            </w:r>
          </w:p>
        </w:tc>
      </w:tr>
      <w:tr w:rsidR="00354866" w14:paraId="2FCEBA78" w14:textId="77777777" w:rsidTr="002B2B71">
        <w:tc>
          <w:tcPr>
            <w:tcW w:w="763" w:type="dxa"/>
          </w:tcPr>
          <w:p w14:paraId="4729BE79" w14:textId="58914C07" w:rsidR="00354866" w:rsidRDefault="00D34537" w:rsidP="002B2B71">
            <w:r>
              <w:t>2</w:t>
            </w:r>
          </w:p>
        </w:tc>
        <w:tc>
          <w:tcPr>
            <w:tcW w:w="1116" w:type="dxa"/>
          </w:tcPr>
          <w:p w14:paraId="277D03F9" w14:textId="06428FD3" w:rsidR="00354866" w:rsidRDefault="00D9512F" w:rsidP="002B2B71">
            <w:r>
              <w:t>UC-0</w:t>
            </w:r>
            <w:r w:rsidR="00D34537">
              <w:t>2</w:t>
            </w:r>
          </w:p>
        </w:tc>
        <w:tc>
          <w:tcPr>
            <w:tcW w:w="3338" w:type="dxa"/>
          </w:tcPr>
          <w:p w14:paraId="020E1D09" w14:textId="49D36896" w:rsidR="00354866" w:rsidRDefault="00FB1FEC" w:rsidP="002B2B71">
            <w:r>
              <w:t>Sent Message to Server</w:t>
            </w:r>
          </w:p>
        </w:tc>
        <w:tc>
          <w:tcPr>
            <w:tcW w:w="4389" w:type="dxa"/>
          </w:tcPr>
          <w:p w14:paraId="727C90DF" w14:textId="336932C2" w:rsidR="00354866" w:rsidRDefault="00FB1FEC" w:rsidP="002B2B71">
            <w:r>
              <w:t>Giao tiếp, gửi tin nhắn đến Server. Dành cho cả Guest lẫn Member.</w:t>
            </w:r>
          </w:p>
        </w:tc>
      </w:tr>
      <w:tr w:rsidR="00354866" w14:paraId="46843403" w14:textId="77777777" w:rsidTr="002B2B71">
        <w:tc>
          <w:tcPr>
            <w:tcW w:w="763" w:type="dxa"/>
          </w:tcPr>
          <w:p w14:paraId="28D456F3" w14:textId="4C919BA5" w:rsidR="00354866" w:rsidRDefault="00D34537" w:rsidP="002B2B71">
            <w:r>
              <w:t>3</w:t>
            </w:r>
          </w:p>
        </w:tc>
        <w:tc>
          <w:tcPr>
            <w:tcW w:w="1116" w:type="dxa"/>
          </w:tcPr>
          <w:p w14:paraId="75187B72" w14:textId="4D2E724B" w:rsidR="00354866" w:rsidRDefault="00D9512F" w:rsidP="002B2B71">
            <w:r>
              <w:t>UC-0</w:t>
            </w:r>
            <w:r w:rsidR="00D34537">
              <w:t>3</w:t>
            </w:r>
          </w:p>
        </w:tc>
        <w:tc>
          <w:tcPr>
            <w:tcW w:w="3338" w:type="dxa"/>
          </w:tcPr>
          <w:p w14:paraId="4744B615" w14:textId="08E0A776" w:rsidR="00354866" w:rsidRDefault="00FB1FEC" w:rsidP="002B2B71">
            <w:r>
              <w:t>Login</w:t>
            </w:r>
          </w:p>
        </w:tc>
        <w:tc>
          <w:tcPr>
            <w:tcW w:w="4389" w:type="dxa"/>
          </w:tcPr>
          <w:p w14:paraId="320A0C3C" w14:textId="689E9F92" w:rsidR="00354866" w:rsidRDefault="00FB1FEC" w:rsidP="002B2B71">
            <w:r>
              <w:t xml:space="preserve">Đăng nhâp bằng tài khoản hội viên đã tạo trước để sử dụng máy trạm đối với hội viên. </w:t>
            </w:r>
          </w:p>
        </w:tc>
      </w:tr>
      <w:tr w:rsidR="00354866" w14:paraId="2174C571" w14:textId="77777777" w:rsidTr="002B2B71">
        <w:tc>
          <w:tcPr>
            <w:tcW w:w="763" w:type="dxa"/>
          </w:tcPr>
          <w:p w14:paraId="58CC253D" w14:textId="7B40139B" w:rsidR="00354866" w:rsidRDefault="00D34537" w:rsidP="002B2B71">
            <w:r>
              <w:t>4</w:t>
            </w:r>
          </w:p>
        </w:tc>
        <w:tc>
          <w:tcPr>
            <w:tcW w:w="1116" w:type="dxa"/>
          </w:tcPr>
          <w:p w14:paraId="2ABD804F" w14:textId="41A3F602" w:rsidR="00354866" w:rsidRDefault="00D34537" w:rsidP="002B2B71">
            <w:r>
              <w:t>UC-04</w:t>
            </w:r>
          </w:p>
        </w:tc>
        <w:tc>
          <w:tcPr>
            <w:tcW w:w="3338" w:type="dxa"/>
          </w:tcPr>
          <w:p w14:paraId="42F026CC" w14:textId="63ED3364" w:rsidR="00354866" w:rsidRDefault="00FB1FEC" w:rsidP="002B2B71">
            <w:r>
              <w:t>Require Add Use Time</w:t>
            </w:r>
          </w:p>
        </w:tc>
        <w:tc>
          <w:tcPr>
            <w:tcW w:w="4389" w:type="dxa"/>
          </w:tcPr>
          <w:p w14:paraId="120D409F" w14:textId="1DD96C9B" w:rsidR="00354866" w:rsidRDefault="00FB1FEC" w:rsidP="002B2B71">
            <w:r>
              <w:t>Yêu cầu nạp thêm số giờ sử dụng vào tài khoản hội viên. Dành cho hội viên.</w:t>
            </w:r>
          </w:p>
        </w:tc>
      </w:tr>
      <w:tr w:rsidR="00354866" w14:paraId="37A8EECC" w14:textId="77777777" w:rsidTr="002B2B71">
        <w:tc>
          <w:tcPr>
            <w:tcW w:w="763" w:type="dxa"/>
          </w:tcPr>
          <w:p w14:paraId="17C743F0" w14:textId="21AB6427" w:rsidR="00354866" w:rsidRDefault="00D34537" w:rsidP="002B2B71">
            <w:r>
              <w:t>5</w:t>
            </w:r>
          </w:p>
        </w:tc>
        <w:tc>
          <w:tcPr>
            <w:tcW w:w="1116" w:type="dxa"/>
          </w:tcPr>
          <w:p w14:paraId="52861764" w14:textId="028E645C" w:rsidR="00354866" w:rsidRDefault="00D9512F" w:rsidP="002B2B71">
            <w:r>
              <w:t>UC-0</w:t>
            </w:r>
            <w:r w:rsidR="00D34537">
              <w:t>5</w:t>
            </w:r>
          </w:p>
        </w:tc>
        <w:tc>
          <w:tcPr>
            <w:tcW w:w="3338" w:type="dxa"/>
          </w:tcPr>
          <w:p w14:paraId="7D3C42EC" w14:textId="392831A7" w:rsidR="00354866" w:rsidRDefault="00FB1FEC" w:rsidP="002B2B71">
            <w:r>
              <w:t>Order Service</w:t>
            </w:r>
          </w:p>
        </w:tc>
        <w:tc>
          <w:tcPr>
            <w:tcW w:w="4389" w:type="dxa"/>
          </w:tcPr>
          <w:p w14:paraId="0BE051A5" w14:textId="0B92F9D2" w:rsidR="00354866" w:rsidRDefault="00FB1FEC" w:rsidP="002B2B71">
            <w:r>
              <w:t>Gọi dịch vụ và gửi đến máy chủ. Dành cho cả Member và Guest</w:t>
            </w:r>
          </w:p>
        </w:tc>
      </w:tr>
      <w:tr w:rsidR="00354866" w14:paraId="7175D49D" w14:textId="77777777" w:rsidTr="002B2B71">
        <w:tc>
          <w:tcPr>
            <w:tcW w:w="763" w:type="dxa"/>
          </w:tcPr>
          <w:p w14:paraId="66DDE95D" w14:textId="465C8971" w:rsidR="00354866" w:rsidRDefault="00D34537" w:rsidP="002B2B71">
            <w:r>
              <w:t>6</w:t>
            </w:r>
          </w:p>
        </w:tc>
        <w:tc>
          <w:tcPr>
            <w:tcW w:w="1116" w:type="dxa"/>
          </w:tcPr>
          <w:p w14:paraId="6A4E8C25" w14:textId="03FD3B80" w:rsidR="00354866" w:rsidRDefault="00D34537" w:rsidP="002B2B71">
            <w:r>
              <w:t>UC-06</w:t>
            </w:r>
          </w:p>
        </w:tc>
        <w:tc>
          <w:tcPr>
            <w:tcW w:w="3338" w:type="dxa"/>
          </w:tcPr>
          <w:p w14:paraId="62634ED7" w14:textId="2086A08B" w:rsidR="00354866" w:rsidRDefault="00FB1FEC" w:rsidP="002B2B71">
            <w:r>
              <w:t>Require Foods</w:t>
            </w:r>
          </w:p>
        </w:tc>
        <w:tc>
          <w:tcPr>
            <w:tcW w:w="4389" w:type="dxa"/>
          </w:tcPr>
          <w:p w14:paraId="16D4816C" w14:textId="67C9B143" w:rsidR="00354866" w:rsidRDefault="00FB1FEC" w:rsidP="002B2B71">
            <w:r>
              <w:t>Yêu cầu cung cấp các loại thức ăn từ danh sách thức ăn.</w:t>
            </w:r>
          </w:p>
        </w:tc>
      </w:tr>
      <w:tr w:rsidR="00354866" w14:paraId="4E9B5399" w14:textId="77777777" w:rsidTr="002B2B71">
        <w:tc>
          <w:tcPr>
            <w:tcW w:w="763" w:type="dxa"/>
          </w:tcPr>
          <w:p w14:paraId="506A76B5" w14:textId="25B709EF" w:rsidR="00354866" w:rsidRDefault="00D34537" w:rsidP="002B2B71">
            <w:r>
              <w:t>7</w:t>
            </w:r>
          </w:p>
        </w:tc>
        <w:tc>
          <w:tcPr>
            <w:tcW w:w="1116" w:type="dxa"/>
          </w:tcPr>
          <w:p w14:paraId="1F58D858" w14:textId="4C5E7AB1" w:rsidR="00354866" w:rsidRDefault="00D9512F" w:rsidP="002B2B71">
            <w:r>
              <w:t>UC-0</w:t>
            </w:r>
            <w:r w:rsidR="00D34537">
              <w:t>7</w:t>
            </w:r>
          </w:p>
        </w:tc>
        <w:tc>
          <w:tcPr>
            <w:tcW w:w="3338" w:type="dxa"/>
          </w:tcPr>
          <w:p w14:paraId="2E707299" w14:textId="3FA23D18" w:rsidR="00354866" w:rsidRDefault="00FB1FEC" w:rsidP="002B2B71">
            <w:r>
              <w:t>Require Drinks</w:t>
            </w:r>
          </w:p>
        </w:tc>
        <w:tc>
          <w:tcPr>
            <w:tcW w:w="4389" w:type="dxa"/>
          </w:tcPr>
          <w:p w14:paraId="2AE92E20" w14:textId="4E0E8ED2" w:rsidR="00354866" w:rsidRDefault="00FB1FEC" w:rsidP="002B2B71">
            <w:r>
              <w:t>Yêu cầu cung cấp các loại nước uống từ danh sách nước uống.</w:t>
            </w:r>
          </w:p>
        </w:tc>
      </w:tr>
      <w:tr w:rsidR="00354866" w14:paraId="6A4B94FE" w14:textId="77777777" w:rsidTr="002B2B71">
        <w:tc>
          <w:tcPr>
            <w:tcW w:w="763" w:type="dxa"/>
          </w:tcPr>
          <w:p w14:paraId="37E2E37B" w14:textId="2A31A105" w:rsidR="00354866" w:rsidRDefault="00D34537" w:rsidP="002B2B71">
            <w:r>
              <w:t>8</w:t>
            </w:r>
          </w:p>
        </w:tc>
        <w:tc>
          <w:tcPr>
            <w:tcW w:w="1116" w:type="dxa"/>
          </w:tcPr>
          <w:p w14:paraId="163DC9CA" w14:textId="52B0359B" w:rsidR="00354866" w:rsidRDefault="00D9512F" w:rsidP="002B2B71">
            <w:r>
              <w:t>UC-</w:t>
            </w:r>
            <w:r w:rsidR="00D34537">
              <w:t>08</w:t>
            </w:r>
          </w:p>
        </w:tc>
        <w:tc>
          <w:tcPr>
            <w:tcW w:w="3338" w:type="dxa"/>
          </w:tcPr>
          <w:p w14:paraId="5B7317A2" w14:textId="1F89E49C" w:rsidR="00354866" w:rsidRDefault="00FB1FEC" w:rsidP="002B2B71">
            <w:r>
              <w:t>Require Cards</w:t>
            </w:r>
          </w:p>
        </w:tc>
        <w:tc>
          <w:tcPr>
            <w:tcW w:w="4389" w:type="dxa"/>
          </w:tcPr>
          <w:p w14:paraId="695E861A" w14:textId="0813F1BE" w:rsidR="00354866" w:rsidRDefault="00FB1FEC" w:rsidP="00FB1FEC">
            <w:pPr>
              <w:keepNext/>
            </w:pPr>
            <w:r>
              <w:t>Yêu cầu cung cấp các loại thẻ từ danh sách thẻ của phòng máy.</w:t>
            </w:r>
          </w:p>
        </w:tc>
      </w:tr>
    </w:tbl>
    <w:p w14:paraId="2082DFB7" w14:textId="35FE1AAC" w:rsidR="00E0178D" w:rsidRDefault="00FB1FEC" w:rsidP="003B6C3F">
      <w:pPr>
        <w:pStyle w:val="Caption"/>
      </w:pPr>
      <w:bookmarkStart w:id="43" w:name="_Toc468297217"/>
      <w:r>
        <w:t xml:space="preserve">Bảng </w:t>
      </w:r>
      <w:fldSimple w:instr=" SEQ Bảng \* ARABIC ">
        <w:r w:rsidR="00581812">
          <w:rPr>
            <w:noProof/>
          </w:rPr>
          <w:t>2</w:t>
        </w:r>
      </w:fldSimple>
      <w:r>
        <w:t>: Mô tả tổng quát các use case của máy trạm</w:t>
      </w:r>
      <w:bookmarkEnd w:id="43"/>
    </w:p>
    <w:p w14:paraId="57CD2E0B" w14:textId="77777777" w:rsidR="001E4946" w:rsidRDefault="00E0178D" w:rsidP="00E0178D">
      <w:pPr>
        <w:pStyle w:val="Tiumccp2"/>
      </w:pPr>
      <w:bookmarkStart w:id="44" w:name="_Toc468136609"/>
      <w:r>
        <w:t xml:space="preserve">3.1.4 </w:t>
      </w:r>
      <w:r w:rsidR="001E4946">
        <w:t>Ánh xạ giữa các Actor và UseCase</w:t>
      </w:r>
      <w:bookmarkEnd w:id="44"/>
    </w:p>
    <w:p w14:paraId="756C4F88" w14:textId="77777777" w:rsidR="001E4946" w:rsidRDefault="00E0178D" w:rsidP="00E0178D">
      <w:pPr>
        <w:pStyle w:val="Tiumccp3"/>
      </w:pPr>
      <w:bookmarkStart w:id="45" w:name="_Toc468136610"/>
      <w:r>
        <w:t xml:space="preserve">3.1.4.1 </w:t>
      </w:r>
      <w:r w:rsidR="001E4946">
        <w:t>Phía máy chủ - Server</w:t>
      </w:r>
      <w:bookmarkEnd w:id="45"/>
    </w:p>
    <w:tbl>
      <w:tblPr>
        <w:tblStyle w:val="TableGrid"/>
        <w:tblW w:w="9625" w:type="dxa"/>
        <w:tblLook w:val="04A0" w:firstRow="1" w:lastRow="0" w:firstColumn="1" w:lastColumn="0" w:noHBand="0" w:noVBand="1"/>
      </w:tblPr>
      <w:tblGrid>
        <w:gridCol w:w="763"/>
        <w:gridCol w:w="1116"/>
        <w:gridCol w:w="3606"/>
        <w:gridCol w:w="4140"/>
      </w:tblGrid>
      <w:tr w:rsidR="00257D14" w:rsidRPr="005E3058" w14:paraId="27288220" w14:textId="77777777" w:rsidTr="00257D14">
        <w:tc>
          <w:tcPr>
            <w:tcW w:w="763" w:type="dxa"/>
          </w:tcPr>
          <w:p w14:paraId="60590BBB" w14:textId="77777777" w:rsidR="00257D14" w:rsidRPr="005E3058" w:rsidRDefault="00257D14" w:rsidP="002B2B71">
            <w:pPr>
              <w:rPr>
                <w:b/>
              </w:rPr>
            </w:pPr>
            <w:r w:rsidRPr="005E3058">
              <w:rPr>
                <w:b/>
              </w:rPr>
              <w:t>STT</w:t>
            </w:r>
          </w:p>
        </w:tc>
        <w:tc>
          <w:tcPr>
            <w:tcW w:w="1116" w:type="dxa"/>
          </w:tcPr>
          <w:p w14:paraId="5323F88C" w14:textId="77777777" w:rsidR="00257D14" w:rsidRPr="005E3058" w:rsidRDefault="00257D14" w:rsidP="002B2B71">
            <w:pPr>
              <w:rPr>
                <w:b/>
              </w:rPr>
            </w:pPr>
            <w:r w:rsidRPr="005E3058">
              <w:rPr>
                <w:b/>
              </w:rPr>
              <w:t>Code</w:t>
            </w:r>
          </w:p>
        </w:tc>
        <w:tc>
          <w:tcPr>
            <w:tcW w:w="3606" w:type="dxa"/>
          </w:tcPr>
          <w:p w14:paraId="2602F71E" w14:textId="43174E2E" w:rsidR="00257D14" w:rsidRPr="005E3058" w:rsidRDefault="00257D14" w:rsidP="008C4E57">
            <w:pPr>
              <w:rPr>
                <w:b/>
              </w:rPr>
            </w:pPr>
            <w:r>
              <w:rPr>
                <w:b/>
              </w:rPr>
              <w:t>Actor Staff</w:t>
            </w:r>
          </w:p>
        </w:tc>
        <w:tc>
          <w:tcPr>
            <w:tcW w:w="4140" w:type="dxa"/>
          </w:tcPr>
          <w:p w14:paraId="5ACEEEB9" w14:textId="71FCE70F" w:rsidR="00257D14" w:rsidRDefault="00257D14" w:rsidP="002B2B71">
            <w:pPr>
              <w:rPr>
                <w:b/>
              </w:rPr>
            </w:pPr>
            <w:r>
              <w:rPr>
                <w:b/>
              </w:rPr>
              <w:t>Actor Manager</w:t>
            </w:r>
          </w:p>
        </w:tc>
      </w:tr>
      <w:tr w:rsidR="00257D14" w14:paraId="5973E944" w14:textId="77777777" w:rsidTr="00257D14">
        <w:tc>
          <w:tcPr>
            <w:tcW w:w="763" w:type="dxa"/>
          </w:tcPr>
          <w:p w14:paraId="5814DEB7" w14:textId="77777777" w:rsidR="00257D14" w:rsidRDefault="00257D14" w:rsidP="002B2B71">
            <w:r>
              <w:t>1</w:t>
            </w:r>
          </w:p>
        </w:tc>
        <w:tc>
          <w:tcPr>
            <w:tcW w:w="1116" w:type="dxa"/>
          </w:tcPr>
          <w:p w14:paraId="33B0EB32" w14:textId="77777777" w:rsidR="00257D14" w:rsidRDefault="00257D14" w:rsidP="002B2B71">
            <w:r>
              <w:t>UC001</w:t>
            </w:r>
          </w:p>
        </w:tc>
        <w:tc>
          <w:tcPr>
            <w:tcW w:w="3606" w:type="dxa"/>
          </w:tcPr>
          <w:p w14:paraId="253BB967" w14:textId="29EF5B43" w:rsidR="00257D14" w:rsidRDefault="00257D14" w:rsidP="002B2B71">
            <w:r>
              <w:t>x</w:t>
            </w:r>
          </w:p>
        </w:tc>
        <w:tc>
          <w:tcPr>
            <w:tcW w:w="4140" w:type="dxa"/>
          </w:tcPr>
          <w:p w14:paraId="7F446EE5" w14:textId="77777777" w:rsidR="00257D14" w:rsidRDefault="00257D14" w:rsidP="002B2B71">
            <w:r>
              <w:t>x</w:t>
            </w:r>
          </w:p>
        </w:tc>
      </w:tr>
      <w:tr w:rsidR="00257D14" w14:paraId="0AB442A6" w14:textId="77777777" w:rsidTr="00257D14">
        <w:tc>
          <w:tcPr>
            <w:tcW w:w="763" w:type="dxa"/>
          </w:tcPr>
          <w:p w14:paraId="4EC8C3B3" w14:textId="77777777" w:rsidR="00257D14" w:rsidRDefault="00257D14" w:rsidP="002B2B71">
            <w:r>
              <w:t>2</w:t>
            </w:r>
          </w:p>
        </w:tc>
        <w:tc>
          <w:tcPr>
            <w:tcW w:w="1116" w:type="dxa"/>
          </w:tcPr>
          <w:p w14:paraId="07088D63" w14:textId="77777777" w:rsidR="00257D14" w:rsidRDefault="00257D14" w:rsidP="002B2B71">
            <w:r>
              <w:t>UC002</w:t>
            </w:r>
          </w:p>
        </w:tc>
        <w:tc>
          <w:tcPr>
            <w:tcW w:w="3606" w:type="dxa"/>
          </w:tcPr>
          <w:p w14:paraId="6E24BCE5" w14:textId="5FF28209" w:rsidR="00257D14" w:rsidRDefault="00257D14" w:rsidP="002B2B71">
            <w:r>
              <w:t>x</w:t>
            </w:r>
          </w:p>
        </w:tc>
        <w:tc>
          <w:tcPr>
            <w:tcW w:w="4140" w:type="dxa"/>
          </w:tcPr>
          <w:p w14:paraId="126F844C" w14:textId="77777777" w:rsidR="00257D14" w:rsidRDefault="00257D14" w:rsidP="002B2B71">
            <w:r>
              <w:t>x</w:t>
            </w:r>
          </w:p>
        </w:tc>
      </w:tr>
      <w:tr w:rsidR="00257D14" w14:paraId="39983F35" w14:textId="77777777" w:rsidTr="00257D14">
        <w:tc>
          <w:tcPr>
            <w:tcW w:w="763" w:type="dxa"/>
          </w:tcPr>
          <w:p w14:paraId="406D9C8B" w14:textId="77777777" w:rsidR="00257D14" w:rsidRDefault="00257D14" w:rsidP="002B2B71">
            <w:r>
              <w:t>3</w:t>
            </w:r>
          </w:p>
        </w:tc>
        <w:tc>
          <w:tcPr>
            <w:tcW w:w="1116" w:type="dxa"/>
          </w:tcPr>
          <w:p w14:paraId="481B49DA" w14:textId="77777777" w:rsidR="00257D14" w:rsidRDefault="00257D14" w:rsidP="002B2B71">
            <w:r>
              <w:t>UC003</w:t>
            </w:r>
          </w:p>
        </w:tc>
        <w:tc>
          <w:tcPr>
            <w:tcW w:w="3606" w:type="dxa"/>
          </w:tcPr>
          <w:p w14:paraId="59ED035D" w14:textId="77777777" w:rsidR="00257D14" w:rsidRDefault="00257D14" w:rsidP="002B2B71">
            <w:r>
              <w:t>x</w:t>
            </w:r>
          </w:p>
        </w:tc>
        <w:tc>
          <w:tcPr>
            <w:tcW w:w="4140" w:type="dxa"/>
          </w:tcPr>
          <w:p w14:paraId="74A6F873" w14:textId="77777777" w:rsidR="00257D14" w:rsidRDefault="00257D14" w:rsidP="002B2B71">
            <w:r>
              <w:t>x</w:t>
            </w:r>
          </w:p>
        </w:tc>
      </w:tr>
      <w:tr w:rsidR="00257D14" w14:paraId="0D15DC6B" w14:textId="77777777" w:rsidTr="00257D14">
        <w:tc>
          <w:tcPr>
            <w:tcW w:w="763" w:type="dxa"/>
          </w:tcPr>
          <w:p w14:paraId="20BD98AA" w14:textId="77777777" w:rsidR="00257D14" w:rsidRDefault="00257D14" w:rsidP="002B2B71">
            <w:r>
              <w:t>4</w:t>
            </w:r>
          </w:p>
        </w:tc>
        <w:tc>
          <w:tcPr>
            <w:tcW w:w="1116" w:type="dxa"/>
          </w:tcPr>
          <w:p w14:paraId="24968561" w14:textId="77777777" w:rsidR="00257D14" w:rsidRDefault="00257D14" w:rsidP="002B2B71">
            <w:r>
              <w:t>UC004</w:t>
            </w:r>
          </w:p>
        </w:tc>
        <w:tc>
          <w:tcPr>
            <w:tcW w:w="3606" w:type="dxa"/>
          </w:tcPr>
          <w:p w14:paraId="3D87A8FD" w14:textId="4310E04F" w:rsidR="00257D14" w:rsidRDefault="00257D14" w:rsidP="002B2B71"/>
        </w:tc>
        <w:tc>
          <w:tcPr>
            <w:tcW w:w="4140" w:type="dxa"/>
          </w:tcPr>
          <w:p w14:paraId="186AC815" w14:textId="77777777" w:rsidR="00257D14" w:rsidRDefault="00257D14" w:rsidP="002B2B71">
            <w:r>
              <w:t>x</w:t>
            </w:r>
          </w:p>
        </w:tc>
      </w:tr>
      <w:tr w:rsidR="00257D14" w14:paraId="41C77A06" w14:textId="77777777" w:rsidTr="00257D14">
        <w:tc>
          <w:tcPr>
            <w:tcW w:w="763" w:type="dxa"/>
          </w:tcPr>
          <w:p w14:paraId="1AB5AD5F" w14:textId="77777777" w:rsidR="00257D14" w:rsidRDefault="00257D14" w:rsidP="002B2B71">
            <w:r>
              <w:t>5</w:t>
            </w:r>
          </w:p>
        </w:tc>
        <w:tc>
          <w:tcPr>
            <w:tcW w:w="1116" w:type="dxa"/>
          </w:tcPr>
          <w:p w14:paraId="46C8DE55" w14:textId="77777777" w:rsidR="00257D14" w:rsidRDefault="00257D14" w:rsidP="002B2B71">
            <w:r>
              <w:t>UC005</w:t>
            </w:r>
          </w:p>
        </w:tc>
        <w:tc>
          <w:tcPr>
            <w:tcW w:w="3606" w:type="dxa"/>
          </w:tcPr>
          <w:p w14:paraId="230642C0" w14:textId="797A1555" w:rsidR="00257D14" w:rsidRDefault="00257D14" w:rsidP="002B2B71"/>
        </w:tc>
        <w:tc>
          <w:tcPr>
            <w:tcW w:w="4140" w:type="dxa"/>
          </w:tcPr>
          <w:p w14:paraId="423B9611" w14:textId="6D18A432" w:rsidR="00257D14" w:rsidRDefault="00257D14" w:rsidP="002B2B71">
            <w:r>
              <w:t>x</w:t>
            </w:r>
          </w:p>
        </w:tc>
      </w:tr>
      <w:tr w:rsidR="00257D14" w14:paraId="23FCB6E7" w14:textId="77777777" w:rsidTr="00257D14">
        <w:tc>
          <w:tcPr>
            <w:tcW w:w="763" w:type="dxa"/>
          </w:tcPr>
          <w:p w14:paraId="1CA100A3" w14:textId="77777777" w:rsidR="00257D14" w:rsidRDefault="00257D14" w:rsidP="002B2B71">
            <w:r>
              <w:t>6</w:t>
            </w:r>
          </w:p>
        </w:tc>
        <w:tc>
          <w:tcPr>
            <w:tcW w:w="1116" w:type="dxa"/>
          </w:tcPr>
          <w:p w14:paraId="67A2397D" w14:textId="77777777" w:rsidR="00257D14" w:rsidRDefault="00257D14" w:rsidP="002B2B71">
            <w:r>
              <w:t>UC006</w:t>
            </w:r>
          </w:p>
        </w:tc>
        <w:tc>
          <w:tcPr>
            <w:tcW w:w="3606" w:type="dxa"/>
          </w:tcPr>
          <w:p w14:paraId="55846D2A" w14:textId="65600FF7" w:rsidR="00257D14" w:rsidRDefault="00257D14" w:rsidP="002B2B71">
            <w:r>
              <w:t>x</w:t>
            </w:r>
          </w:p>
        </w:tc>
        <w:tc>
          <w:tcPr>
            <w:tcW w:w="4140" w:type="dxa"/>
          </w:tcPr>
          <w:p w14:paraId="545CCEA8" w14:textId="31517609" w:rsidR="00257D14" w:rsidRDefault="00257D14" w:rsidP="002B2B71">
            <w:r>
              <w:t>x</w:t>
            </w:r>
          </w:p>
        </w:tc>
      </w:tr>
      <w:tr w:rsidR="00257D14" w14:paraId="144AD473" w14:textId="77777777" w:rsidTr="00257D14">
        <w:tc>
          <w:tcPr>
            <w:tcW w:w="763" w:type="dxa"/>
          </w:tcPr>
          <w:p w14:paraId="31017CA8" w14:textId="77777777" w:rsidR="00257D14" w:rsidRDefault="00257D14" w:rsidP="002B2B71">
            <w:r>
              <w:t>7</w:t>
            </w:r>
          </w:p>
        </w:tc>
        <w:tc>
          <w:tcPr>
            <w:tcW w:w="1116" w:type="dxa"/>
          </w:tcPr>
          <w:p w14:paraId="2118107A" w14:textId="77777777" w:rsidR="00257D14" w:rsidRDefault="00257D14" w:rsidP="002B2B71">
            <w:r>
              <w:t>UC007</w:t>
            </w:r>
          </w:p>
        </w:tc>
        <w:tc>
          <w:tcPr>
            <w:tcW w:w="3606" w:type="dxa"/>
          </w:tcPr>
          <w:p w14:paraId="333CCAD3" w14:textId="1D2A020D" w:rsidR="00257D14" w:rsidRDefault="00257D14" w:rsidP="002B2B71">
            <w:r>
              <w:t>x</w:t>
            </w:r>
          </w:p>
        </w:tc>
        <w:tc>
          <w:tcPr>
            <w:tcW w:w="4140" w:type="dxa"/>
          </w:tcPr>
          <w:p w14:paraId="3E3DC476" w14:textId="6F9D6AD6" w:rsidR="00257D14" w:rsidRDefault="00257D14" w:rsidP="002B2B71">
            <w:r>
              <w:t>x</w:t>
            </w:r>
          </w:p>
        </w:tc>
      </w:tr>
      <w:tr w:rsidR="00257D14" w14:paraId="623F4AB6" w14:textId="77777777" w:rsidTr="00257D14">
        <w:tc>
          <w:tcPr>
            <w:tcW w:w="763" w:type="dxa"/>
          </w:tcPr>
          <w:p w14:paraId="15C50B15" w14:textId="77777777" w:rsidR="00257D14" w:rsidRDefault="00257D14" w:rsidP="002B2B71">
            <w:r>
              <w:t>8</w:t>
            </w:r>
          </w:p>
        </w:tc>
        <w:tc>
          <w:tcPr>
            <w:tcW w:w="1116" w:type="dxa"/>
          </w:tcPr>
          <w:p w14:paraId="4346ED29" w14:textId="77777777" w:rsidR="00257D14" w:rsidRDefault="00257D14" w:rsidP="002B2B71">
            <w:r>
              <w:t>UC008</w:t>
            </w:r>
          </w:p>
        </w:tc>
        <w:tc>
          <w:tcPr>
            <w:tcW w:w="3606" w:type="dxa"/>
          </w:tcPr>
          <w:p w14:paraId="13051125" w14:textId="051883D7" w:rsidR="00257D14" w:rsidRDefault="00257D14" w:rsidP="002B2B71">
            <w:r>
              <w:t>x</w:t>
            </w:r>
          </w:p>
        </w:tc>
        <w:tc>
          <w:tcPr>
            <w:tcW w:w="4140" w:type="dxa"/>
          </w:tcPr>
          <w:p w14:paraId="446F6459" w14:textId="18867865" w:rsidR="00257D14" w:rsidRDefault="00257D14" w:rsidP="002B2B71">
            <w:r>
              <w:t>x</w:t>
            </w:r>
          </w:p>
        </w:tc>
      </w:tr>
      <w:tr w:rsidR="00257D14" w14:paraId="54225BD9" w14:textId="77777777" w:rsidTr="00257D14">
        <w:tc>
          <w:tcPr>
            <w:tcW w:w="763" w:type="dxa"/>
          </w:tcPr>
          <w:p w14:paraId="31220CBF" w14:textId="77777777" w:rsidR="00257D14" w:rsidRDefault="00257D14" w:rsidP="002B2B71">
            <w:r>
              <w:t>9</w:t>
            </w:r>
          </w:p>
        </w:tc>
        <w:tc>
          <w:tcPr>
            <w:tcW w:w="1116" w:type="dxa"/>
          </w:tcPr>
          <w:p w14:paraId="024FD30F" w14:textId="77777777" w:rsidR="00257D14" w:rsidRDefault="00257D14" w:rsidP="002B2B71">
            <w:r>
              <w:t>UC009</w:t>
            </w:r>
          </w:p>
        </w:tc>
        <w:tc>
          <w:tcPr>
            <w:tcW w:w="3606" w:type="dxa"/>
          </w:tcPr>
          <w:p w14:paraId="4B60877E" w14:textId="79C57163" w:rsidR="00257D14" w:rsidRDefault="00257D14" w:rsidP="002B2B71">
            <w:r>
              <w:t>x</w:t>
            </w:r>
          </w:p>
        </w:tc>
        <w:tc>
          <w:tcPr>
            <w:tcW w:w="4140" w:type="dxa"/>
          </w:tcPr>
          <w:p w14:paraId="513ACA96" w14:textId="269BD3BC" w:rsidR="00257D14" w:rsidRDefault="00257D14" w:rsidP="002B2B71">
            <w:r>
              <w:t>x</w:t>
            </w:r>
          </w:p>
        </w:tc>
      </w:tr>
      <w:tr w:rsidR="00257D14" w14:paraId="3EB56B82" w14:textId="77777777" w:rsidTr="00257D14">
        <w:tc>
          <w:tcPr>
            <w:tcW w:w="763" w:type="dxa"/>
          </w:tcPr>
          <w:p w14:paraId="452A64AE" w14:textId="77777777" w:rsidR="00257D14" w:rsidRDefault="00257D14" w:rsidP="002B2B71">
            <w:r>
              <w:t>10</w:t>
            </w:r>
          </w:p>
        </w:tc>
        <w:tc>
          <w:tcPr>
            <w:tcW w:w="1116" w:type="dxa"/>
          </w:tcPr>
          <w:p w14:paraId="066540AE" w14:textId="77777777" w:rsidR="00257D14" w:rsidRDefault="00257D14" w:rsidP="002B2B71">
            <w:r>
              <w:t>UC010</w:t>
            </w:r>
          </w:p>
        </w:tc>
        <w:tc>
          <w:tcPr>
            <w:tcW w:w="3606" w:type="dxa"/>
          </w:tcPr>
          <w:p w14:paraId="756F020A" w14:textId="75F28C7A" w:rsidR="00257D14" w:rsidRDefault="00257D14" w:rsidP="002B2B71"/>
        </w:tc>
        <w:tc>
          <w:tcPr>
            <w:tcW w:w="4140" w:type="dxa"/>
          </w:tcPr>
          <w:p w14:paraId="3EAE27A1" w14:textId="6801238F" w:rsidR="00257D14" w:rsidRDefault="00257D14" w:rsidP="002B2B71">
            <w:r>
              <w:t>x</w:t>
            </w:r>
          </w:p>
        </w:tc>
      </w:tr>
      <w:tr w:rsidR="00257D14" w14:paraId="0E51A91F" w14:textId="77777777" w:rsidTr="00257D14">
        <w:tc>
          <w:tcPr>
            <w:tcW w:w="763" w:type="dxa"/>
          </w:tcPr>
          <w:p w14:paraId="50EA31BE" w14:textId="77777777" w:rsidR="00257D14" w:rsidRDefault="00257D14" w:rsidP="002B2B71">
            <w:r>
              <w:t>11</w:t>
            </w:r>
          </w:p>
        </w:tc>
        <w:tc>
          <w:tcPr>
            <w:tcW w:w="1116" w:type="dxa"/>
          </w:tcPr>
          <w:p w14:paraId="438325DB" w14:textId="77777777" w:rsidR="00257D14" w:rsidRDefault="00257D14" w:rsidP="002B2B71">
            <w:r>
              <w:t>UC011</w:t>
            </w:r>
          </w:p>
        </w:tc>
        <w:tc>
          <w:tcPr>
            <w:tcW w:w="3606" w:type="dxa"/>
          </w:tcPr>
          <w:p w14:paraId="1950289D" w14:textId="2D11D875" w:rsidR="00257D14" w:rsidRDefault="00257D14" w:rsidP="002B2B71">
            <w:r>
              <w:t>x</w:t>
            </w:r>
          </w:p>
        </w:tc>
        <w:tc>
          <w:tcPr>
            <w:tcW w:w="4140" w:type="dxa"/>
          </w:tcPr>
          <w:p w14:paraId="3332D1A6" w14:textId="20A9CA89" w:rsidR="00257D14" w:rsidRDefault="00257D14" w:rsidP="002B2B71">
            <w:r>
              <w:t>x</w:t>
            </w:r>
          </w:p>
        </w:tc>
      </w:tr>
      <w:tr w:rsidR="00257D14" w14:paraId="78F07A96" w14:textId="77777777" w:rsidTr="00257D14">
        <w:tc>
          <w:tcPr>
            <w:tcW w:w="763" w:type="dxa"/>
          </w:tcPr>
          <w:p w14:paraId="6DD1C12F" w14:textId="77777777" w:rsidR="00257D14" w:rsidRDefault="00257D14" w:rsidP="002B2B71">
            <w:r>
              <w:t>12</w:t>
            </w:r>
          </w:p>
        </w:tc>
        <w:tc>
          <w:tcPr>
            <w:tcW w:w="1116" w:type="dxa"/>
          </w:tcPr>
          <w:p w14:paraId="22ED0763" w14:textId="77777777" w:rsidR="00257D14" w:rsidRDefault="00257D14" w:rsidP="002B2B71">
            <w:r>
              <w:t>UC012</w:t>
            </w:r>
          </w:p>
        </w:tc>
        <w:tc>
          <w:tcPr>
            <w:tcW w:w="3606" w:type="dxa"/>
          </w:tcPr>
          <w:p w14:paraId="7A41163C" w14:textId="1D02AD0A" w:rsidR="00257D14" w:rsidRDefault="00257D14" w:rsidP="002B2B71">
            <w:r>
              <w:t>x</w:t>
            </w:r>
          </w:p>
        </w:tc>
        <w:tc>
          <w:tcPr>
            <w:tcW w:w="4140" w:type="dxa"/>
          </w:tcPr>
          <w:p w14:paraId="2DFF019F" w14:textId="7B6E7A3F" w:rsidR="00257D14" w:rsidRDefault="00257D14" w:rsidP="002B2B71">
            <w:r>
              <w:t>x</w:t>
            </w:r>
          </w:p>
        </w:tc>
      </w:tr>
      <w:tr w:rsidR="00257D14" w14:paraId="616FBC25" w14:textId="77777777" w:rsidTr="00257D14">
        <w:tc>
          <w:tcPr>
            <w:tcW w:w="763" w:type="dxa"/>
          </w:tcPr>
          <w:p w14:paraId="6924137A" w14:textId="6A41E92D" w:rsidR="00257D14" w:rsidRDefault="00257D14" w:rsidP="002B2B71">
            <w:r>
              <w:t>13</w:t>
            </w:r>
          </w:p>
        </w:tc>
        <w:tc>
          <w:tcPr>
            <w:tcW w:w="1116" w:type="dxa"/>
          </w:tcPr>
          <w:p w14:paraId="280C2D0D" w14:textId="7DC777EC" w:rsidR="00257D14" w:rsidRDefault="00257D14" w:rsidP="002B2B71">
            <w:r>
              <w:t>UC013</w:t>
            </w:r>
          </w:p>
        </w:tc>
        <w:tc>
          <w:tcPr>
            <w:tcW w:w="3606" w:type="dxa"/>
          </w:tcPr>
          <w:p w14:paraId="76291D9E" w14:textId="0AB5248A" w:rsidR="00257D14" w:rsidRDefault="00257D14" w:rsidP="002B2B71">
            <w:r>
              <w:t>x</w:t>
            </w:r>
          </w:p>
        </w:tc>
        <w:tc>
          <w:tcPr>
            <w:tcW w:w="4140" w:type="dxa"/>
          </w:tcPr>
          <w:p w14:paraId="226224B2" w14:textId="5854B7D9" w:rsidR="00257D14" w:rsidRDefault="00257D14" w:rsidP="002B2B71">
            <w:r>
              <w:t>x</w:t>
            </w:r>
          </w:p>
        </w:tc>
      </w:tr>
      <w:tr w:rsidR="00257D14" w14:paraId="21903227" w14:textId="77777777" w:rsidTr="00257D14">
        <w:tc>
          <w:tcPr>
            <w:tcW w:w="763" w:type="dxa"/>
          </w:tcPr>
          <w:p w14:paraId="1691C73D" w14:textId="7D9B5B01" w:rsidR="00257D14" w:rsidRDefault="00257D14" w:rsidP="002B2B71">
            <w:r>
              <w:t>14</w:t>
            </w:r>
          </w:p>
        </w:tc>
        <w:tc>
          <w:tcPr>
            <w:tcW w:w="1116" w:type="dxa"/>
          </w:tcPr>
          <w:p w14:paraId="719522EF" w14:textId="01D3C713" w:rsidR="00257D14" w:rsidRDefault="00257D14" w:rsidP="002B2B71">
            <w:r>
              <w:t>UC014</w:t>
            </w:r>
          </w:p>
        </w:tc>
        <w:tc>
          <w:tcPr>
            <w:tcW w:w="3606" w:type="dxa"/>
          </w:tcPr>
          <w:p w14:paraId="016A1860" w14:textId="1A921517" w:rsidR="00257D14" w:rsidRDefault="00257D14" w:rsidP="002B2B71"/>
        </w:tc>
        <w:tc>
          <w:tcPr>
            <w:tcW w:w="4140" w:type="dxa"/>
          </w:tcPr>
          <w:p w14:paraId="5E35BD91" w14:textId="6A7A9336" w:rsidR="00257D14" w:rsidRDefault="00257D14" w:rsidP="002B2B71">
            <w:r>
              <w:t>x</w:t>
            </w:r>
          </w:p>
        </w:tc>
      </w:tr>
      <w:tr w:rsidR="00257D14" w14:paraId="319BD185" w14:textId="77777777" w:rsidTr="00257D14">
        <w:tc>
          <w:tcPr>
            <w:tcW w:w="763" w:type="dxa"/>
          </w:tcPr>
          <w:p w14:paraId="33E0D2CB" w14:textId="4BFF38A3" w:rsidR="00257D14" w:rsidRDefault="00257D14" w:rsidP="002B2B71">
            <w:r>
              <w:t>15</w:t>
            </w:r>
          </w:p>
        </w:tc>
        <w:tc>
          <w:tcPr>
            <w:tcW w:w="1116" w:type="dxa"/>
          </w:tcPr>
          <w:p w14:paraId="53037A4E" w14:textId="125CEBC1" w:rsidR="00257D14" w:rsidRDefault="00257D14" w:rsidP="002B2B71">
            <w:r>
              <w:t>UC015</w:t>
            </w:r>
          </w:p>
        </w:tc>
        <w:tc>
          <w:tcPr>
            <w:tcW w:w="3606" w:type="dxa"/>
          </w:tcPr>
          <w:p w14:paraId="4777E3E4" w14:textId="3D34A6DE" w:rsidR="00257D14" w:rsidRDefault="00052346" w:rsidP="002B2B71">
            <w:r>
              <w:t>x</w:t>
            </w:r>
          </w:p>
        </w:tc>
        <w:tc>
          <w:tcPr>
            <w:tcW w:w="4140" w:type="dxa"/>
          </w:tcPr>
          <w:p w14:paraId="5D6E8EB3" w14:textId="27F26991" w:rsidR="00257D14" w:rsidRDefault="00257D14" w:rsidP="002B2B71"/>
        </w:tc>
      </w:tr>
      <w:tr w:rsidR="00257D14" w14:paraId="68E15174" w14:textId="77777777" w:rsidTr="00257D14">
        <w:tc>
          <w:tcPr>
            <w:tcW w:w="763" w:type="dxa"/>
          </w:tcPr>
          <w:p w14:paraId="41C1A1E6" w14:textId="192CA80C" w:rsidR="00257D14" w:rsidRDefault="00257D14" w:rsidP="002B2B71">
            <w:r>
              <w:t>16</w:t>
            </w:r>
          </w:p>
        </w:tc>
        <w:tc>
          <w:tcPr>
            <w:tcW w:w="1116" w:type="dxa"/>
          </w:tcPr>
          <w:p w14:paraId="3C6CD271" w14:textId="711DB5F2" w:rsidR="00257D14" w:rsidRDefault="00257D14" w:rsidP="002B2B71">
            <w:r>
              <w:t>UC016</w:t>
            </w:r>
          </w:p>
        </w:tc>
        <w:tc>
          <w:tcPr>
            <w:tcW w:w="3606" w:type="dxa"/>
          </w:tcPr>
          <w:p w14:paraId="35D20361" w14:textId="19C8AE21" w:rsidR="00257D14" w:rsidRDefault="00257D14" w:rsidP="002B2B71"/>
        </w:tc>
        <w:tc>
          <w:tcPr>
            <w:tcW w:w="4140" w:type="dxa"/>
          </w:tcPr>
          <w:p w14:paraId="54D88145" w14:textId="03CD713C" w:rsidR="00257D14" w:rsidRDefault="00257D14" w:rsidP="002B2B71">
            <w:r>
              <w:t>x</w:t>
            </w:r>
          </w:p>
        </w:tc>
      </w:tr>
      <w:tr w:rsidR="00257D14" w14:paraId="206FC52C" w14:textId="77777777" w:rsidTr="00257D14">
        <w:tc>
          <w:tcPr>
            <w:tcW w:w="763" w:type="dxa"/>
          </w:tcPr>
          <w:p w14:paraId="26FEC874" w14:textId="61379E3D" w:rsidR="00257D14" w:rsidRDefault="00257D14" w:rsidP="002B2B71">
            <w:r>
              <w:t>17</w:t>
            </w:r>
          </w:p>
        </w:tc>
        <w:tc>
          <w:tcPr>
            <w:tcW w:w="1116" w:type="dxa"/>
          </w:tcPr>
          <w:p w14:paraId="175CC08B" w14:textId="731A0C87" w:rsidR="00257D14" w:rsidRDefault="00257D14" w:rsidP="002B2B71">
            <w:r>
              <w:t>UC017</w:t>
            </w:r>
          </w:p>
        </w:tc>
        <w:tc>
          <w:tcPr>
            <w:tcW w:w="3606" w:type="dxa"/>
          </w:tcPr>
          <w:p w14:paraId="5C534306" w14:textId="3A7E9FBA" w:rsidR="00257D14" w:rsidRDefault="00257D14" w:rsidP="002B2B71">
            <w:r>
              <w:t>x</w:t>
            </w:r>
          </w:p>
        </w:tc>
        <w:tc>
          <w:tcPr>
            <w:tcW w:w="4140" w:type="dxa"/>
          </w:tcPr>
          <w:p w14:paraId="013F35AB" w14:textId="7748F889" w:rsidR="00257D14" w:rsidRDefault="00257D14" w:rsidP="002B2B71">
            <w:r>
              <w:t>x</w:t>
            </w:r>
          </w:p>
        </w:tc>
      </w:tr>
      <w:tr w:rsidR="00257D14" w14:paraId="4F6D8C13" w14:textId="77777777" w:rsidTr="00257D14">
        <w:tc>
          <w:tcPr>
            <w:tcW w:w="763" w:type="dxa"/>
          </w:tcPr>
          <w:p w14:paraId="7AEBDEC8" w14:textId="2DBE67BF" w:rsidR="00257D14" w:rsidRDefault="00257D14" w:rsidP="002B2B71">
            <w:r>
              <w:t>18</w:t>
            </w:r>
          </w:p>
        </w:tc>
        <w:tc>
          <w:tcPr>
            <w:tcW w:w="1116" w:type="dxa"/>
          </w:tcPr>
          <w:p w14:paraId="45CE8888" w14:textId="20FBDF3E" w:rsidR="00257D14" w:rsidRDefault="00257D14" w:rsidP="002B2B71">
            <w:r>
              <w:t>UC018</w:t>
            </w:r>
          </w:p>
        </w:tc>
        <w:tc>
          <w:tcPr>
            <w:tcW w:w="3606" w:type="dxa"/>
          </w:tcPr>
          <w:p w14:paraId="1F589636" w14:textId="7D77001A" w:rsidR="00257D14" w:rsidRDefault="00257D14" w:rsidP="002B2B71">
            <w:r>
              <w:t>x</w:t>
            </w:r>
          </w:p>
        </w:tc>
        <w:tc>
          <w:tcPr>
            <w:tcW w:w="4140" w:type="dxa"/>
          </w:tcPr>
          <w:p w14:paraId="24875010" w14:textId="45739063" w:rsidR="00257D14" w:rsidRDefault="00257D14" w:rsidP="002B2B71">
            <w:r>
              <w:t>x</w:t>
            </w:r>
          </w:p>
        </w:tc>
      </w:tr>
      <w:tr w:rsidR="00257D14" w14:paraId="11303759" w14:textId="77777777" w:rsidTr="00257D14">
        <w:tc>
          <w:tcPr>
            <w:tcW w:w="763" w:type="dxa"/>
          </w:tcPr>
          <w:p w14:paraId="38A3A06D" w14:textId="7C9EDF34" w:rsidR="00257D14" w:rsidRDefault="00257D14" w:rsidP="002B2B71">
            <w:r>
              <w:t>19</w:t>
            </w:r>
          </w:p>
        </w:tc>
        <w:tc>
          <w:tcPr>
            <w:tcW w:w="1116" w:type="dxa"/>
          </w:tcPr>
          <w:p w14:paraId="784E422C" w14:textId="4082A504" w:rsidR="00257D14" w:rsidRDefault="00257D14" w:rsidP="002B2B71">
            <w:r>
              <w:t>UC019</w:t>
            </w:r>
          </w:p>
        </w:tc>
        <w:tc>
          <w:tcPr>
            <w:tcW w:w="3606" w:type="dxa"/>
          </w:tcPr>
          <w:p w14:paraId="6D4D843F" w14:textId="594BD2FD" w:rsidR="00257D14" w:rsidRDefault="00257D14" w:rsidP="002B2B71">
            <w:r>
              <w:t>x</w:t>
            </w:r>
          </w:p>
        </w:tc>
        <w:tc>
          <w:tcPr>
            <w:tcW w:w="4140" w:type="dxa"/>
          </w:tcPr>
          <w:p w14:paraId="51D7653D" w14:textId="26C27C90" w:rsidR="00257D14" w:rsidRDefault="00257D14" w:rsidP="002B2B71">
            <w:r>
              <w:t>x</w:t>
            </w:r>
          </w:p>
        </w:tc>
      </w:tr>
      <w:tr w:rsidR="00052346" w14:paraId="077476C3" w14:textId="77777777" w:rsidTr="00257D14">
        <w:tc>
          <w:tcPr>
            <w:tcW w:w="763" w:type="dxa"/>
          </w:tcPr>
          <w:p w14:paraId="23AE351B" w14:textId="19FCD1D0" w:rsidR="00052346" w:rsidRDefault="00052346" w:rsidP="002B2B71">
            <w:r>
              <w:t>20</w:t>
            </w:r>
          </w:p>
        </w:tc>
        <w:tc>
          <w:tcPr>
            <w:tcW w:w="1116" w:type="dxa"/>
          </w:tcPr>
          <w:p w14:paraId="6D380CCC" w14:textId="4F7005F5" w:rsidR="00052346" w:rsidRDefault="00052346" w:rsidP="002B2B71">
            <w:r>
              <w:t>UC020</w:t>
            </w:r>
          </w:p>
        </w:tc>
        <w:tc>
          <w:tcPr>
            <w:tcW w:w="3606" w:type="dxa"/>
          </w:tcPr>
          <w:p w14:paraId="1A4FCC99" w14:textId="174A8AA2" w:rsidR="00052346" w:rsidRDefault="00052346" w:rsidP="002B2B71">
            <w:r>
              <w:t>X</w:t>
            </w:r>
          </w:p>
        </w:tc>
        <w:tc>
          <w:tcPr>
            <w:tcW w:w="4140" w:type="dxa"/>
          </w:tcPr>
          <w:p w14:paraId="0268BF03" w14:textId="21B5240C" w:rsidR="00052346" w:rsidRDefault="00052346" w:rsidP="002B2B71">
            <w:r>
              <w:t>x</w:t>
            </w:r>
          </w:p>
        </w:tc>
      </w:tr>
    </w:tbl>
    <w:p w14:paraId="5734180E" w14:textId="5B54A2B4" w:rsidR="00E0178D" w:rsidRDefault="000106C1" w:rsidP="000106C1">
      <w:pPr>
        <w:pStyle w:val="Caption"/>
      </w:pPr>
      <w:bookmarkStart w:id="46" w:name="_Toc468297218"/>
      <w:r>
        <w:t xml:space="preserve">Bảng </w:t>
      </w:r>
      <w:fldSimple w:instr=" SEQ Bảng \* ARABIC ">
        <w:r w:rsidR="00581812">
          <w:rPr>
            <w:noProof/>
          </w:rPr>
          <w:t>3</w:t>
        </w:r>
      </w:fldSimple>
      <w:r>
        <w:t>: Ánh xạ Use case với các Actor tại Server</w:t>
      </w:r>
      <w:bookmarkEnd w:id="46"/>
    </w:p>
    <w:p w14:paraId="048BB079" w14:textId="77777777" w:rsidR="001E4946" w:rsidRDefault="00E0178D" w:rsidP="00E0178D">
      <w:pPr>
        <w:pStyle w:val="Tiumccp3"/>
      </w:pPr>
      <w:bookmarkStart w:id="47" w:name="_Toc468136611"/>
      <w:r>
        <w:t xml:space="preserve">3.1.4.2 </w:t>
      </w:r>
      <w:r w:rsidR="001E4946">
        <w:t>Phía máy trạm – Client</w:t>
      </w:r>
      <w:bookmarkEnd w:id="47"/>
    </w:p>
    <w:tbl>
      <w:tblPr>
        <w:tblStyle w:val="TableGrid"/>
        <w:tblW w:w="9445" w:type="dxa"/>
        <w:tblLook w:val="04A0" w:firstRow="1" w:lastRow="0" w:firstColumn="1" w:lastColumn="0" w:noHBand="0" w:noVBand="1"/>
      </w:tblPr>
      <w:tblGrid>
        <w:gridCol w:w="763"/>
        <w:gridCol w:w="1116"/>
        <w:gridCol w:w="3516"/>
        <w:gridCol w:w="4050"/>
      </w:tblGrid>
      <w:tr w:rsidR="00472297" w:rsidRPr="005E3058" w14:paraId="272F5340" w14:textId="77777777" w:rsidTr="00472297">
        <w:tc>
          <w:tcPr>
            <w:tcW w:w="763" w:type="dxa"/>
          </w:tcPr>
          <w:p w14:paraId="3C9BC3C7" w14:textId="77777777" w:rsidR="00472297" w:rsidRPr="005E3058" w:rsidRDefault="00472297" w:rsidP="002B2B71">
            <w:pPr>
              <w:rPr>
                <w:b/>
              </w:rPr>
            </w:pPr>
            <w:r w:rsidRPr="005E3058">
              <w:rPr>
                <w:b/>
              </w:rPr>
              <w:t>STT</w:t>
            </w:r>
          </w:p>
        </w:tc>
        <w:tc>
          <w:tcPr>
            <w:tcW w:w="1116" w:type="dxa"/>
          </w:tcPr>
          <w:p w14:paraId="3EB289BA" w14:textId="77777777" w:rsidR="00472297" w:rsidRPr="005E3058" w:rsidRDefault="00472297" w:rsidP="002B2B71">
            <w:pPr>
              <w:rPr>
                <w:b/>
              </w:rPr>
            </w:pPr>
            <w:r w:rsidRPr="005E3058">
              <w:rPr>
                <w:b/>
              </w:rPr>
              <w:t>Code</w:t>
            </w:r>
          </w:p>
        </w:tc>
        <w:tc>
          <w:tcPr>
            <w:tcW w:w="3516" w:type="dxa"/>
          </w:tcPr>
          <w:p w14:paraId="625A75A4" w14:textId="0BDB4886" w:rsidR="00472297" w:rsidRPr="005E3058" w:rsidRDefault="00472297" w:rsidP="00472297">
            <w:pPr>
              <w:rPr>
                <w:b/>
              </w:rPr>
            </w:pPr>
            <w:r>
              <w:rPr>
                <w:b/>
              </w:rPr>
              <w:t>Actor Guest</w:t>
            </w:r>
          </w:p>
        </w:tc>
        <w:tc>
          <w:tcPr>
            <w:tcW w:w="4050" w:type="dxa"/>
          </w:tcPr>
          <w:p w14:paraId="436002F3" w14:textId="3DCB6E0B" w:rsidR="00472297" w:rsidRDefault="00472297" w:rsidP="002B2B71">
            <w:pPr>
              <w:rPr>
                <w:b/>
              </w:rPr>
            </w:pPr>
            <w:r>
              <w:rPr>
                <w:b/>
              </w:rPr>
              <w:t>Actor Member</w:t>
            </w:r>
          </w:p>
        </w:tc>
      </w:tr>
      <w:tr w:rsidR="00472297" w14:paraId="0FC8E969" w14:textId="77777777" w:rsidTr="00472297">
        <w:tc>
          <w:tcPr>
            <w:tcW w:w="763" w:type="dxa"/>
          </w:tcPr>
          <w:p w14:paraId="5D998428" w14:textId="77777777" w:rsidR="00472297" w:rsidRDefault="00472297" w:rsidP="002B2B71">
            <w:r>
              <w:t>1</w:t>
            </w:r>
          </w:p>
        </w:tc>
        <w:tc>
          <w:tcPr>
            <w:tcW w:w="1116" w:type="dxa"/>
          </w:tcPr>
          <w:p w14:paraId="656FDE6D" w14:textId="77777777" w:rsidR="00472297" w:rsidRDefault="00472297" w:rsidP="002B2B71">
            <w:r>
              <w:t>UC001</w:t>
            </w:r>
          </w:p>
        </w:tc>
        <w:tc>
          <w:tcPr>
            <w:tcW w:w="3516" w:type="dxa"/>
          </w:tcPr>
          <w:p w14:paraId="0FB4EB05" w14:textId="1CF28819" w:rsidR="00472297" w:rsidRDefault="00472297" w:rsidP="002B2B71">
            <w:r>
              <w:t>x</w:t>
            </w:r>
          </w:p>
        </w:tc>
        <w:tc>
          <w:tcPr>
            <w:tcW w:w="4050" w:type="dxa"/>
          </w:tcPr>
          <w:p w14:paraId="2AA8D61D" w14:textId="5F327C5F" w:rsidR="00472297" w:rsidRDefault="00472297" w:rsidP="002B2B71"/>
        </w:tc>
      </w:tr>
      <w:tr w:rsidR="00472297" w14:paraId="644177E9" w14:textId="77777777" w:rsidTr="00472297">
        <w:tc>
          <w:tcPr>
            <w:tcW w:w="763" w:type="dxa"/>
          </w:tcPr>
          <w:p w14:paraId="29AF12C0" w14:textId="77777777" w:rsidR="00472297" w:rsidRDefault="00472297" w:rsidP="002B2B71">
            <w:r>
              <w:t>2</w:t>
            </w:r>
          </w:p>
        </w:tc>
        <w:tc>
          <w:tcPr>
            <w:tcW w:w="1116" w:type="dxa"/>
          </w:tcPr>
          <w:p w14:paraId="3C6F0CAB" w14:textId="77777777" w:rsidR="00472297" w:rsidRDefault="00472297" w:rsidP="002B2B71">
            <w:r>
              <w:t>UC002</w:t>
            </w:r>
          </w:p>
        </w:tc>
        <w:tc>
          <w:tcPr>
            <w:tcW w:w="3516" w:type="dxa"/>
          </w:tcPr>
          <w:p w14:paraId="0B45C973" w14:textId="1F5BFB4E" w:rsidR="00472297" w:rsidRDefault="00472297" w:rsidP="002B2B71">
            <w:r>
              <w:t>x</w:t>
            </w:r>
          </w:p>
        </w:tc>
        <w:tc>
          <w:tcPr>
            <w:tcW w:w="4050" w:type="dxa"/>
          </w:tcPr>
          <w:p w14:paraId="0F4E05A4" w14:textId="40EED690" w:rsidR="00472297" w:rsidRDefault="002C01AF" w:rsidP="002B2B71">
            <w:r>
              <w:t>x</w:t>
            </w:r>
          </w:p>
        </w:tc>
      </w:tr>
      <w:tr w:rsidR="00472297" w14:paraId="2696D5EC" w14:textId="77777777" w:rsidTr="00472297">
        <w:tc>
          <w:tcPr>
            <w:tcW w:w="763" w:type="dxa"/>
          </w:tcPr>
          <w:p w14:paraId="3EA20C5F" w14:textId="77777777" w:rsidR="00472297" w:rsidRDefault="00472297" w:rsidP="002B2B71">
            <w:r>
              <w:t>3</w:t>
            </w:r>
          </w:p>
        </w:tc>
        <w:tc>
          <w:tcPr>
            <w:tcW w:w="1116" w:type="dxa"/>
          </w:tcPr>
          <w:p w14:paraId="69C17379" w14:textId="77777777" w:rsidR="00472297" w:rsidRDefault="00472297" w:rsidP="002B2B71">
            <w:r>
              <w:t>UC003</w:t>
            </w:r>
          </w:p>
        </w:tc>
        <w:tc>
          <w:tcPr>
            <w:tcW w:w="3516" w:type="dxa"/>
          </w:tcPr>
          <w:p w14:paraId="3D77D66E" w14:textId="25AA177A" w:rsidR="00472297" w:rsidRDefault="00472297" w:rsidP="002B2B71"/>
        </w:tc>
        <w:tc>
          <w:tcPr>
            <w:tcW w:w="4050" w:type="dxa"/>
          </w:tcPr>
          <w:p w14:paraId="3969FBE6" w14:textId="77777777" w:rsidR="00472297" w:rsidRDefault="00472297" w:rsidP="002B2B71">
            <w:r>
              <w:t>x</w:t>
            </w:r>
          </w:p>
        </w:tc>
      </w:tr>
      <w:tr w:rsidR="00472297" w14:paraId="0DAD17F6" w14:textId="77777777" w:rsidTr="00472297">
        <w:tc>
          <w:tcPr>
            <w:tcW w:w="763" w:type="dxa"/>
          </w:tcPr>
          <w:p w14:paraId="0399955B" w14:textId="77777777" w:rsidR="00472297" w:rsidRDefault="00472297" w:rsidP="002B2B71">
            <w:r>
              <w:t>4</w:t>
            </w:r>
          </w:p>
        </w:tc>
        <w:tc>
          <w:tcPr>
            <w:tcW w:w="1116" w:type="dxa"/>
          </w:tcPr>
          <w:p w14:paraId="360376A3" w14:textId="77777777" w:rsidR="00472297" w:rsidRDefault="00472297" w:rsidP="002B2B71">
            <w:r>
              <w:t>UC004</w:t>
            </w:r>
          </w:p>
        </w:tc>
        <w:tc>
          <w:tcPr>
            <w:tcW w:w="3516" w:type="dxa"/>
          </w:tcPr>
          <w:p w14:paraId="3DEB15FE" w14:textId="2EDA2101" w:rsidR="00472297" w:rsidRDefault="00472297" w:rsidP="002B2B71"/>
        </w:tc>
        <w:tc>
          <w:tcPr>
            <w:tcW w:w="4050" w:type="dxa"/>
          </w:tcPr>
          <w:p w14:paraId="7EB795C0" w14:textId="77777777" w:rsidR="00472297" w:rsidRDefault="00472297" w:rsidP="002B2B71">
            <w:r>
              <w:t>x</w:t>
            </w:r>
          </w:p>
        </w:tc>
      </w:tr>
      <w:tr w:rsidR="00472297" w14:paraId="21AB3F9B" w14:textId="77777777" w:rsidTr="00472297">
        <w:tc>
          <w:tcPr>
            <w:tcW w:w="763" w:type="dxa"/>
          </w:tcPr>
          <w:p w14:paraId="447D02C5" w14:textId="77777777" w:rsidR="00472297" w:rsidRDefault="00472297" w:rsidP="002B2B71">
            <w:r>
              <w:t>5</w:t>
            </w:r>
          </w:p>
        </w:tc>
        <w:tc>
          <w:tcPr>
            <w:tcW w:w="1116" w:type="dxa"/>
          </w:tcPr>
          <w:p w14:paraId="0AE02792" w14:textId="77777777" w:rsidR="00472297" w:rsidRDefault="00472297" w:rsidP="002B2B71">
            <w:r>
              <w:t>UC005</w:t>
            </w:r>
          </w:p>
        </w:tc>
        <w:tc>
          <w:tcPr>
            <w:tcW w:w="3516" w:type="dxa"/>
          </w:tcPr>
          <w:p w14:paraId="545AC402" w14:textId="0953608A" w:rsidR="00472297" w:rsidRDefault="002C01AF" w:rsidP="002B2B71">
            <w:r>
              <w:t>x</w:t>
            </w:r>
          </w:p>
        </w:tc>
        <w:tc>
          <w:tcPr>
            <w:tcW w:w="4050" w:type="dxa"/>
          </w:tcPr>
          <w:p w14:paraId="391E74DE" w14:textId="4CA88581" w:rsidR="00472297" w:rsidRDefault="00472297" w:rsidP="002B2B71">
            <w:r>
              <w:t>x</w:t>
            </w:r>
          </w:p>
        </w:tc>
      </w:tr>
      <w:tr w:rsidR="00472297" w14:paraId="468D1C77" w14:textId="77777777" w:rsidTr="00472297">
        <w:tc>
          <w:tcPr>
            <w:tcW w:w="763" w:type="dxa"/>
          </w:tcPr>
          <w:p w14:paraId="41B3E098" w14:textId="77777777" w:rsidR="00472297" w:rsidRDefault="00472297" w:rsidP="002B2B71">
            <w:r>
              <w:t>6</w:t>
            </w:r>
          </w:p>
        </w:tc>
        <w:tc>
          <w:tcPr>
            <w:tcW w:w="1116" w:type="dxa"/>
          </w:tcPr>
          <w:p w14:paraId="2CBC0568" w14:textId="77777777" w:rsidR="00472297" w:rsidRDefault="00472297" w:rsidP="002B2B71">
            <w:r>
              <w:t>UC006</w:t>
            </w:r>
          </w:p>
        </w:tc>
        <w:tc>
          <w:tcPr>
            <w:tcW w:w="3516" w:type="dxa"/>
          </w:tcPr>
          <w:p w14:paraId="4428269F" w14:textId="781693B5" w:rsidR="00472297" w:rsidRDefault="00472297" w:rsidP="002B2B71">
            <w:r>
              <w:t>x</w:t>
            </w:r>
          </w:p>
        </w:tc>
        <w:tc>
          <w:tcPr>
            <w:tcW w:w="4050" w:type="dxa"/>
          </w:tcPr>
          <w:p w14:paraId="535E724F" w14:textId="152D7700" w:rsidR="00472297" w:rsidRDefault="00472297" w:rsidP="002B2B71">
            <w:r>
              <w:t>x</w:t>
            </w:r>
          </w:p>
        </w:tc>
      </w:tr>
      <w:tr w:rsidR="00472297" w14:paraId="3D945E71" w14:textId="77777777" w:rsidTr="00472297">
        <w:tc>
          <w:tcPr>
            <w:tcW w:w="763" w:type="dxa"/>
          </w:tcPr>
          <w:p w14:paraId="2E89DBAC" w14:textId="77777777" w:rsidR="00472297" w:rsidRDefault="00472297" w:rsidP="002B2B71">
            <w:r>
              <w:t>7</w:t>
            </w:r>
          </w:p>
        </w:tc>
        <w:tc>
          <w:tcPr>
            <w:tcW w:w="1116" w:type="dxa"/>
          </w:tcPr>
          <w:p w14:paraId="79BD122C" w14:textId="77777777" w:rsidR="00472297" w:rsidRDefault="00472297" w:rsidP="002B2B71">
            <w:r>
              <w:t>UC007</w:t>
            </w:r>
          </w:p>
        </w:tc>
        <w:tc>
          <w:tcPr>
            <w:tcW w:w="3516" w:type="dxa"/>
          </w:tcPr>
          <w:p w14:paraId="656F2721" w14:textId="0C3AF260" w:rsidR="00472297" w:rsidRDefault="00472297" w:rsidP="002B2B71">
            <w:r>
              <w:t>x</w:t>
            </w:r>
          </w:p>
        </w:tc>
        <w:tc>
          <w:tcPr>
            <w:tcW w:w="4050" w:type="dxa"/>
          </w:tcPr>
          <w:p w14:paraId="743D14A5" w14:textId="274FD57D" w:rsidR="00472297" w:rsidRDefault="00472297" w:rsidP="002B2B71">
            <w:r>
              <w:t>x</w:t>
            </w:r>
          </w:p>
        </w:tc>
      </w:tr>
      <w:tr w:rsidR="00472297" w14:paraId="73A4243B" w14:textId="77777777" w:rsidTr="00472297">
        <w:tc>
          <w:tcPr>
            <w:tcW w:w="763" w:type="dxa"/>
          </w:tcPr>
          <w:p w14:paraId="7FF7F2A2" w14:textId="77777777" w:rsidR="00472297" w:rsidRDefault="00472297" w:rsidP="002B2B71">
            <w:r>
              <w:t>8</w:t>
            </w:r>
          </w:p>
        </w:tc>
        <w:tc>
          <w:tcPr>
            <w:tcW w:w="1116" w:type="dxa"/>
          </w:tcPr>
          <w:p w14:paraId="66242C08" w14:textId="77777777" w:rsidR="00472297" w:rsidRDefault="00472297" w:rsidP="002B2B71">
            <w:r>
              <w:t>UC008</w:t>
            </w:r>
          </w:p>
        </w:tc>
        <w:tc>
          <w:tcPr>
            <w:tcW w:w="3516" w:type="dxa"/>
          </w:tcPr>
          <w:p w14:paraId="14BA206D" w14:textId="4C710944" w:rsidR="00472297" w:rsidRDefault="00472297" w:rsidP="002B2B71">
            <w:r>
              <w:t>x</w:t>
            </w:r>
          </w:p>
        </w:tc>
        <w:tc>
          <w:tcPr>
            <w:tcW w:w="4050" w:type="dxa"/>
          </w:tcPr>
          <w:p w14:paraId="437AB031" w14:textId="3CBDEB16" w:rsidR="00472297" w:rsidRDefault="00472297" w:rsidP="002B2B71">
            <w:r>
              <w:t>x</w:t>
            </w:r>
          </w:p>
        </w:tc>
      </w:tr>
    </w:tbl>
    <w:p w14:paraId="7DFDCE32" w14:textId="7E5D4116" w:rsidR="00E0178D" w:rsidRDefault="000106C1" w:rsidP="000106C1">
      <w:pPr>
        <w:pStyle w:val="Caption"/>
      </w:pPr>
      <w:bookmarkStart w:id="48" w:name="_Toc468297219"/>
      <w:r>
        <w:t xml:space="preserve">Bảng </w:t>
      </w:r>
      <w:fldSimple w:instr=" SEQ Bảng \* ARABIC ">
        <w:r w:rsidR="00581812">
          <w:rPr>
            <w:noProof/>
          </w:rPr>
          <w:t>4</w:t>
        </w:r>
      </w:fldSimple>
      <w:r>
        <w:t>: Ánh xạ Use case với các Actor tại Client</w:t>
      </w:r>
      <w:bookmarkEnd w:id="48"/>
    </w:p>
    <w:p w14:paraId="0CDC55DE" w14:textId="323C65F2" w:rsidR="001E4946" w:rsidRDefault="00E0178D" w:rsidP="00E0178D">
      <w:pPr>
        <w:pStyle w:val="Tiumccp2"/>
      </w:pPr>
      <w:bookmarkStart w:id="49" w:name="_Toc468136612"/>
      <w:r>
        <w:t xml:space="preserve">3.1.5 </w:t>
      </w:r>
      <w:r w:rsidR="001E4946">
        <w:t>Mô tả chi tiết</w:t>
      </w:r>
      <w:bookmarkEnd w:id="49"/>
      <w:r w:rsidR="00D50FCD">
        <w:t xml:space="preserve"> các Use Case của Server</w:t>
      </w:r>
    </w:p>
    <w:p w14:paraId="7EC1565C" w14:textId="08000821" w:rsidR="001E4946" w:rsidRDefault="00E0178D" w:rsidP="00D50FCD">
      <w:pPr>
        <w:pStyle w:val="Tiumccp3"/>
      </w:pPr>
      <w:bookmarkStart w:id="50" w:name="_Toc468136613"/>
      <w:r>
        <w:t xml:space="preserve">3.1.5.1 </w:t>
      </w:r>
      <w:bookmarkEnd w:id="50"/>
      <w:r w:rsidR="00D50FCD">
        <w:t>Chức năng Start Server</w:t>
      </w:r>
    </w:p>
    <w:tbl>
      <w:tblPr>
        <w:tblStyle w:val="TableGrid"/>
        <w:tblW w:w="9445" w:type="dxa"/>
        <w:tblLook w:val="04A0" w:firstRow="1" w:lastRow="0" w:firstColumn="1" w:lastColumn="0" w:noHBand="0" w:noVBand="1"/>
      </w:tblPr>
      <w:tblGrid>
        <w:gridCol w:w="1723"/>
        <w:gridCol w:w="3762"/>
        <w:gridCol w:w="3960"/>
      </w:tblGrid>
      <w:tr w:rsidR="00354866" w14:paraId="3A5241C4" w14:textId="77777777" w:rsidTr="00BD746A">
        <w:tc>
          <w:tcPr>
            <w:tcW w:w="1723" w:type="dxa"/>
          </w:tcPr>
          <w:p w14:paraId="577FD354" w14:textId="77777777" w:rsidR="00354866" w:rsidRPr="004A4267" w:rsidRDefault="00354866" w:rsidP="002B2B71">
            <w:pPr>
              <w:rPr>
                <w:b/>
              </w:rPr>
            </w:pPr>
            <w:r w:rsidRPr="004A4267">
              <w:rPr>
                <w:b/>
              </w:rPr>
              <w:t xml:space="preserve">Tên Use case </w:t>
            </w:r>
          </w:p>
        </w:tc>
        <w:tc>
          <w:tcPr>
            <w:tcW w:w="7722" w:type="dxa"/>
            <w:gridSpan w:val="2"/>
          </w:tcPr>
          <w:p w14:paraId="5DDB1F72" w14:textId="73251838" w:rsidR="00354866" w:rsidRDefault="00D50FCD" w:rsidP="002B2B71">
            <w:r>
              <w:t>Start Server</w:t>
            </w:r>
          </w:p>
        </w:tc>
      </w:tr>
      <w:tr w:rsidR="00354866" w14:paraId="5352D8D8" w14:textId="77777777" w:rsidTr="00BD746A">
        <w:tc>
          <w:tcPr>
            <w:tcW w:w="1723" w:type="dxa"/>
          </w:tcPr>
          <w:p w14:paraId="00B1BE85" w14:textId="77777777" w:rsidR="00354866" w:rsidRPr="004A4267" w:rsidRDefault="00354866" w:rsidP="002B2B71">
            <w:pPr>
              <w:rPr>
                <w:b/>
              </w:rPr>
            </w:pPr>
            <w:r w:rsidRPr="004A4267">
              <w:rPr>
                <w:b/>
              </w:rPr>
              <w:t>Mô tả</w:t>
            </w:r>
          </w:p>
        </w:tc>
        <w:tc>
          <w:tcPr>
            <w:tcW w:w="7722" w:type="dxa"/>
            <w:gridSpan w:val="2"/>
          </w:tcPr>
          <w:p w14:paraId="3DE69E47" w14:textId="5BFABFD4" w:rsidR="00354866" w:rsidRDefault="00BD746A" w:rsidP="002B2B71">
            <w:r>
              <w:t>Server khởi động và lắng nghe kết nối</w:t>
            </w:r>
          </w:p>
        </w:tc>
      </w:tr>
      <w:tr w:rsidR="00354866" w14:paraId="7C5069D5" w14:textId="77777777" w:rsidTr="00BD746A">
        <w:tc>
          <w:tcPr>
            <w:tcW w:w="1723" w:type="dxa"/>
          </w:tcPr>
          <w:p w14:paraId="2C55AD9D" w14:textId="77777777" w:rsidR="00354866" w:rsidRPr="004A4267" w:rsidRDefault="00354866" w:rsidP="002B2B71">
            <w:pPr>
              <w:rPr>
                <w:b/>
              </w:rPr>
            </w:pPr>
            <w:r w:rsidRPr="004A4267">
              <w:rPr>
                <w:b/>
              </w:rPr>
              <w:t>Tác nhân</w:t>
            </w:r>
          </w:p>
        </w:tc>
        <w:tc>
          <w:tcPr>
            <w:tcW w:w="7722" w:type="dxa"/>
            <w:gridSpan w:val="2"/>
          </w:tcPr>
          <w:p w14:paraId="6DF21D06" w14:textId="08F1A4BF" w:rsidR="00354866" w:rsidRDefault="009A3B95" w:rsidP="009A3B95">
            <w:r>
              <w:t>Staff, Manager</w:t>
            </w:r>
          </w:p>
        </w:tc>
      </w:tr>
      <w:tr w:rsidR="00354866" w14:paraId="7AC41344" w14:textId="77777777" w:rsidTr="00BD746A">
        <w:tc>
          <w:tcPr>
            <w:tcW w:w="1723" w:type="dxa"/>
          </w:tcPr>
          <w:p w14:paraId="33F91DEB" w14:textId="77777777" w:rsidR="00354866" w:rsidRPr="004A4267" w:rsidRDefault="00354866" w:rsidP="002B2B71">
            <w:pPr>
              <w:rPr>
                <w:b/>
              </w:rPr>
            </w:pPr>
            <w:r w:rsidRPr="004A4267">
              <w:rPr>
                <w:b/>
              </w:rPr>
              <w:t>Ràng buộc</w:t>
            </w:r>
          </w:p>
        </w:tc>
        <w:tc>
          <w:tcPr>
            <w:tcW w:w="7722" w:type="dxa"/>
            <w:gridSpan w:val="2"/>
          </w:tcPr>
          <w:p w14:paraId="76FD9EDA" w14:textId="4D804FB0" w:rsidR="00354866" w:rsidRDefault="009F3A09" w:rsidP="002B2B71">
            <w:r>
              <w:t>Phải có cơ sở dữ liệu</w:t>
            </w:r>
          </w:p>
        </w:tc>
      </w:tr>
      <w:tr w:rsidR="00354866" w14:paraId="5B21F788" w14:textId="77777777" w:rsidTr="00BD746A">
        <w:tc>
          <w:tcPr>
            <w:tcW w:w="1723" w:type="dxa"/>
          </w:tcPr>
          <w:p w14:paraId="4F24247E" w14:textId="77777777" w:rsidR="00354866" w:rsidRPr="004A4267" w:rsidRDefault="00354866" w:rsidP="002B2B71">
            <w:pPr>
              <w:rPr>
                <w:b/>
              </w:rPr>
            </w:pPr>
            <w:r w:rsidRPr="004A4267">
              <w:rPr>
                <w:b/>
              </w:rPr>
              <w:t>Tiền điều kiện</w:t>
            </w:r>
          </w:p>
        </w:tc>
        <w:tc>
          <w:tcPr>
            <w:tcW w:w="7722" w:type="dxa"/>
            <w:gridSpan w:val="2"/>
          </w:tcPr>
          <w:p w14:paraId="3898DB4D" w14:textId="4E7E03A1" w:rsidR="00354866" w:rsidRDefault="009F3A09" w:rsidP="002B2B71">
            <w:r>
              <w:t>Cơ sở dữ liệu đầu vào của chương trình.</w:t>
            </w:r>
          </w:p>
        </w:tc>
      </w:tr>
      <w:tr w:rsidR="00354866" w14:paraId="54C13670" w14:textId="77777777" w:rsidTr="00BD746A">
        <w:tc>
          <w:tcPr>
            <w:tcW w:w="1723" w:type="dxa"/>
          </w:tcPr>
          <w:p w14:paraId="4121FF16" w14:textId="77777777" w:rsidR="00354866" w:rsidRPr="004A4267" w:rsidRDefault="00354866" w:rsidP="002B2B71">
            <w:pPr>
              <w:rPr>
                <w:b/>
              </w:rPr>
            </w:pPr>
            <w:r w:rsidRPr="004A4267">
              <w:rPr>
                <w:b/>
              </w:rPr>
              <w:t>Hậu điều kiện</w:t>
            </w:r>
          </w:p>
        </w:tc>
        <w:tc>
          <w:tcPr>
            <w:tcW w:w="7722" w:type="dxa"/>
            <w:gridSpan w:val="2"/>
          </w:tcPr>
          <w:p w14:paraId="5043D14C" w14:textId="7C2661A6" w:rsidR="00354866" w:rsidRDefault="00BD746A" w:rsidP="002B2B71">
            <w:r>
              <w:t>Chuyển đến giao diện quản lý chính của chương trình</w:t>
            </w:r>
          </w:p>
        </w:tc>
      </w:tr>
      <w:tr w:rsidR="00354866" w14:paraId="7E82D69F" w14:textId="77777777" w:rsidTr="00BD746A">
        <w:tc>
          <w:tcPr>
            <w:tcW w:w="1723" w:type="dxa"/>
            <w:vMerge w:val="restart"/>
            <w:vAlign w:val="center"/>
          </w:tcPr>
          <w:p w14:paraId="13523AC3" w14:textId="77777777" w:rsidR="00354866" w:rsidRPr="004A4267" w:rsidRDefault="00354866" w:rsidP="002B2B71">
            <w:pPr>
              <w:rPr>
                <w:b/>
              </w:rPr>
            </w:pPr>
            <w:r w:rsidRPr="004A4267">
              <w:rPr>
                <w:b/>
              </w:rPr>
              <w:t>Hoạt động</w:t>
            </w:r>
          </w:p>
        </w:tc>
        <w:tc>
          <w:tcPr>
            <w:tcW w:w="3762" w:type="dxa"/>
          </w:tcPr>
          <w:p w14:paraId="54A4F6AC" w14:textId="77777777" w:rsidR="00354866" w:rsidRPr="00930EBA" w:rsidRDefault="00354866" w:rsidP="002B2B71">
            <w:pPr>
              <w:tabs>
                <w:tab w:val="left" w:pos="408"/>
                <w:tab w:val="center" w:pos="1488"/>
              </w:tabs>
              <w:rPr>
                <w:b/>
              </w:rPr>
            </w:pPr>
            <w:r>
              <w:rPr>
                <w:b/>
              </w:rPr>
              <w:tab/>
            </w:r>
            <w:r>
              <w:rPr>
                <w:b/>
              </w:rPr>
              <w:tab/>
            </w:r>
            <w:r w:rsidRPr="00930EBA">
              <w:rPr>
                <w:b/>
              </w:rPr>
              <w:t>Tác nhân</w:t>
            </w:r>
          </w:p>
        </w:tc>
        <w:tc>
          <w:tcPr>
            <w:tcW w:w="3960" w:type="dxa"/>
          </w:tcPr>
          <w:p w14:paraId="5798084A" w14:textId="77777777" w:rsidR="00354866" w:rsidRPr="00930EBA" w:rsidRDefault="00354866" w:rsidP="002B2B71">
            <w:pPr>
              <w:jc w:val="center"/>
              <w:rPr>
                <w:b/>
              </w:rPr>
            </w:pPr>
            <w:r w:rsidRPr="00930EBA">
              <w:rPr>
                <w:b/>
              </w:rPr>
              <w:t>Hệ thống</w:t>
            </w:r>
          </w:p>
        </w:tc>
      </w:tr>
      <w:tr w:rsidR="00354866" w14:paraId="7833F959" w14:textId="77777777" w:rsidTr="00BD746A">
        <w:tc>
          <w:tcPr>
            <w:tcW w:w="1723" w:type="dxa"/>
            <w:vMerge/>
          </w:tcPr>
          <w:p w14:paraId="7C70867F" w14:textId="77777777" w:rsidR="00354866" w:rsidRPr="004A4267" w:rsidRDefault="00354866" w:rsidP="002B2B71">
            <w:pPr>
              <w:rPr>
                <w:b/>
              </w:rPr>
            </w:pPr>
          </w:p>
        </w:tc>
        <w:tc>
          <w:tcPr>
            <w:tcW w:w="7722" w:type="dxa"/>
            <w:gridSpan w:val="2"/>
          </w:tcPr>
          <w:p w14:paraId="03E4B658" w14:textId="0295009B" w:rsidR="00354866" w:rsidRPr="00930EBA" w:rsidRDefault="00354866" w:rsidP="00BD746A">
            <w:pPr>
              <w:rPr>
                <w:b/>
              </w:rPr>
            </w:pPr>
            <w:r w:rsidRPr="00930EBA">
              <w:rPr>
                <w:b/>
              </w:rPr>
              <w:t xml:space="preserve">Luồng chính: </w:t>
            </w:r>
            <w:r w:rsidR="00BD746A">
              <w:rPr>
                <w:b/>
              </w:rPr>
              <w:t>Khởi động thành công</w:t>
            </w:r>
          </w:p>
        </w:tc>
      </w:tr>
      <w:tr w:rsidR="00354866" w14:paraId="57533291" w14:textId="77777777" w:rsidTr="00BD746A">
        <w:tc>
          <w:tcPr>
            <w:tcW w:w="1723" w:type="dxa"/>
            <w:vMerge/>
          </w:tcPr>
          <w:p w14:paraId="7CF1D20D" w14:textId="77777777" w:rsidR="00354866" w:rsidRPr="004A4267" w:rsidRDefault="00354866" w:rsidP="002B2B71">
            <w:pPr>
              <w:rPr>
                <w:b/>
              </w:rPr>
            </w:pPr>
          </w:p>
        </w:tc>
        <w:tc>
          <w:tcPr>
            <w:tcW w:w="3762" w:type="dxa"/>
          </w:tcPr>
          <w:p w14:paraId="3636E427" w14:textId="575978B6" w:rsidR="00354866" w:rsidRDefault="00BD746A" w:rsidP="00BD746A">
            <w:r>
              <w:t>+ Người dùng khởi động chương trình.</w:t>
            </w:r>
          </w:p>
          <w:p w14:paraId="64142D57" w14:textId="35027646" w:rsidR="00BD746A" w:rsidRDefault="00BD746A" w:rsidP="00BD746A">
            <w:r>
              <w:t>+ Chuyển đến giao diện quản lý chính.</w:t>
            </w:r>
          </w:p>
        </w:tc>
        <w:tc>
          <w:tcPr>
            <w:tcW w:w="3960" w:type="dxa"/>
          </w:tcPr>
          <w:p w14:paraId="50E71EA1" w14:textId="77777777" w:rsidR="00BD746A" w:rsidRDefault="00BD746A" w:rsidP="00BD746A">
            <w:r>
              <w:t>+ Chương trình thực hiện mở Cơ sở dữ liệu.</w:t>
            </w:r>
          </w:p>
          <w:p w14:paraId="4D8EEE6A" w14:textId="77777777" w:rsidR="00BD746A" w:rsidRDefault="00BD746A" w:rsidP="00BD746A">
            <w:r>
              <w:t>+ Kiểm tra thông tin kết nối.</w:t>
            </w:r>
          </w:p>
          <w:p w14:paraId="3A802370" w14:textId="77777777" w:rsidR="00354866" w:rsidRDefault="00BD746A" w:rsidP="00BD746A">
            <w:r>
              <w:t>+ Thực hiện việc lắng nghe các kết nối từ máy trạm.</w:t>
            </w:r>
          </w:p>
          <w:p w14:paraId="751C3CBE" w14:textId="7F5D2FDF" w:rsidR="00BD746A" w:rsidRDefault="00BD746A" w:rsidP="00BD746A"/>
        </w:tc>
      </w:tr>
      <w:tr w:rsidR="00354866" w14:paraId="0703B707" w14:textId="77777777" w:rsidTr="00BD746A">
        <w:tc>
          <w:tcPr>
            <w:tcW w:w="1723" w:type="dxa"/>
            <w:vMerge/>
          </w:tcPr>
          <w:p w14:paraId="2DC7D418" w14:textId="49F46542" w:rsidR="00354866" w:rsidRPr="004A4267" w:rsidRDefault="00354866" w:rsidP="002B2B71">
            <w:pPr>
              <w:rPr>
                <w:b/>
              </w:rPr>
            </w:pPr>
          </w:p>
        </w:tc>
        <w:tc>
          <w:tcPr>
            <w:tcW w:w="7722" w:type="dxa"/>
            <w:gridSpan w:val="2"/>
          </w:tcPr>
          <w:p w14:paraId="66207A61" w14:textId="55519EF5" w:rsidR="00354866" w:rsidRPr="00930EBA" w:rsidRDefault="00354866" w:rsidP="00BD746A">
            <w:pPr>
              <w:rPr>
                <w:b/>
              </w:rPr>
            </w:pPr>
            <w:r w:rsidRPr="00930EBA">
              <w:rPr>
                <w:b/>
              </w:rPr>
              <w:t xml:space="preserve">Luồng phụ: </w:t>
            </w:r>
            <w:r w:rsidR="00BD746A">
              <w:rPr>
                <w:b/>
              </w:rPr>
              <w:t>Khởi động thất bại</w:t>
            </w:r>
          </w:p>
        </w:tc>
      </w:tr>
      <w:tr w:rsidR="00354866" w14:paraId="110C0F9F" w14:textId="77777777" w:rsidTr="00BD746A">
        <w:tc>
          <w:tcPr>
            <w:tcW w:w="1723" w:type="dxa"/>
            <w:vMerge/>
          </w:tcPr>
          <w:p w14:paraId="34914E93" w14:textId="77777777" w:rsidR="00354866" w:rsidRPr="004A4267" w:rsidRDefault="00354866" w:rsidP="002B2B71">
            <w:pPr>
              <w:rPr>
                <w:b/>
              </w:rPr>
            </w:pPr>
          </w:p>
        </w:tc>
        <w:tc>
          <w:tcPr>
            <w:tcW w:w="3762" w:type="dxa"/>
          </w:tcPr>
          <w:p w14:paraId="45803EBC" w14:textId="7DD6DF11" w:rsidR="00354866" w:rsidRDefault="00BD746A" w:rsidP="002B2B71">
            <w:r>
              <w:t>+ Yêu cầu người dùng kiểm tra lại kết nối và cơ sở dữ liệu.</w:t>
            </w:r>
          </w:p>
        </w:tc>
        <w:tc>
          <w:tcPr>
            <w:tcW w:w="3960" w:type="dxa"/>
          </w:tcPr>
          <w:p w14:paraId="63F38A43" w14:textId="137DCD22" w:rsidR="00BD746A" w:rsidRDefault="00BD746A" w:rsidP="002B2B71">
            <w:r>
              <w:t>+ Tải lại chương trình, xem lại kết nối.</w:t>
            </w:r>
          </w:p>
        </w:tc>
      </w:tr>
      <w:tr w:rsidR="00354866" w14:paraId="518BDCBF" w14:textId="77777777" w:rsidTr="00BD746A">
        <w:tc>
          <w:tcPr>
            <w:tcW w:w="1723" w:type="dxa"/>
          </w:tcPr>
          <w:p w14:paraId="16C01417" w14:textId="246AB3C6" w:rsidR="00354866" w:rsidRPr="004A4267" w:rsidRDefault="00354866" w:rsidP="002B2B71">
            <w:pPr>
              <w:rPr>
                <w:b/>
              </w:rPr>
            </w:pPr>
            <w:r w:rsidRPr="004A4267">
              <w:rPr>
                <w:b/>
              </w:rPr>
              <w:t>Thông điệp</w:t>
            </w:r>
          </w:p>
        </w:tc>
        <w:tc>
          <w:tcPr>
            <w:tcW w:w="7722" w:type="dxa"/>
            <w:gridSpan w:val="2"/>
          </w:tcPr>
          <w:p w14:paraId="61CF7B36" w14:textId="6DE75B1F" w:rsidR="00354866" w:rsidRDefault="00354866" w:rsidP="002B2B71">
            <w:r>
              <w:t>“</w:t>
            </w:r>
            <w:r w:rsidR="00BD746A">
              <w:t>Khởi động chương trình</w:t>
            </w:r>
            <w:r>
              <w:t xml:space="preserve"> thành công” -&gt; thông báo khi </w:t>
            </w:r>
            <w:r w:rsidR="00BD746A">
              <w:t xml:space="preserve">kết nối </w:t>
            </w:r>
            <w:r>
              <w:t>thành công</w:t>
            </w:r>
          </w:p>
          <w:p w14:paraId="6FB6C40B" w14:textId="0CB2CCCB" w:rsidR="00354866" w:rsidRDefault="00354866" w:rsidP="009F3A09">
            <w:pPr>
              <w:keepNext/>
            </w:pPr>
            <w:r>
              <w:t>“</w:t>
            </w:r>
            <w:r w:rsidR="00BD746A">
              <w:t>Khởi động chương trình</w:t>
            </w:r>
            <w:r>
              <w:t xml:space="preserve"> thất bại” -&gt; thông báo </w:t>
            </w:r>
            <w:r w:rsidR="00BD746A">
              <w:t>kết nối</w:t>
            </w:r>
            <w:r>
              <w:t xml:space="preserve"> thất bại.</w:t>
            </w:r>
          </w:p>
        </w:tc>
      </w:tr>
    </w:tbl>
    <w:p w14:paraId="5A1AFF88" w14:textId="4DDB1C86" w:rsidR="00E0178D" w:rsidRDefault="009F3A09" w:rsidP="009F3A09">
      <w:pPr>
        <w:pStyle w:val="Caption"/>
      </w:pPr>
      <w:bookmarkStart w:id="51" w:name="_Toc468297220"/>
      <w:r>
        <w:t xml:space="preserve">Bảng </w:t>
      </w:r>
      <w:fldSimple w:instr=" SEQ Bảng \* ARABIC ">
        <w:r w:rsidR="00581812">
          <w:rPr>
            <w:noProof/>
          </w:rPr>
          <w:t>5</w:t>
        </w:r>
      </w:fldSimple>
      <w:r>
        <w:t>: Chức năng Start Server</w:t>
      </w:r>
      <w:bookmarkEnd w:id="51"/>
    </w:p>
    <w:p w14:paraId="58C9E4D6" w14:textId="2E958A4E" w:rsidR="001E4946" w:rsidRDefault="00D50FCD" w:rsidP="00D50FCD">
      <w:pPr>
        <w:pStyle w:val="Tiumccp3"/>
      </w:pPr>
      <w:r>
        <w:t>3.1.5.</w:t>
      </w:r>
      <w:r w:rsidR="00E0178D">
        <w:t xml:space="preserve">2 </w:t>
      </w:r>
      <w:r w:rsidR="001E4946">
        <w:t xml:space="preserve">Chức năng </w:t>
      </w:r>
      <w:r>
        <w:t>Turn Off/Logout Client</w:t>
      </w:r>
    </w:p>
    <w:tbl>
      <w:tblPr>
        <w:tblStyle w:val="TableGrid"/>
        <w:tblW w:w="9445" w:type="dxa"/>
        <w:tblLook w:val="04A0" w:firstRow="1" w:lastRow="0" w:firstColumn="1" w:lastColumn="0" w:noHBand="0" w:noVBand="1"/>
      </w:tblPr>
      <w:tblGrid>
        <w:gridCol w:w="1723"/>
        <w:gridCol w:w="3762"/>
        <w:gridCol w:w="3960"/>
      </w:tblGrid>
      <w:tr w:rsidR="00354866" w14:paraId="4AD26761" w14:textId="77777777" w:rsidTr="00BD746A">
        <w:tc>
          <w:tcPr>
            <w:tcW w:w="1723" w:type="dxa"/>
          </w:tcPr>
          <w:p w14:paraId="7DA063E0" w14:textId="77777777" w:rsidR="00354866" w:rsidRPr="004A4267" w:rsidRDefault="00354866" w:rsidP="002B2B71">
            <w:pPr>
              <w:rPr>
                <w:b/>
              </w:rPr>
            </w:pPr>
            <w:r w:rsidRPr="004A4267">
              <w:rPr>
                <w:b/>
              </w:rPr>
              <w:t xml:space="preserve">Tên Use case </w:t>
            </w:r>
          </w:p>
        </w:tc>
        <w:tc>
          <w:tcPr>
            <w:tcW w:w="7722" w:type="dxa"/>
            <w:gridSpan w:val="2"/>
          </w:tcPr>
          <w:p w14:paraId="0D247613" w14:textId="7E2F230F" w:rsidR="00354866" w:rsidRDefault="009F3A09" w:rsidP="002B2B71">
            <w:r>
              <w:t>Turn Off/Logout Client</w:t>
            </w:r>
          </w:p>
        </w:tc>
      </w:tr>
      <w:tr w:rsidR="00354866" w14:paraId="656B8F62" w14:textId="77777777" w:rsidTr="00BD746A">
        <w:tc>
          <w:tcPr>
            <w:tcW w:w="1723" w:type="dxa"/>
          </w:tcPr>
          <w:p w14:paraId="04D4E216" w14:textId="77777777" w:rsidR="00354866" w:rsidRPr="004A4267" w:rsidRDefault="00354866" w:rsidP="002B2B71">
            <w:pPr>
              <w:rPr>
                <w:b/>
              </w:rPr>
            </w:pPr>
            <w:r w:rsidRPr="004A4267">
              <w:rPr>
                <w:b/>
              </w:rPr>
              <w:t>Mô tả</w:t>
            </w:r>
          </w:p>
        </w:tc>
        <w:tc>
          <w:tcPr>
            <w:tcW w:w="7722" w:type="dxa"/>
            <w:gridSpan w:val="2"/>
          </w:tcPr>
          <w:p w14:paraId="75F22468" w14:textId="57041407" w:rsidR="00354866" w:rsidRDefault="009F3A09" w:rsidP="002B2B71">
            <w:r>
              <w:t>Kết thúc việc sử dụng máy trạm của khách hàng</w:t>
            </w:r>
          </w:p>
        </w:tc>
      </w:tr>
      <w:tr w:rsidR="00354866" w14:paraId="45F5358A" w14:textId="77777777" w:rsidTr="00BD746A">
        <w:tc>
          <w:tcPr>
            <w:tcW w:w="1723" w:type="dxa"/>
          </w:tcPr>
          <w:p w14:paraId="6A688821" w14:textId="77777777" w:rsidR="00354866" w:rsidRPr="004A4267" w:rsidRDefault="00354866" w:rsidP="002B2B71">
            <w:pPr>
              <w:rPr>
                <w:b/>
              </w:rPr>
            </w:pPr>
            <w:r w:rsidRPr="004A4267">
              <w:rPr>
                <w:b/>
              </w:rPr>
              <w:t>Tác nhân</w:t>
            </w:r>
          </w:p>
        </w:tc>
        <w:tc>
          <w:tcPr>
            <w:tcW w:w="7722" w:type="dxa"/>
            <w:gridSpan w:val="2"/>
          </w:tcPr>
          <w:p w14:paraId="473B388C" w14:textId="5F5FF252" w:rsidR="00354866" w:rsidRDefault="009A3B95" w:rsidP="009A3B95">
            <w:r>
              <w:t>Staff, Manager</w:t>
            </w:r>
          </w:p>
        </w:tc>
      </w:tr>
      <w:tr w:rsidR="00354866" w14:paraId="7F98EB18" w14:textId="77777777" w:rsidTr="00BD746A">
        <w:tc>
          <w:tcPr>
            <w:tcW w:w="1723" w:type="dxa"/>
          </w:tcPr>
          <w:p w14:paraId="6B13D170" w14:textId="77777777" w:rsidR="00354866" w:rsidRPr="004A4267" w:rsidRDefault="00354866" w:rsidP="002B2B71">
            <w:pPr>
              <w:rPr>
                <w:b/>
              </w:rPr>
            </w:pPr>
            <w:r w:rsidRPr="004A4267">
              <w:rPr>
                <w:b/>
              </w:rPr>
              <w:t>Ràng buộc</w:t>
            </w:r>
          </w:p>
        </w:tc>
        <w:tc>
          <w:tcPr>
            <w:tcW w:w="7722" w:type="dxa"/>
            <w:gridSpan w:val="2"/>
          </w:tcPr>
          <w:p w14:paraId="72569B83" w14:textId="4413A3E1" w:rsidR="00354866" w:rsidRDefault="009F3A09" w:rsidP="002B2B71">
            <w:r>
              <w:t>Máy tính đã kết nối trước đó</w:t>
            </w:r>
          </w:p>
        </w:tc>
      </w:tr>
      <w:tr w:rsidR="00354866" w14:paraId="3F3B01EB" w14:textId="77777777" w:rsidTr="00BD746A">
        <w:tc>
          <w:tcPr>
            <w:tcW w:w="1723" w:type="dxa"/>
          </w:tcPr>
          <w:p w14:paraId="287FF753" w14:textId="77777777" w:rsidR="00354866" w:rsidRPr="004A4267" w:rsidRDefault="00354866" w:rsidP="002B2B71">
            <w:pPr>
              <w:rPr>
                <w:b/>
              </w:rPr>
            </w:pPr>
            <w:r w:rsidRPr="004A4267">
              <w:rPr>
                <w:b/>
              </w:rPr>
              <w:t>Tiền điều kiện</w:t>
            </w:r>
          </w:p>
        </w:tc>
        <w:tc>
          <w:tcPr>
            <w:tcW w:w="7722" w:type="dxa"/>
            <w:gridSpan w:val="2"/>
          </w:tcPr>
          <w:p w14:paraId="503FEB84" w14:textId="247AA7CE" w:rsidR="00354866" w:rsidRDefault="009F3A09" w:rsidP="002B2B71">
            <w:r>
              <w:t>Client đã Login vào Server.</w:t>
            </w:r>
          </w:p>
        </w:tc>
      </w:tr>
      <w:tr w:rsidR="00354866" w14:paraId="07BC8A9C" w14:textId="77777777" w:rsidTr="00BD746A">
        <w:tc>
          <w:tcPr>
            <w:tcW w:w="1723" w:type="dxa"/>
          </w:tcPr>
          <w:p w14:paraId="55C55B7A" w14:textId="77777777" w:rsidR="00354866" w:rsidRPr="004A4267" w:rsidRDefault="00354866" w:rsidP="002B2B71">
            <w:pPr>
              <w:rPr>
                <w:b/>
              </w:rPr>
            </w:pPr>
            <w:r w:rsidRPr="004A4267">
              <w:rPr>
                <w:b/>
              </w:rPr>
              <w:t>Hậu điều kiện</w:t>
            </w:r>
          </w:p>
        </w:tc>
        <w:tc>
          <w:tcPr>
            <w:tcW w:w="7722" w:type="dxa"/>
            <w:gridSpan w:val="2"/>
          </w:tcPr>
          <w:p w14:paraId="0F533FA0" w14:textId="1084469B" w:rsidR="00354866" w:rsidRDefault="009F3A09" w:rsidP="002B2B71">
            <w:r>
              <w:t>Client chuyển sang màn hình chờ đăng nhập để sử dụng.</w:t>
            </w:r>
          </w:p>
        </w:tc>
      </w:tr>
      <w:tr w:rsidR="00354866" w14:paraId="0D7104E8" w14:textId="77777777" w:rsidTr="00BD746A">
        <w:tc>
          <w:tcPr>
            <w:tcW w:w="1723" w:type="dxa"/>
            <w:vMerge w:val="restart"/>
            <w:vAlign w:val="center"/>
          </w:tcPr>
          <w:p w14:paraId="671E3FF6" w14:textId="77777777" w:rsidR="00354866" w:rsidRPr="004A4267" w:rsidRDefault="00354866" w:rsidP="002B2B71">
            <w:pPr>
              <w:rPr>
                <w:b/>
              </w:rPr>
            </w:pPr>
            <w:r w:rsidRPr="004A4267">
              <w:rPr>
                <w:b/>
              </w:rPr>
              <w:t>Hoạt động</w:t>
            </w:r>
          </w:p>
        </w:tc>
        <w:tc>
          <w:tcPr>
            <w:tcW w:w="3762" w:type="dxa"/>
          </w:tcPr>
          <w:p w14:paraId="0E88B08A" w14:textId="77777777" w:rsidR="00354866" w:rsidRPr="00930EBA" w:rsidRDefault="00354866" w:rsidP="002B2B71">
            <w:pPr>
              <w:tabs>
                <w:tab w:val="left" w:pos="408"/>
                <w:tab w:val="center" w:pos="1488"/>
              </w:tabs>
              <w:rPr>
                <w:b/>
              </w:rPr>
            </w:pPr>
            <w:r>
              <w:rPr>
                <w:b/>
              </w:rPr>
              <w:tab/>
            </w:r>
            <w:r>
              <w:rPr>
                <w:b/>
              </w:rPr>
              <w:tab/>
            </w:r>
            <w:r w:rsidRPr="00930EBA">
              <w:rPr>
                <w:b/>
              </w:rPr>
              <w:t>Tác nhân</w:t>
            </w:r>
          </w:p>
        </w:tc>
        <w:tc>
          <w:tcPr>
            <w:tcW w:w="3960" w:type="dxa"/>
          </w:tcPr>
          <w:p w14:paraId="2CE94E63" w14:textId="77777777" w:rsidR="00354866" w:rsidRPr="00930EBA" w:rsidRDefault="00354866" w:rsidP="002B2B71">
            <w:pPr>
              <w:jc w:val="center"/>
              <w:rPr>
                <w:b/>
              </w:rPr>
            </w:pPr>
            <w:r w:rsidRPr="00930EBA">
              <w:rPr>
                <w:b/>
              </w:rPr>
              <w:t>Hệ thống</w:t>
            </w:r>
          </w:p>
        </w:tc>
      </w:tr>
      <w:tr w:rsidR="00354866" w14:paraId="2F218631" w14:textId="77777777" w:rsidTr="00BD746A">
        <w:tc>
          <w:tcPr>
            <w:tcW w:w="1723" w:type="dxa"/>
            <w:vMerge/>
          </w:tcPr>
          <w:p w14:paraId="43D6030F" w14:textId="77777777" w:rsidR="00354866" w:rsidRPr="004A4267" w:rsidRDefault="00354866" w:rsidP="002B2B71">
            <w:pPr>
              <w:rPr>
                <w:b/>
              </w:rPr>
            </w:pPr>
          </w:p>
        </w:tc>
        <w:tc>
          <w:tcPr>
            <w:tcW w:w="7722" w:type="dxa"/>
            <w:gridSpan w:val="2"/>
          </w:tcPr>
          <w:p w14:paraId="04403AEF" w14:textId="27B80B21" w:rsidR="00354866" w:rsidRPr="00930EBA" w:rsidRDefault="00354866" w:rsidP="009F3A09">
            <w:pPr>
              <w:rPr>
                <w:b/>
              </w:rPr>
            </w:pPr>
            <w:r w:rsidRPr="00930EBA">
              <w:rPr>
                <w:b/>
              </w:rPr>
              <w:t xml:space="preserve">Luồng chính: </w:t>
            </w:r>
            <w:r w:rsidR="009F3A09">
              <w:rPr>
                <w:b/>
              </w:rPr>
              <w:t>Logout thành công</w:t>
            </w:r>
          </w:p>
        </w:tc>
      </w:tr>
      <w:tr w:rsidR="00354866" w14:paraId="35441E3A" w14:textId="77777777" w:rsidTr="00BD746A">
        <w:tc>
          <w:tcPr>
            <w:tcW w:w="1723" w:type="dxa"/>
            <w:vMerge/>
          </w:tcPr>
          <w:p w14:paraId="3425D573" w14:textId="77777777" w:rsidR="00354866" w:rsidRPr="004A4267" w:rsidRDefault="00354866" w:rsidP="002B2B71">
            <w:pPr>
              <w:rPr>
                <w:b/>
              </w:rPr>
            </w:pPr>
          </w:p>
        </w:tc>
        <w:tc>
          <w:tcPr>
            <w:tcW w:w="3762" w:type="dxa"/>
          </w:tcPr>
          <w:p w14:paraId="2A7A79D7" w14:textId="52B7E077" w:rsidR="00354866" w:rsidRDefault="009F3A09" w:rsidP="002B2B71">
            <w:pPr>
              <w:jc w:val="both"/>
            </w:pPr>
            <w:r>
              <w:t>+ User thực hiện click chọn máy cần đóng.</w:t>
            </w:r>
          </w:p>
        </w:tc>
        <w:tc>
          <w:tcPr>
            <w:tcW w:w="3960" w:type="dxa"/>
          </w:tcPr>
          <w:p w14:paraId="574CA76F" w14:textId="3860D1F3" w:rsidR="00354866" w:rsidRDefault="009F3A09" w:rsidP="002B2B71">
            <w:r>
              <w:t>+ Server gửi thông điệp cho Client để cập nhập lại dữ liệu của nó.</w:t>
            </w:r>
          </w:p>
          <w:p w14:paraId="3D727D69" w14:textId="77777777" w:rsidR="009F3A09" w:rsidRDefault="009F3A09" w:rsidP="002B2B71">
            <w:r>
              <w:t>+ Client nhận thông điệp, sau đó tắt hết các chương trình đang sử dụng.</w:t>
            </w:r>
          </w:p>
          <w:p w14:paraId="37A0F783" w14:textId="6C420341" w:rsidR="009F3A09" w:rsidRDefault="009F3A09" w:rsidP="002B2B71">
            <w:r>
              <w:t>+ Client trả về màn hình chờ.</w:t>
            </w:r>
          </w:p>
        </w:tc>
      </w:tr>
      <w:tr w:rsidR="00354866" w14:paraId="06690A42" w14:textId="77777777" w:rsidTr="00BD746A">
        <w:tc>
          <w:tcPr>
            <w:tcW w:w="1723" w:type="dxa"/>
            <w:vMerge/>
          </w:tcPr>
          <w:p w14:paraId="11487569" w14:textId="77777777" w:rsidR="00354866" w:rsidRPr="004A4267" w:rsidRDefault="00354866" w:rsidP="002B2B71">
            <w:pPr>
              <w:rPr>
                <w:b/>
              </w:rPr>
            </w:pPr>
          </w:p>
        </w:tc>
        <w:tc>
          <w:tcPr>
            <w:tcW w:w="7722" w:type="dxa"/>
            <w:gridSpan w:val="2"/>
          </w:tcPr>
          <w:p w14:paraId="23CCE48F" w14:textId="58DDDEC4" w:rsidR="00354866" w:rsidRPr="00930EBA" w:rsidRDefault="00354866" w:rsidP="009F3A09">
            <w:pPr>
              <w:rPr>
                <w:b/>
              </w:rPr>
            </w:pPr>
            <w:r w:rsidRPr="00930EBA">
              <w:rPr>
                <w:b/>
              </w:rPr>
              <w:t xml:space="preserve">Luồng phụ: </w:t>
            </w:r>
            <w:r w:rsidR="009F3A09">
              <w:rPr>
                <w:b/>
              </w:rPr>
              <w:t>Logout</w:t>
            </w:r>
            <w:r w:rsidRPr="00930EBA">
              <w:rPr>
                <w:b/>
              </w:rPr>
              <w:t xml:space="preserve"> thất bại</w:t>
            </w:r>
          </w:p>
        </w:tc>
      </w:tr>
      <w:tr w:rsidR="00354866" w14:paraId="658D6844" w14:textId="77777777" w:rsidTr="00BD746A">
        <w:tc>
          <w:tcPr>
            <w:tcW w:w="1723" w:type="dxa"/>
            <w:vMerge/>
          </w:tcPr>
          <w:p w14:paraId="06BB4452" w14:textId="77777777" w:rsidR="00354866" w:rsidRPr="004A4267" w:rsidRDefault="00354866" w:rsidP="002B2B71">
            <w:pPr>
              <w:rPr>
                <w:b/>
              </w:rPr>
            </w:pPr>
          </w:p>
        </w:tc>
        <w:tc>
          <w:tcPr>
            <w:tcW w:w="3762" w:type="dxa"/>
          </w:tcPr>
          <w:p w14:paraId="5938B60F" w14:textId="77777777" w:rsidR="00354866" w:rsidRDefault="00354866" w:rsidP="002B2B71"/>
        </w:tc>
        <w:tc>
          <w:tcPr>
            <w:tcW w:w="3960" w:type="dxa"/>
          </w:tcPr>
          <w:p w14:paraId="6FAD4718" w14:textId="7B0F4A2B" w:rsidR="00354866" w:rsidRDefault="009F3A09" w:rsidP="002B2B71">
            <w:r>
              <w:t>+ Client đang trong trạng thái Disconnect nên Server không thể kết nối tới và điều khiển Client.</w:t>
            </w:r>
          </w:p>
        </w:tc>
      </w:tr>
      <w:tr w:rsidR="00354866" w14:paraId="0333F1FA" w14:textId="77777777" w:rsidTr="00BD746A">
        <w:tc>
          <w:tcPr>
            <w:tcW w:w="1723" w:type="dxa"/>
          </w:tcPr>
          <w:p w14:paraId="7CE5DEFA" w14:textId="77777777" w:rsidR="00354866" w:rsidRPr="004A4267" w:rsidRDefault="00354866" w:rsidP="002B2B71">
            <w:pPr>
              <w:rPr>
                <w:b/>
              </w:rPr>
            </w:pPr>
            <w:r w:rsidRPr="004A4267">
              <w:rPr>
                <w:b/>
              </w:rPr>
              <w:t>Thông điệp</w:t>
            </w:r>
          </w:p>
        </w:tc>
        <w:tc>
          <w:tcPr>
            <w:tcW w:w="7722" w:type="dxa"/>
            <w:gridSpan w:val="2"/>
          </w:tcPr>
          <w:p w14:paraId="0453BAB3" w14:textId="015CCB45" w:rsidR="00354866" w:rsidRDefault="009F3A09" w:rsidP="009F3A09">
            <w:pPr>
              <w:keepNext/>
            </w:pPr>
            <w:r>
              <w:t>“Đóng máy trạm thành công” -&gt; Logout thành công.</w:t>
            </w:r>
          </w:p>
          <w:p w14:paraId="611524DC" w14:textId="5FEEC44C" w:rsidR="009F3A09" w:rsidRDefault="009F3A09" w:rsidP="009F3A09">
            <w:pPr>
              <w:keepNext/>
            </w:pPr>
            <w:r>
              <w:t>"Lỗi! Máy yêu cầu Logout đã bị mất kết nối! -&gt; Logout thất bại.</w:t>
            </w:r>
          </w:p>
        </w:tc>
      </w:tr>
    </w:tbl>
    <w:p w14:paraId="545CDD2D" w14:textId="1B2E21CC" w:rsidR="00E0178D" w:rsidRDefault="009F3A09" w:rsidP="009F3A09">
      <w:pPr>
        <w:pStyle w:val="Caption"/>
      </w:pPr>
      <w:bookmarkStart w:id="52" w:name="_Toc468297221"/>
      <w:r>
        <w:t xml:space="preserve">Bảng </w:t>
      </w:r>
      <w:fldSimple w:instr=" SEQ Bảng \* ARABIC ">
        <w:r w:rsidR="00581812">
          <w:rPr>
            <w:noProof/>
          </w:rPr>
          <w:t>6</w:t>
        </w:r>
      </w:fldSimple>
      <w:r>
        <w:t>: Chức năng Turn Off/Logout Client</w:t>
      </w:r>
      <w:bookmarkEnd w:id="52"/>
    </w:p>
    <w:p w14:paraId="0BE85CAD" w14:textId="73E0CEC3" w:rsidR="001E4946" w:rsidRDefault="009F3A09" w:rsidP="009F3A09">
      <w:pPr>
        <w:pStyle w:val="Tiumccp3"/>
      </w:pPr>
      <w:r>
        <w:t>3.1.5.3</w:t>
      </w:r>
      <w:r w:rsidR="00E0178D">
        <w:t xml:space="preserve"> </w:t>
      </w:r>
      <w:r w:rsidR="000F7E14">
        <w:t>Chức năng Report Daily</w:t>
      </w:r>
    </w:p>
    <w:tbl>
      <w:tblPr>
        <w:tblStyle w:val="TableGrid"/>
        <w:tblW w:w="9445" w:type="dxa"/>
        <w:tblLook w:val="04A0" w:firstRow="1" w:lastRow="0" w:firstColumn="1" w:lastColumn="0" w:noHBand="0" w:noVBand="1"/>
      </w:tblPr>
      <w:tblGrid>
        <w:gridCol w:w="1723"/>
        <w:gridCol w:w="3762"/>
        <w:gridCol w:w="3960"/>
      </w:tblGrid>
      <w:tr w:rsidR="00BD746A" w14:paraId="0D448DDA" w14:textId="77777777" w:rsidTr="00577776">
        <w:tc>
          <w:tcPr>
            <w:tcW w:w="1723" w:type="dxa"/>
          </w:tcPr>
          <w:p w14:paraId="54752967" w14:textId="77777777" w:rsidR="00BD746A" w:rsidRPr="004A4267" w:rsidRDefault="00BD746A" w:rsidP="00577776">
            <w:pPr>
              <w:rPr>
                <w:b/>
              </w:rPr>
            </w:pPr>
            <w:r w:rsidRPr="004A4267">
              <w:rPr>
                <w:b/>
              </w:rPr>
              <w:t xml:space="preserve">Tên Use case </w:t>
            </w:r>
          </w:p>
        </w:tc>
        <w:tc>
          <w:tcPr>
            <w:tcW w:w="7722" w:type="dxa"/>
            <w:gridSpan w:val="2"/>
          </w:tcPr>
          <w:p w14:paraId="2DC22CFC" w14:textId="1275AAE2" w:rsidR="00BD746A" w:rsidRDefault="000F7E14" w:rsidP="000F7E14">
            <w:r>
              <w:t>Report Daily</w:t>
            </w:r>
          </w:p>
        </w:tc>
      </w:tr>
      <w:tr w:rsidR="00BD746A" w14:paraId="450A534F" w14:textId="77777777" w:rsidTr="00577776">
        <w:tc>
          <w:tcPr>
            <w:tcW w:w="1723" w:type="dxa"/>
          </w:tcPr>
          <w:p w14:paraId="1A02908E" w14:textId="77777777" w:rsidR="00BD746A" w:rsidRPr="004A4267" w:rsidRDefault="00BD746A" w:rsidP="00577776">
            <w:pPr>
              <w:rPr>
                <w:b/>
              </w:rPr>
            </w:pPr>
            <w:r w:rsidRPr="004A4267">
              <w:rPr>
                <w:b/>
              </w:rPr>
              <w:t>Mô tả</w:t>
            </w:r>
          </w:p>
        </w:tc>
        <w:tc>
          <w:tcPr>
            <w:tcW w:w="7722" w:type="dxa"/>
            <w:gridSpan w:val="2"/>
          </w:tcPr>
          <w:p w14:paraId="6F705F71" w14:textId="5117194B" w:rsidR="00BD746A" w:rsidRDefault="000F7E14" w:rsidP="00577776">
            <w:r>
              <w:t>Hiển thị thông tin kết nối của máy trạm hằng ngày</w:t>
            </w:r>
          </w:p>
        </w:tc>
      </w:tr>
      <w:tr w:rsidR="00BD746A" w14:paraId="1AA6AEE9" w14:textId="77777777" w:rsidTr="00577776">
        <w:tc>
          <w:tcPr>
            <w:tcW w:w="1723" w:type="dxa"/>
          </w:tcPr>
          <w:p w14:paraId="382ACED9" w14:textId="77777777" w:rsidR="00BD746A" w:rsidRPr="004A4267" w:rsidRDefault="00BD746A" w:rsidP="00577776">
            <w:pPr>
              <w:rPr>
                <w:b/>
              </w:rPr>
            </w:pPr>
            <w:r w:rsidRPr="004A4267">
              <w:rPr>
                <w:b/>
              </w:rPr>
              <w:t>Tác nhân</w:t>
            </w:r>
          </w:p>
        </w:tc>
        <w:tc>
          <w:tcPr>
            <w:tcW w:w="7722" w:type="dxa"/>
            <w:gridSpan w:val="2"/>
          </w:tcPr>
          <w:p w14:paraId="5D4E29CE" w14:textId="229C3DCC" w:rsidR="00BD746A" w:rsidRDefault="000F7E14" w:rsidP="009A3B95">
            <w:r>
              <w:t>Manager</w:t>
            </w:r>
          </w:p>
        </w:tc>
      </w:tr>
      <w:tr w:rsidR="00BD746A" w14:paraId="0EC4869E" w14:textId="77777777" w:rsidTr="00577776">
        <w:tc>
          <w:tcPr>
            <w:tcW w:w="1723" w:type="dxa"/>
          </w:tcPr>
          <w:p w14:paraId="0790E9C7" w14:textId="77777777" w:rsidR="00BD746A" w:rsidRPr="004A4267" w:rsidRDefault="00BD746A" w:rsidP="00577776">
            <w:pPr>
              <w:rPr>
                <w:b/>
              </w:rPr>
            </w:pPr>
            <w:r w:rsidRPr="004A4267">
              <w:rPr>
                <w:b/>
              </w:rPr>
              <w:t>Ràng buộc</w:t>
            </w:r>
          </w:p>
        </w:tc>
        <w:tc>
          <w:tcPr>
            <w:tcW w:w="7722" w:type="dxa"/>
            <w:gridSpan w:val="2"/>
          </w:tcPr>
          <w:p w14:paraId="5D65358F" w14:textId="59E01602" w:rsidR="00BD746A" w:rsidRDefault="000F7E14" w:rsidP="00577776">
            <w:r>
              <w:t>Không có</w:t>
            </w:r>
          </w:p>
        </w:tc>
      </w:tr>
      <w:tr w:rsidR="00BD746A" w14:paraId="01BAA1AB" w14:textId="77777777" w:rsidTr="00577776">
        <w:tc>
          <w:tcPr>
            <w:tcW w:w="1723" w:type="dxa"/>
          </w:tcPr>
          <w:p w14:paraId="246D22CF" w14:textId="77777777" w:rsidR="00BD746A" w:rsidRPr="004A4267" w:rsidRDefault="00BD746A" w:rsidP="00577776">
            <w:pPr>
              <w:rPr>
                <w:b/>
              </w:rPr>
            </w:pPr>
            <w:r w:rsidRPr="004A4267">
              <w:rPr>
                <w:b/>
              </w:rPr>
              <w:t>Tiền điều kiện</w:t>
            </w:r>
          </w:p>
        </w:tc>
        <w:tc>
          <w:tcPr>
            <w:tcW w:w="7722" w:type="dxa"/>
            <w:gridSpan w:val="2"/>
          </w:tcPr>
          <w:p w14:paraId="09DD16A6" w14:textId="490E12A5" w:rsidR="00BD746A" w:rsidRDefault="000F7E14" w:rsidP="00577776">
            <w:r>
              <w:t>Có tối thiểu 1 Client hoạt động ngày hôm đó</w:t>
            </w:r>
          </w:p>
        </w:tc>
      </w:tr>
      <w:tr w:rsidR="00BD746A" w14:paraId="63C0D67E" w14:textId="77777777" w:rsidTr="00577776">
        <w:tc>
          <w:tcPr>
            <w:tcW w:w="1723" w:type="dxa"/>
          </w:tcPr>
          <w:p w14:paraId="6FD8DBE9" w14:textId="77777777" w:rsidR="00BD746A" w:rsidRPr="004A4267" w:rsidRDefault="00BD746A" w:rsidP="00577776">
            <w:pPr>
              <w:rPr>
                <w:b/>
              </w:rPr>
            </w:pPr>
            <w:r w:rsidRPr="004A4267">
              <w:rPr>
                <w:b/>
              </w:rPr>
              <w:t>Hậu điều kiện</w:t>
            </w:r>
          </w:p>
        </w:tc>
        <w:tc>
          <w:tcPr>
            <w:tcW w:w="7722" w:type="dxa"/>
            <w:gridSpan w:val="2"/>
          </w:tcPr>
          <w:p w14:paraId="6D795BBA" w14:textId="6B97F8A7" w:rsidR="00BD746A" w:rsidRDefault="000F7E14" w:rsidP="00577776">
            <w:r>
              <w:t>Trả ra danh sách kết nối của các Client trong ngày.</w:t>
            </w:r>
          </w:p>
        </w:tc>
      </w:tr>
      <w:tr w:rsidR="00BD746A" w14:paraId="1C6A64BD" w14:textId="77777777" w:rsidTr="00577776">
        <w:tc>
          <w:tcPr>
            <w:tcW w:w="1723" w:type="dxa"/>
            <w:vMerge w:val="restart"/>
            <w:vAlign w:val="center"/>
          </w:tcPr>
          <w:p w14:paraId="77F19D93" w14:textId="77777777" w:rsidR="00BD746A" w:rsidRPr="004A4267" w:rsidRDefault="00BD746A" w:rsidP="00577776">
            <w:pPr>
              <w:rPr>
                <w:b/>
              </w:rPr>
            </w:pPr>
            <w:r w:rsidRPr="004A4267">
              <w:rPr>
                <w:b/>
              </w:rPr>
              <w:t>Hoạt động</w:t>
            </w:r>
          </w:p>
        </w:tc>
        <w:tc>
          <w:tcPr>
            <w:tcW w:w="3762" w:type="dxa"/>
          </w:tcPr>
          <w:p w14:paraId="0B370FA2" w14:textId="77777777" w:rsidR="00BD746A" w:rsidRPr="00930EBA" w:rsidRDefault="00BD746A" w:rsidP="00577776">
            <w:pPr>
              <w:tabs>
                <w:tab w:val="left" w:pos="408"/>
                <w:tab w:val="center" w:pos="1488"/>
              </w:tabs>
              <w:rPr>
                <w:b/>
              </w:rPr>
            </w:pPr>
            <w:r>
              <w:rPr>
                <w:b/>
              </w:rPr>
              <w:tab/>
            </w:r>
            <w:r>
              <w:rPr>
                <w:b/>
              </w:rPr>
              <w:tab/>
            </w:r>
            <w:r w:rsidRPr="00930EBA">
              <w:rPr>
                <w:b/>
              </w:rPr>
              <w:t>Tác nhân</w:t>
            </w:r>
          </w:p>
        </w:tc>
        <w:tc>
          <w:tcPr>
            <w:tcW w:w="3960" w:type="dxa"/>
          </w:tcPr>
          <w:p w14:paraId="5A5F7DCF" w14:textId="77777777" w:rsidR="00BD746A" w:rsidRPr="00930EBA" w:rsidRDefault="00BD746A" w:rsidP="00577776">
            <w:pPr>
              <w:jc w:val="center"/>
              <w:rPr>
                <w:b/>
              </w:rPr>
            </w:pPr>
            <w:r w:rsidRPr="00930EBA">
              <w:rPr>
                <w:b/>
              </w:rPr>
              <w:t>Hệ thống</w:t>
            </w:r>
          </w:p>
        </w:tc>
      </w:tr>
      <w:tr w:rsidR="00BD746A" w14:paraId="33F27175" w14:textId="77777777" w:rsidTr="00577776">
        <w:tc>
          <w:tcPr>
            <w:tcW w:w="1723" w:type="dxa"/>
            <w:vMerge/>
          </w:tcPr>
          <w:p w14:paraId="38A767C6" w14:textId="77777777" w:rsidR="00BD746A" w:rsidRPr="004A4267" w:rsidRDefault="00BD746A" w:rsidP="00577776">
            <w:pPr>
              <w:rPr>
                <w:b/>
              </w:rPr>
            </w:pPr>
          </w:p>
        </w:tc>
        <w:tc>
          <w:tcPr>
            <w:tcW w:w="7722" w:type="dxa"/>
            <w:gridSpan w:val="2"/>
          </w:tcPr>
          <w:p w14:paraId="0944EADA" w14:textId="4EA8A113" w:rsidR="00BD746A" w:rsidRPr="00930EBA" w:rsidRDefault="00BD746A" w:rsidP="000F7E14">
            <w:pPr>
              <w:rPr>
                <w:b/>
              </w:rPr>
            </w:pPr>
            <w:r w:rsidRPr="00930EBA">
              <w:rPr>
                <w:b/>
              </w:rPr>
              <w:t xml:space="preserve">Luồng chính: </w:t>
            </w:r>
            <w:r w:rsidR="000F7E14">
              <w:rPr>
                <w:b/>
              </w:rPr>
              <w:t>Thống kê thành công</w:t>
            </w:r>
          </w:p>
        </w:tc>
      </w:tr>
      <w:tr w:rsidR="00BD746A" w14:paraId="6659C1A5" w14:textId="77777777" w:rsidTr="00577776">
        <w:tc>
          <w:tcPr>
            <w:tcW w:w="1723" w:type="dxa"/>
            <w:vMerge/>
          </w:tcPr>
          <w:p w14:paraId="76F75B2F" w14:textId="77777777" w:rsidR="00BD746A" w:rsidRPr="004A4267" w:rsidRDefault="00BD746A" w:rsidP="00577776">
            <w:pPr>
              <w:rPr>
                <w:b/>
              </w:rPr>
            </w:pPr>
          </w:p>
        </w:tc>
        <w:tc>
          <w:tcPr>
            <w:tcW w:w="3762" w:type="dxa"/>
          </w:tcPr>
          <w:p w14:paraId="7AAE880A" w14:textId="77777777" w:rsidR="00BD746A" w:rsidRDefault="000F7E14" w:rsidP="00577776">
            <w:pPr>
              <w:jc w:val="both"/>
            </w:pPr>
            <w:r>
              <w:t xml:space="preserve">+ Người dùng click chọn chức năng báo cáo. </w:t>
            </w:r>
          </w:p>
          <w:p w14:paraId="0A72176F" w14:textId="2B1FA9A4" w:rsidR="000F7E14" w:rsidRDefault="000F7E14" w:rsidP="00577776">
            <w:pPr>
              <w:jc w:val="both"/>
            </w:pPr>
            <w:r>
              <w:t>+ Sau đó click chọn báo cáo kết nối các máy trạm định kỳ mỗi ngày</w:t>
            </w:r>
          </w:p>
        </w:tc>
        <w:tc>
          <w:tcPr>
            <w:tcW w:w="3960" w:type="dxa"/>
          </w:tcPr>
          <w:p w14:paraId="55F9AC74" w14:textId="6CDB5171" w:rsidR="00BD746A" w:rsidRDefault="000F7E14" w:rsidP="00577776">
            <w:r>
              <w:t>+ Chương trình đọc cơ sở dữ liệu từ bảng Báo Cáo Mỗi Ngày (Report Daily) và xuất ra màn hình.</w:t>
            </w:r>
          </w:p>
        </w:tc>
      </w:tr>
      <w:tr w:rsidR="00BD746A" w14:paraId="7EFF55A8" w14:textId="77777777" w:rsidTr="00577776">
        <w:tc>
          <w:tcPr>
            <w:tcW w:w="1723" w:type="dxa"/>
            <w:vMerge/>
          </w:tcPr>
          <w:p w14:paraId="1C66B92D" w14:textId="14A5E271" w:rsidR="00BD746A" w:rsidRPr="004A4267" w:rsidRDefault="00BD746A" w:rsidP="00577776">
            <w:pPr>
              <w:rPr>
                <w:b/>
              </w:rPr>
            </w:pPr>
          </w:p>
        </w:tc>
        <w:tc>
          <w:tcPr>
            <w:tcW w:w="7722" w:type="dxa"/>
            <w:gridSpan w:val="2"/>
          </w:tcPr>
          <w:p w14:paraId="2BDAABD8" w14:textId="25E26E4F" w:rsidR="00BD746A" w:rsidRPr="00930EBA" w:rsidRDefault="000F7E14" w:rsidP="00577776">
            <w:pPr>
              <w:rPr>
                <w:b/>
              </w:rPr>
            </w:pPr>
            <w:r>
              <w:rPr>
                <w:b/>
              </w:rPr>
              <w:t>Luồng phụ: Thống kê thất bại</w:t>
            </w:r>
          </w:p>
        </w:tc>
      </w:tr>
      <w:tr w:rsidR="00BD746A" w14:paraId="7278DD13" w14:textId="77777777" w:rsidTr="00577776">
        <w:tc>
          <w:tcPr>
            <w:tcW w:w="1723" w:type="dxa"/>
            <w:vMerge/>
          </w:tcPr>
          <w:p w14:paraId="24860638" w14:textId="77777777" w:rsidR="00BD746A" w:rsidRPr="004A4267" w:rsidRDefault="00BD746A" w:rsidP="00577776">
            <w:pPr>
              <w:rPr>
                <w:b/>
              </w:rPr>
            </w:pPr>
          </w:p>
        </w:tc>
        <w:tc>
          <w:tcPr>
            <w:tcW w:w="3762" w:type="dxa"/>
          </w:tcPr>
          <w:p w14:paraId="44A9534E" w14:textId="77777777" w:rsidR="00BD746A" w:rsidRDefault="00BD746A" w:rsidP="00577776"/>
        </w:tc>
        <w:tc>
          <w:tcPr>
            <w:tcW w:w="3960" w:type="dxa"/>
          </w:tcPr>
          <w:p w14:paraId="2EEDC3AF" w14:textId="34D04759" w:rsidR="00BD746A" w:rsidRDefault="000F7E14" w:rsidP="00577776">
            <w:r>
              <w:t>+ Khi mất kết nối với cơ sở dữ liệu thì sẽ không thể đọc được dữ liệu.</w:t>
            </w:r>
          </w:p>
        </w:tc>
      </w:tr>
      <w:tr w:rsidR="00BD746A" w14:paraId="6BFADB93" w14:textId="77777777" w:rsidTr="00577776">
        <w:tc>
          <w:tcPr>
            <w:tcW w:w="1723" w:type="dxa"/>
          </w:tcPr>
          <w:p w14:paraId="21C60D34" w14:textId="77777777" w:rsidR="00BD746A" w:rsidRPr="004A4267" w:rsidRDefault="00BD746A" w:rsidP="00577776">
            <w:pPr>
              <w:rPr>
                <w:b/>
              </w:rPr>
            </w:pPr>
            <w:r w:rsidRPr="004A4267">
              <w:rPr>
                <w:b/>
              </w:rPr>
              <w:t>Thông điệp</w:t>
            </w:r>
          </w:p>
        </w:tc>
        <w:tc>
          <w:tcPr>
            <w:tcW w:w="7722" w:type="dxa"/>
            <w:gridSpan w:val="2"/>
          </w:tcPr>
          <w:p w14:paraId="45F53B90" w14:textId="13BC2E49" w:rsidR="00BD746A" w:rsidRDefault="000F7E14" w:rsidP="009F3A09">
            <w:pPr>
              <w:keepNext/>
            </w:pPr>
            <w:r>
              <w:t>Không có</w:t>
            </w:r>
          </w:p>
        </w:tc>
      </w:tr>
    </w:tbl>
    <w:p w14:paraId="6C38219A" w14:textId="35486F80" w:rsidR="00E0178D" w:rsidRDefault="009F3A09" w:rsidP="000F7E14">
      <w:pPr>
        <w:pStyle w:val="Caption"/>
      </w:pPr>
      <w:bookmarkStart w:id="53" w:name="_Toc468297222"/>
      <w:r>
        <w:t xml:space="preserve">Bảng </w:t>
      </w:r>
      <w:fldSimple w:instr=" SEQ Bảng \* ARABIC ">
        <w:r w:rsidR="00581812">
          <w:rPr>
            <w:noProof/>
          </w:rPr>
          <w:t>7</w:t>
        </w:r>
      </w:fldSimple>
      <w:r>
        <w:t xml:space="preserve">: </w:t>
      </w:r>
      <w:r w:rsidR="000F7E14">
        <w:t>Chức năng Report Daily</w:t>
      </w:r>
      <w:bookmarkEnd w:id="53"/>
    </w:p>
    <w:p w14:paraId="406DF919" w14:textId="56A900A6" w:rsidR="001E4946" w:rsidRDefault="009F3A09" w:rsidP="009F3A09">
      <w:pPr>
        <w:pStyle w:val="Tiumccp3"/>
      </w:pPr>
      <w:r>
        <w:t>3.1.5.4</w:t>
      </w:r>
      <w:r w:rsidR="00E0178D">
        <w:t xml:space="preserve"> </w:t>
      </w:r>
      <w:r w:rsidR="005F4A14">
        <w:t>Chức năng Report Month</w:t>
      </w:r>
    </w:p>
    <w:tbl>
      <w:tblPr>
        <w:tblStyle w:val="TableGrid"/>
        <w:tblW w:w="9445" w:type="dxa"/>
        <w:tblLook w:val="04A0" w:firstRow="1" w:lastRow="0" w:firstColumn="1" w:lastColumn="0" w:noHBand="0" w:noVBand="1"/>
      </w:tblPr>
      <w:tblGrid>
        <w:gridCol w:w="1723"/>
        <w:gridCol w:w="3762"/>
        <w:gridCol w:w="3960"/>
      </w:tblGrid>
      <w:tr w:rsidR="00BD746A" w14:paraId="44BF50F9" w14:textId="77777777" w:rsidTr="00577776">
        <w:tc>
          <w:tcPr>
            <w:tcW w:w="1723" w:type="dxa"/>
          </w:tcPr>
          <w:p w14:paraId="11C6958F" w14:textId="77777777" w:rsidR="00BD746A" w:rsidRPr="004A4267" w:rsidRDefault="00BD746A" w:rsidP="00577776">
            <w:pPr>
              <w:rPr>
                <w:b/>
              </w:rPr>
            </w:pPr>
            <w:r w:rsidRPr="004A4267">
              <w:rPr>
                <w:b/>
              </w:rPr>
              <w:t xml:space="preserve">Tên Use case </w:t>
            </w:r>
          </w:p>
        </w:tc>
        <w:tc>
          <w:tcPr>
            <w:tcW w:w="7722" w:type="dxa"/>
            <w:gridSpan w:val="2"/>
          </w:tcPr>
          <w:p w14:paraId="0A644BDF" w14:textId="5C265AF7" w:rsidR="00BD746A" w:rsidRDefault="005F4A14" w:rsidP="00577776">
            <w:r>
              <w:t>Report Month</w:t>
            </w:r>
          </w:p>
        </w:tc>
      </w:tr>
      <w:tr w:rsidR="00BD746A" w14:paraId="72326554" w14:textId="77777777" w:rsidTr="00577776">
        <w:tc>
          <w:tcPr>
            <w:tcW w:w="1723" w:type="dxa"/>
          </w:tcPr>
          <w:p w14:paraId="7A924BAD" w14:textId="77777777" w:rsidR="00BD746A" w:rsidRPr="004A4267" w:rsidRDefault="00BD746A" w:rsidP="00577776">
            <w:pPr>
              <w:rPr>
                <w:b/>
              </w:rPr>
            </w:pPr>
            <w:r w:rsidRPr="004A4267">
              <w:rPr>
                <w:b/>
              </w:rPr>
              <w:t>Mô tả</w:t>
            </w:r>
          </w:p>
        </w:tc>
        <w:tc>
          <w:tcPr>
            <w:tcW w:w="7722" w:type="dxa"/>
            <w:gridSpan w:val="2"/>
          </w:tcPr>
          <w:p w14:paraId="596E2947" w14:textId="6217119F" w:rsidR="00BD746A" w:rsidRDefault="005F4A14" w:rsidP="00577776">
            <w:r>
              <w:t>Hiển thị thông tin tiền kiếm được trong cả tháng.</w:t>
            </w:r>
          </w:p>
        </w:tc>
      </w:tr>
      <w:tr w:rsidR="00BD746A" w14:paraId="487EBFCE" w14:textId="77777777" w:rsidTr="00577776">
        <w:tc>
          <w:tcPr>
            <w:tcW w:w="1723" w:type="dxa"/>
          </w:tcPr>
          <w:p w14:paraId="12662DDF" w14:textId="77777777" w:rsidR="00BD746A" w:rsidRPr="004A4267" w:rsidRDefault="00BD746A" w:rsidP="00577776">
            <w:pPr>
              <w:rPr>
                <w:b/>
              </w:rPr>
            </w:pPr>
            <w:r w:rsidRPr="004A4267">
              <w:rPr>
                <w:b/>
              </w:rPr>
              <w:t>Tác nhân</w:t>
            </w:r>
          </w:p>
        </w:tc>
        <w:tc>
          <w:tcPr>
            <w:tcW w:w="7722" w:type="dxa"/>
            <w:gridSpan w:val="2"/>
          </w:tcPr>
          <w:p w14:paraId="74FA7C48" w14:textId="2A3DDEE2" w:rsidR="00BD746A" w:rsidRDefault="009A3B95" w:rsidP="009A3B95">
            <w:r>
              <w:t>Manager</w:t>
            </w:r>
          </w:p>
        </w:tc>
      </w:tr>
      <w:tr w:rsidR="00BD746A" w14:paraId="51C5D225" w14:textId="77777777" w:rsidTr="00577776">
        <w:tc>
          <w:tcPr>
            <w:tcW w:w="1723" w:type="dxa"/>
          </w:tcPr>
          <w:p w14:paraId="4191202C" w14:textId="77777777" w:rsidR="00BD746A" w:rsidRPr="004A4267" w:rsidRDefault="00BD746A" w:rsidP="00577776">
            <w:pPr>
              <w:rPr>
                <w:b/>
              </w:rPr>
            </w:pPr>
            <w:r w:rsidRPr="004A4267">
              <w:rPr>
                <w:b/>
              </w:rPr>
              <w:t>Ràng buộc</w:t>
            </w:r>
          </w:p>
        </w:tc>
        <w:tc>
          <w:tcPr>
            <w:tcW w:w="7722" w:type="dxa"/>
            <w:gridSpan w:val="2"/>
          </w:tcPr>
          <w:p w14:paraId="778C05C2" w14:textId="2709F260" w:rsidR="00BD746A" w:rsidRDefault="005F4A14" w:rsidP="00577776">
            <w:r>
              <w:t>Không có</w:t>
            </w:r>
          </w:p>
        </w:tc>
      </w:tr>
      <w:tr w:rsidR="00BD746A" w14:paraId="43D9B871" w14:textId="77777777" w:rsidTr="00577776">
        <w:tc>
          <w:tcPr>
            <w:tcW w:w="1723" w:type="dxa"/>
          </w:tcPr>
          <w:p w14:paraId="2D1BBA39" w14:textId="77777777" w:rsidR="00BD746A" w:rsidRPr="004A4267" w:rsidRDefault="00BD746A" w:rsidP="00577776">
            <w:pPr>
              <w:rPr>
                <w:b/>
              </w:rPr>
            </w:pPr>
            <w:r w:rsidRPr="004A4267">
              <w:rPr>
                <w:b/>
              </w:rPr>
              <w:t>Tiền điều kiện</w:t>
            </w:r>
          </w:p>
        </w:tc>
        <w:tc>
          <w:tcPr>
            <w:tcW w:w="7722" w:type="dxa"/>
            <w:gridSpan w:val="2"/>
          </w:tcPr>
          <w:p w14:paraId="1BC3DBF3" w14:textId="43A4024D" w:rsidR="00BD746A" w:rsidRDefault="005F4A14" w:rsidP="00577776">
            <w:r>
              <w:t>Không có</w:t>
            </w:r>
          </w:p>
        </w:tc>
      </w:tr>
      <w:tr w:rsidR="00BD746A" w14:paraId="29F84301" w14:textId="77777777" w:rsidTr="00577776">
        <w:tc>
          <w:tcPr>
            <w:tcW w:w="1723" w:type="dxa"/>
          </w:tcPr>
          <w:p w14:paraId="1285A59D" w14:textId="77777777" w:rsidR="00BD746A" w:rsidRPr="004A4267" w:rsidRDefault="00BD746A" w:rsidP="00577776">
            <w:pPr>
              <w:rPr>
                <w:b/>
              </w:rPr>
            </w:pPr>
            <w:r w:rsidRPr="004A4267">
              <w:rPr>
                <w:b/>
              </w:rPr>
              <w:t>Hậu điều kiện</w:t>
            </w:r>
          </w:p>
        </w:tc>
        <w:tc>
          <w:tcPr>
            <w:tcW w:w="7722" w:type="dxa"/>
            <w:gridSpan w:val="2"/>
          </w:tcPr>
          <w:p w14:paraId="2C2F345B" w14:textId="24E9FC04" w:rsidR="00BD746A" w:rsidRDefault="005F4A14" w:rsidP="00577776">
            <w:r>
              <w:t>Danh sách thu nhập thống kê trong tháng.</w:t>
            </w:r>
          </w:p>
        </w:tc>
      </w:tr>
      <w:tr w:rsidR="00BD746A" w14:paraId="1E28483F" w14:textId="77777777" w:rsidTr="00577776">
        <w:tc>
          <w:tcPr>
            <w:tcW w:w="1723" w:type="dxa"/>
            <w:vMerge w:val="restart"/>
            <w:vAlign w:val="center"/>
          </w:tcPr>
          <w:p w14:paraId="342F3CD4" w14:textId="77777777" w:rsidR="00BD746A" w:rsidRPr="004A4267" w:rsidRDefault="00BD746A" w:rsidP="00577776">
            <w:pPr>
              <w:rPr>
                <w:b/>
              </w:rPr>
            </w:pPr>
            <w:r w:rsidRPr="004A4267">
              <w:rPr>
                <w:b/>
              </w:rPr>
              <w:t>Hoạt động</w:t>
            </w:r>
          </w:p>
        </w:tc>
        <w:tc>
          <w:tcPr>
            <w:tcW w:w="3762" w:type="dxa"/>
          </w:tcPr>
          <w:p w14:paraId="133D6517" w14:textId="77777777" w:rsidR="00BD746A" w:rsidRPr="00930EBA" w:rsidRDefault="00BD746A" w:rsidP="00577776">
            <w:pPr>
              <w:tabs>
                <w:tab w:val="left" w:pos="408"/>
                <w:tab w:val="center" w:pos="1488"/>
              </w:tabs>
              <w:rPr>
                <w:b/>
              </w:rPr>
            </w:pPr>
            <w:r>
              <w:rPr>
                <w:b/>
              </w:rPr>
              <w:tab/>
            </w:r>
            <w:r>
              <w:rPr>
                <w:b/>
              </w:rPr>
              <w:tab/>
            </w:r>
            <w:r w:rsidRPr="00930EBA">
              <w:rPr>
                <w:b/>
              </w:rPr>
              <w:t>Tác nhân</w:t>
            </w:r>
          </w:p>
        </w:tc>
        <w:tc>
          <w:tcPr>
            <w:tcW w:w="3960" w:type="dxa"/>
          </w:tcPr>
          <w:p w14:paraId="355BCF31" w14:textId="77777777" w:rsidR="00BD746A" w:rsidRPr="00930EBA" w:rsidRDefault="00BD746A" w:rsidP="00577776">
            <w:pPr>
              <w:jc w:val="center"/>
              <w:rPr>
                <w:b/>
              </w:rPr>
            </w:pPr>
            <w:r w:rsidRPr="00930EBA">
              <w:rPr>
                <w:b/>
              </w:rPr>
              <w:t>Hệ thống</w:t>
            </w:r>
          </w:p>
        </w:tc>
      </w:tr>
      <w:tr w:rsidR="00BD746A" w14:paraId="3CC895F5" w14:textId="77777777" w:rsidTr="00577776">
        <w:tc>
          <w:tcPr>
            <w:tcW w:w="1723" w:type="dxa"/>
            <w:vMerge/>
          </w:tcPr>
          <w:p w14:paraId="0A684A45" w14:textId="77777777" w:rsidR="00BD746A" w:rsidRPr="004A4267" w:rsidRDefault="00BD746A" w:rsidP="00577776">
            <w:pPr>
              <w:rPr>
                <w:b/>
              </w:rPr>
            </w:pPr>
          </w:p>
        </w:tc>
        <w:tc>
          <w:tcPr>
            <w:tcW w:w="7722" w:type="dxa"/>
            <w:gridSpan w:val="2"/>
          </w:tcPr>
          <w:p w14:paraId="5DF5E114" w14:textId="29C1D519" w:rsidR="00BD746A" w:rsidRPr="00930EBA" w:rsidRDefault="00BD746A" w:rsidP="005F4A14">
            <w:pPr>
              <w:rPr>
                <w:b/>
              </w:rPr>
            </w:pPr>
            <w:r w:rsidRPr="00930EBA">
              <w:rPr>
                <w:b/>
              </w:rPr>
              <w:t xml:space="preserve">Luồng chính: </w:t>
            </w:r>
            <w:r w:rsidR="005F4A14">
              <w:rPr>
                <w:b/>
              </w:rPr>
              <w:t>Thống kê thành công</w:t>
            </w:r>
          </w:p>
        </w:tc>
      </w:tr>
      <w:tr w:rsidR="00BD746A" w14:paraId="401CE8E0" w14:textId="77777777" w:rsidTr="00577776">
        <w:tc>
          <w:tcPr>
            <w:tcW w:w="1723" w:type="dxa"/>
            <w:vMerge/>
          </w:tcPr>
          <w:p w14:paraId="762D9BBC" w14:textId="77777777" w:rsidR="00BD746A" w:rsidRPr="004A4267" w:rsidRDefault="00BD746A" w:rsidP="00577776">
            <w:pPr>
              <w:rPr>
                <w:b/>
              </w:rPr>
            </w:pPr>
          </w:p>
        </w:tc>
        <w:tc>
          <w:tcPr>
            <w:tcW w:w="3762" w:type="dxa"/>
          </w:tcPr>
          <w:p w14:paraId="4EBC834B" w14:textId="112A070E" w:rsidR="00BD746A" w:rsidRDefault="005F4A14" w:rsidP="00577776">
            <w:pPr>
              <w:jc w:val="both"/>
            </w:pPr>
            <w:r>
              <w:t>+ Người dùng click chọn Báo cáo thu nhập tháng.</w:t>
            </w:r>
          </w:p>
        </w:tc>
        <w:tc>
          <w:tcPr>
            <w:tcW w:w="3960" w:type="dxa"/>
          </w:tcPr>
          <w:p w14:paraId="3105A1CC" w14:textId="26DD593D" w:rsidR="00BD746A" w:rsidRDefault="005F4A14" w:rsidP="005F4A14">
            <w:r>
              <w:t>+ Chương trình đọc cơ sở dữ liệu từ bảng Thống Kê Tháng (Report Month) và xuất ra màn hình.</w:t>
            </w:r>
          </w:p>
        </w:tc>
      </w:tr>
      <w:tr w:rsidR="00BD746A" w14:paraId="0DB85026" w14:textId="77777777" w:rsidTr="00577776">
        <w:tc>
          <w:tcPr>
            <w:tcW w:w="1723" w:type="dxa"/>
            <w:vMerge/>
          </w:tcPr>
          <w:p w14:paraId="301EA414" w14:textId="77777777" w:rsidR="00BD746A" w:rsidRPr="004A4267" w:rsidRDefault="00BD746A" w:rsidP="00577776">
            <w:pPr>
              <w:rPr>
                <w:b/>
              </w:rPr>
            </w:pPr>
          </w:p>
        </w:tc>
        <w:tc>
          <w:tcPr>
            <w:tcW w:w="7722" w:type="dxa"/>
            <w:gridSpan w:val="2"/>
          </w:tcPr>
          <w:p w14:paraId="228970C7" w14:textId="30A998EA" w:rsidR="00BD746A" w:rsidRPr="00930EBA" w:rsidRDefault="005F4A14" w:rsidP="00577776">
            <w:pPr>
              <w:rPr>
                <w:b/>
              </w:rPr>
            </w:pPr>
            <w:r>
              <w:rPr>
                <w:b/>
              </w:rPr>
              <w:t>Luồng phụ: Thống kê thất bại</w:t>
            </w:r>
          </w:p>
        </w:tc>
      </w:tr>
      <w:tr w:rsidR="00BD746A" w14:paraId="21A5794A" w14:textId="77777777" w:rsidTr="00577776">
        <w:tc>
          <w:tcPr>
            <w:tcW w:w="1723" w:type="dxa"/>
            <w:vMerge/>
          </w:tcPr>
          <w:p w14:paraId="72E76AB6" w14:textId="77777777" w:rsidR="00BD746A" w:rsidRPr="004A4267" w:rsidRDefault="00BD746A" w:rsidP="00577776">
            <w:pPr>
              <w:rPr>
                <w:b/>
              </w:rPr>
            </w:pPr>
          </w:p>
        </w:tc>
        <w:tc>
          <w:tcPr>
            <w:tcW w:w="3762" w:type="dxa"/>
          </w:tcPr>
          <w:p w14:paraId="32F5CF10" w14:textId="77777777" w:rsidR="00BD746A" w:rsidRDefault="00BD746A" w:rsidP="00577776"/>
        </w:tc>
        <w:tc>
          <w:tcPr>
            <w:tcW w:w="3960" w:type="dxa"/>
          </w:tcPr>
          <w:p w14:paraId="1B1577E6" w14:textId="5DB0BCB5" w:rsidR="00BD746A" w:rsidRDefault="005F4A14" w:rsidP="00577776">
            <w:r>
              <w:t>+ Khi mất kết nối với cơ sở dữ liệu thì sẽ không thể đọc được dữ liệu.</w:t>
            </w:r>
          </w:p>
        </w:tc>
      </w:tr>
      <w:tr w:rsidR="00BD746A" w14:paraId="7E52FDDD" w14:textId="77777777" w:rsidTr="00577776">
        <w:tc>
          <w:tcPr>
            <w:tcW w:w="1723" w:type="dxa"/>
          </w:tcPr>
          <w:p w14:paraId="642AD157" w14:textId="77777777" w:rsidR="00BD746A" w:rsidRPr="004A4267" w:rsidRDefault="00BD746A" w:rsidP="00577776">
            <w:pPr>
              <w:rPr>
                <w:b/>
              </w:rPr>
            </w:pPr>
            <w:r w:rsidRPr="004A4267">
              <w:rPr>
                <w:b/>
              </w:rPr>
              <w:t>Thông điệp</w:t>
            </w:r>
          </w:p>
        </w:tc>
        <w:tc>
          <w:tcPr>
            <w:tcW w:w="7722" w:type="dxa"/>
            <w:gridSpan w:val="2"/>
          </w:tcPr>
          <w:p w14:paraId="59ADDF0E" w14:textId="145D6F9E" w:rsidR="00BD746A" w:rsidRDefault="005F4A14" w:rsidP="005F4A14">
            <w:pPr>
              <w:keepNext/>
            </w:pPr>
            <w:r>
              <w:t>Không có</w:t>
            </w:r>
          </w:p>
        </w:tc>
      </w:tr>
    </w:tbl>
    <w:p w14:paraId="202DAA49" w14:textId="3B60F9CA" w:rsidR="005F4A14" w:rsidRDefault="005F4A14">
      <w:pPr>
        <w:pStyle w:val="Caption"/>
      </w:pPr>
      <w:bookmarkStart w:id="54" w:name="_Toc468297223"/>
      <w:r>
        <w:t xml:space="preserve">Bảng </w:t>
      </w:r>
      <w:fldSimple w:instr=" SEQ Bảng \* ARABIC ">
        <w:r w:rsidR="00581812">
          <w:rPr>
            <w:noProof/>
          </w:rPr>
          <w:t>8</w:t>
        </w:r>
      </w:fldSimple>
      <w:r>
        <w:t>: Chức năng Report Month</w:t>
      </w:r>
      <w:bookmarkEnd w:id="54"/>
    </w:p>
    <w:p w14:paraId="2D6BBB47" w14:textId="0A8376E6" w:rsidR="005F4A14" w:rsidRDefault="009A3B95" w:rsidP="005F4A14">
      <w:pPr>
        <w:pStyle w:val="Tiumccp3"/>
      </w:pPr>
      <w:r>
        <w:t>3.1.5.5</w:t>
      </w:r>
      <w:r w:rsidR="005F4A14">
        <w:t xml:space="preserve"> Chức năng Opent Client – Follow Use Time Hour </w:t>
      </w:r>
    </w:p>
    <w:tbl>
      <w:tblPr>
        <w:tblStyle w:val="TableGrid"/>
        <w:tblW w:w="9445" w:type="dxa"/>
        <w:tblLook w:val="04A0" w:firstRow="1" w:lastRow="0" w:firstColumn="1" w:lastColumn="0" w:noHBand="0" w:noVBand="1"/>
      </w:tblPr>
      <w:tblGrid>
        <w:gridCol w:w="1723"/>
        <w:gridCol w:w="3762"/>
        <w:gridCol w:w="3960"/>
      </w:tblGrid>
      <w:tr w:rsidR="005F4A14" w14:paraId="7AA3314D" w14:textId="77777777" w:rsidTr="00577776">
        <w:tc>
          <w:tcPr>
            <w:tcW w:w="1723" w:type="dxa"/>
          </w:tcPr>
          <w:p w14:paraId="5EB3C694" w14:textId="77777777" w:rsidR="005F4A14" w:rsidRPr="004A4267" w:rsidRDefault="005F4A14" w:rsidP="00577776">
            <w:pPr>
              <w:rPr>
                <w:b/>
              </w:rPr>
            </w:pPr>
            <w:r w:rsidRPr="004A4267">
              <w:rPr>
                <w:b/>
              </w:rPr>
              <w:t xml:space="preserve">Tên Use case </w:t>
            </w:r>
          </w:p>
        </w:tc>
        <w:tc>
          <w:tcPr>
            <w:tcW w:w="7722" w:type="dxa"/>
            <w:gridSpan w:val="2"/>
          </w:tcPr>
          <w:p w14:paraId="31D605A4" w14:textId="5BDC1186" w:rsidR="005F4A14" w:rsidRDefault="005F4A14" w:rsidP="00577776">
            <w:r>
              <w:t>Follow Use Time Hour</w:t>
            </w:r>
          </w:p>
        </w:tc>
      </w:tr>
      <w:tr w:rsidR="005F4A14" w14:paraId="792A1813" w14:textId="77777777" w:rsidTr="00577776">
        <w:tc>
          <w:tcPr>
            <w:tcW w:w="1723" w:type="dxa"/>
          </w:tcPr>
          <w:p w14:paraId="61A7572C" w14:textId="77777777" w:rsidR="005F4A14" w:rsidRPr="004A4267" w:rsidRDefault="005F4A14" w:rsidP="00577776">
            <w:pPr>
              <w:rPr>
                <w:b/>
              </w:rPr>
            </w:pPr>
            <w:r w:rsidRPr="004A4267">
              <w:rPr>
                <w:b/>
              </w:rPr>
              <w:t>Mô tả</w:t>
            </w:r>
          </w:p>
        </w:tc>
        <w:tc>
          <w:tcPr>
            <w:tcW w:w="7722" w:type="dxa"/>
            <w:gridSpan w:val="2"/>
          </w:tcPr>
          <w:p w14:paraId="749DEBB9" w14:textId="77777777" w:rsidR="005F4A14" w:rsidRDefault="00513243" w:rsidP="00577776">
            <w:r>
              <w:t>Mở máy cho khách hàng khi họ yêu cầu.</w:t>
            </w:r>
          </w:p>
          <w:p w14:paraId="7CBE09C9" w14:textId="77777777" w:rsidR="00513243" w:rsidRDefault="00513243" w:rsidP="00577776">
            <w:r>
              <w:t>Mở theo chế độ tính tiền trả sau.</w:t>
            </w:r>
          </w:p>
          <w:p w14:paraId="6BC82B18" w14:textId="55D1C96A" w:rsidR="00513243" w:rsidRDefault="00513243" w:rsidP="00577776">
            <w:r>
              <w:t>Khi khách hàng không sử dụng nữa, sẽ tính tiền tương ứng với số giờ đã sử dụng.</w:t>
            </w:r>
          </w:p>
        </w:tc>
      </w:tr>
      <w:tr w:rsidR="005F4A14" w14:paraId="3A1340B0" w14:textId="77777777" w:rsidTr="00577776">
        <w:tc>
          <w:tcPr>
            <w:tcW w:w="1723" w:type="dxa"/>
          </w:tcPr>
          <w:p w14:paraId="5EEA8185" w14:textId="218A6858" w:rsidR="005F4A14" w:rsidRPr="004A4267" w:rsidRDefault="005F4A14" w:rsidP="00577776">
            <w:pPr>
              <w:rPr>
                <w:b/>
              </w:rPr>
            </w:pPr>
            <w:r w:rsidRPr="004A4267">
              <w:rPr>
                <w:b/>
              </w:rPr>
              <w:t>Tác nhân</w:t>
            </w:r>
          </w:p>
        </w:tc>
        <w:tc>
          <w:tcPr>
            <w:tcW w:w="7722" w:type="dxa"/>
            <w:gridSpan w:val="2"/>
          </w:tcPr>
          <w:p w14:paraId="6577A574" w14:textId="6C28D25A" w:rsidR="005F4A14" w:rsidRDefault="00513243" w:rsidP="00577776">
            <w:r>
              <w:t>Staff, Manager</w:t>
            </w:r>
          </w:p>
        </w:tc>
      </w:tr>
      <w:tr w:rsidR="005F4A14" w14:paraId="2DF899D5" w14:textId="77777777" w:rsidTr="00577776">
        <w:tc>
          <w:tcPr>
            <w:tcW w:w="1723" w:type="dxa"/>
          </w:tcPr>
          <w:p w14:paraId="0FA568D9" w14:textId="77777777" w:rsidR="005F4A14" w:rsidRPr="004A4267" w:rsidRDefault="005F4A14" w:rsidP="00577776">
            <w:pPr>
              <w:rPr>
                <w:b/>
              </w:rPr>
            </w:pPr>
            <w:r w:rsidRPr="004A4267">
              <w:rPr>
                <w:b/>
              </w:rPr>
              <w:t>Ràng buộc</w:t>
            </w:r>
          </w:p>
        </w:tc>
        <w:tc>
          <w:tcPr>
            <w:tcW w:w="7722" w:type="dxa"/>
            <w:gridSpan w:val="2"/>
          </w:tcPr>
          <w:p w14:paraId="57B3F631" w14:textId="14D25E42" w:rsidR="005F4A14" w:rsidRDefault="00513243" w:rsidP="00577776">
            <w:r>
              <w:t>Máy Client phải trong tình trạng kết nối.</w:t>
            </w:r>
          </w:p>
        </w:tc>
      </w:tr>
      <w:tr w:rsidR="005F4A14" w14:paraId="40F6C561" w14:textId="77777777" w:rsidTr="00577776">
        <w:tc>
          <w:tcPr>
            <w:tcW w:w="1723" w:type="dxa"/>
          </w:tcPr>
          <w:p w14:paraId="353246AA" w14:textId="77777777" w:rsidR="005F4A14" w:rsidRPr="004A4267" w:rsidRDefault="005F4A14" w:rsidP="00577776">
            <w:pPr>
              <w:rPr>
                <w:b/>
              </w:rPr>
            </w:pPr>
            <w:r w:rsidRPr="004A4267">
              <w:rPr>
                <w:b/>
              </w:rPr>
              <w:t>Tiền điều kiện</w:t>
            </w:r>
          </w:p>
        </w:tc>
        <w:tc>
          <w:tcPr>
            <w:tcW w:w="7722" w:type="dxa"/>
            <w:gridSpan w:val="2"/>
          </w:tcPr>
          <w:p w14:paraId="64CDA9C5" w14:textId="3F0F8850" w:rsidR="005F4A14" w:rsidRDefault="00513243" w:rsidP="00577776">
            <w:r>
              <w:t>Vẫn còn trống máy Client.</w:t>
            </w:r>
          </w:p>
        </w:tc>
      </w:tr>
      <w:tr w:rsidR="005F4A14" w14:paraId="51086444" w14:textId="77777777" w:rsidTr="00577776">
        <w:tc>
          <w:tcPr>
            <w:tcW w:w="1723" w:type="dxa"/>
          </w:tcPr>
          <w:p w14:paraId="55FEF9C5" w14:textId="77777777" w:rsidR="005F4A14" w:rsidRPr="004A4267" w:rsidRDefault="005F4A14" w:rsidP="00577776">
            <w:pPr>
              <w:rPr>
                <w:b/>
              </w:rPr>
            </w:pPr>
            <w:r w:rsidRPr="004A4267">
              <w:rPr>
                <w:b/>
              </w:rPr>
              <w:t>Hậu điều kiện</w:t>
            </w:r>
          </w:p>
        </w:tc>
        <w:tc>
          <w:tcPr>
            <w:tcW w:w="7722" w:type="dxa"/>
            <w:gridSpan w:val="2"/>
          </w:tcPr>
          <w:p w14:paraId="31C0EB1C" w14:textId="6576C492" w:rsidR="005F4A14" w:rsidRDefault="00513243" w:rsidP="00577776">
            <w:r>
              <w:t>Khách hàng đã có thể sử dụng máy.</w:t>
            </w:r>
          </w:p>
        </w:tc>
      </w:tr>
      <w:tr w:rsidR="005F4A14" w14:paraId="009629F1" w14:textId="77777777" w:rsidTr="00577776">
        <w:tc>
          <w:tcPr>
            <w:tcW w:w="1723" w:type="dxa"/>
            <w:vMerge w:val="restart"/>
            <w:vAlign w:val="center"/>
          </w:tcPr>
          <w:p w14:paraId="49FB6F67" w14:textId="77777777" w:rsidR="005F4A14" w:rsidRPr="004A4267" w:rsidRDefault="005F4A14" w:rsidP="00577776">
            <w:pPr>
              <w:rPr>
                <w:b/>
              </w:rPr>
            </w:pPr>
            <w:r w:rsidRPr="004A4267">
              <w:rPr>
                <w:b/>
              </w:rPr>
              <w:t>Hoạt động</w:t>
            </w:r>
          </w:p>
        </w:tc>
        <w:tc>
          <w:tcPr>
            <w:tcW w:w="3762" w:type="dxa"/>
          </w:tcPr>
          <w:p w14:paraId="4DED8F12"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2D967869" w14:textId="77777777" w:rsidR="005F4A14" w:rsidRPr="00930EBA" w:rsidRDefault="005F4A14" w:rsidP="00577776">
            <w:pPr>
              <w:jc w:val="center"/>
              <w:rPr>
                <w:b/>
              </w:rPr>
            </w:pPr>
            <w:r w:rsidRPr="00930EBA">
              <w:rPr>
                <w:b/>
              </w:rPr>
              <w:t>Hệ thống</w:t>
            </w:r>
          </w:p>
        </w:tc>
      </w:tr>
      <w:tr w:rsidR="005F4A14" w14:paraId="31A42213" w14:textId="77777777" w:rsidTr="00577776">
        <w:tc>
          <w:tcPr>
            <w:tcW w:w="1723" w:type="dxa"/>
            <w:vMerge/>
          </w:tcPr>
          <w:p w14:paraId="1BD3B534" w14:textId="77777777" w:rsidR="005F4A14" w:rsidRPr="004A4267" w:rsidRDefault="005F4A14" w:rsidP="00577776">
            <w:pPr>
              <w:rPr>
                <w:b/>
              </w:rPr>
            </w:pPr>
          </w:p>
        </w:tc>
        <w:tc>
          <w:tcPr>
            <w:tcW w:w="7722" w:type="dxa"/>
            <w:gridSpan w:val="2"/>
          </w:tcPr>
          <w:p w14:paraId="23DB5DA4" w14:textId="185FF087" w:rsidR="005F4A14" w:rsidRPr="00930EBA" w:rsidRDefault="005F4A14" w:rsidP="005F4A14">
            <w:pPr>
              <w:rPr>
                <w:b/>
              </w:rPr>
            </w:pPr>
            <w:r w:rsidRPr="00930EBA">
              <w:rPr>
                <w:b/>
              </w:rPr>
              <w:t xml:space="preserve">Luồng chính: </w:t>
            </w:r>
            <w:r w:rsidR="00513243">
              <w:rPr>
                <w:b/>
              </w:rPr>
              <w:t xml:space="preserve">Mở máy </w:t>
            </w:r>
            <w:r>
              <w:rPr>
                <w:b/>
              </w:rPr>
              <w:t>thành công</w:t>
            </w:r>
          </w:p>
        </w:tc>
      </w:tr>
      <w:tr w:rsidR="005F4A14" w14:paraId="3C956BDF" w14:textId="77777777" w:rsidTr="00577776">
        <w:tc>
          <w:tcPr>
            <w:tcW w:w="1723" w:type="dxa"/>
            <w:vMerge/>
          </w:tcPr>
          <w:p w14:paraId="00BC0BA9" w14:textId="77777777" w:rsidR="005F4A14" w:rsidRPr="004A4267" w:rsidRDefault="005F4A14" w:rsidP="00577776">
            <w:pPr>
              <w:rPr>
                <w:b/>
              </w:rPr>
            </w:pPr>
          </w:p>
        </w:tc>
        <w:tc>
          <w:tcPr>
            <w:tcW w:w="3762" w:type="dxa"/>
          </w:tcPr>
          <w:p w14:paraId="7AAE9274" w14:textId="77777777" w:rsidR="005F4A14" w:rsidRDefault="00513243" w:rsidP="00577776">
            <w:pPr>
              <w:jc w:val="both"/>
            </w:pPr>
            <w:r>
              <w:t>+ Người dùng tìm đến máy cần mở và click chọn máy đó và mở máy.</w:t>
            </w:r>
          </w:p>
          <w:p w14:paraId="4917F892" w14:textId="4FA57B10" w:rsidR="00513243" w:rsidRDefault="00513243" w:rsidP="00577776">
            <w:pPr>
              <w:jc w:val="both"/>
            </w:pPr>
            <w:r>
              <w:t>+ Chọn chế độ mở máy trả tiền sau.</w:t>
            </w:r>
          </w:p>
        </w:tc>
        <w:tc>
          <w:tcPr>
            <w:tcW w:w="3960" w:type="dxa"/>
          </w:tcPr>
          <w:p w14:paraId="37A7D4A4" w14:textId="1A6EE7C3" w:rsidR="005F4A14" w:rsidRDefault="00513243" w:rsidP="00577776">
            <w:r>
              <w:t>+ Server sẽ gửi yêu cầu đến Client và Client sẽ tự cập nhập lại dữ liệu kết nối mới của nó.</w:t>
            </w:r>
          </w:p>
        </w:tc>
      </w:tr>
      <w:tr w:rsidR="005F4A14" w14:paraId="50D5DBAF" w14:textId="77777777" w:rsidTr="00577776">
        <w:tc>
          <w:tcPr>
            <w:tcW w:w="1723" w:type="dxa"/>
            <w:vMerge/>
          </w:tcPr>
          <w:p w14:paraId="4B58311D" w14:textId="16355D83" w:rsidR="005F4A14" w:rsidRPr="004A4267" w:rsidRDefault="005F4A14" w:rsidP="00577776">
            <w:pPr>
              <w:rPr>
                <w:b/>
              </w:rPr>
            </w:pPr>
          </w:p>
        </w:tc>
        <w:tc>
          <w:tcPr>
            <w:tcW w:w="7722" w:type="dxa"/>
            <w:gridSpan w:val="2"/>
          </w:tcPr>
          <w:p w14:paraId="1160FCFB" w14:textId="656F5220" w:rsidR="005F4A14" w:rsidRPr="00930EBA" w:rsidRDefault="005F4A14" w:rsidP="00513243">
            <w:pPr>
              <w:rPr>
                <w:b/>
              </w:rPr>
            </w:pPr>
            <w:r>
              <w:rPr>
                <w:b/>
              </w:rPr>
              <w:t xml:space="preserve">Luồng phụ: </w:t>
            </w:r>
            <w:r w:rsidR="00513243">
              <w:rPr>
                <w:b/>
              </w:rPr>
              <w:t>Mở máy</w:t>
            </w:r>
            <w:r>
              <w:rPr>
                <w:b/>
              </w:rPr>
              <w:t xml:space="preserve"> thất bại</w:t>
            </w:r>
          </w:p>
        </w:tc>
      </w:tr>
      <w:tr w:rsidR="005F4A14" w14:paraId="162A83E0" w14:textId="77777777" w:rsidTr="00577776">
        <w:tc>
          <w:tcPr>
            <w:tcW w:w="1723" w:type="dxa"/>
            <w:vMerge/>
          </w:tcPr>
          <w:p w14:paraId="3759B2C0" w14:textId="77777777" w:rsidR="005F4A14" w:rsidRPr="004A4267" w:rsidRDefault="005F4A14" w:rsidP="00577776">
            <w:pPr>
              <w:rPr>
                <w:b/>
              </w:rPr>
            </w:pPr>
          </w:p>
        </w:tc>
        <w:tc>
          <w:tcPr>
            <w:tcW w:w="3762" w:type="dxa"/>
          </w:tcPr>
          <w:p w14:paraId="072B31FE" w14:textId="77777777" w:rsidR="005F4A14" w:rsidRDefault="005F4A14" w:rsidP="00577776"/>
        </w:tc>
        <w:tc>
          <w:tcPr>
            <w:tcW w:w="3960" w:type="dxa"/>
          </w:tcPr>
          <w:p w14:paraId="1F298044" w14:textId="2BBDDA3D" w:rsidR="005F4A14" w:rsidRDefault="00513243" w:rsidP="00577776">
            <w:r>
              <w:t>+ Máy trạm hiện không kết nối hoặc đang trong tình trạng mất kết nối đến Server.</w:t>
            </w:r>
          </w:p>
        </w:tc>
      </w:tr>
      <w:tr w:rsidR="005F4A14" w14:paraId="1047A646" w14:textId="77777777" w:rsidTr="00577776">
        <w:tc>
          <w:tcPr>
            <w:tcW w:w="1723" w:type="dxa"/>
          </w:tcPr>
          <w:p w14:paraId="7811F3AD" w14:textId="77777777" w:rsidR="005F4A14" w:rsidRPr="004A4267" w:rsidRDefault="005F4A14" w:rsidP="00577776">
            <w:pPr>
              <w:rPr>
                <w:b/>
              </w:rPr>
            </w:pPr>
            <w:r w:rsidRPr="004A4267">
              <w:rPr>
                <w:b/>
              </w:rPr>
              <w:t>Thông điệp</w:t>
            </w:r>
          </w:p>
        </w:tc>
        <w:tc>
          <w:tcPr>
            <w:tcW w:w="7722" w:type="dxa"/>
            <w:gridSpan w:val="2"/>
          </w:tcPr>
          <w:p w14:paraId="63BE22BD" w14:textId="2D86E861" w:rsidR="005F4A14" w:rsidRDefault="00513243" w:rsidP="005F4A14">
            <w:pPr>
              <w:keepNext/>
            </w:pPr>
            <w:r>
              <w:t>“Lỗi! Máy trạm hiện đang mất kết nối!” -&gt; Mở máy thất bại</w:t>
            </w:r>
          </w:p>
        </w:tc>
      </w:tr>
    </w:tbl>
    <w:p w14:paraId="3E49649E" w14:textId="11BF3435" w:rsidR="005F4A14" w:rsidRDefault="005F4A14" w:rsidP="005F4A14">
      <w:pPr>
        <w:pStyle w:val="Caption"/>
      </w:pPr>
      <w:bookmarkStart w:id="55" w:name="_Toc468297224"/>
      <w:r>
        <w:t xml:space="preserve">Bảng </w:t>
      </w:r>
      <w:fldSimple w:instr=" SEQ Bảng \* ARABIC ">
        <w:r w:rsidR="00581812">
          <w:rPr>
            <w:noProof/>
          </w:rPr>
          <w:t>9</w:t>
        </w:r>
      </w:fldSimple>
      <w:r>
        <w:t>: Chức năng Open Client – Follow Use Time Hour</w:t>
      </w:r>
      <w:bookmarkEnd w:id="55"/>
    </w:p>
    <w:p w14:paraId="14D6EB76" w14:textId="531989E6" w:rsidR="005F4A14" w:rsidRDefault="009A3B95" w:rsidP="005F4A14">
      <w:pPr>
        <w:pStyle w:val="Tiumccp3"/>
      </w:pPr>
      <w:r>
        <w:t>3.1.5.6</w:t>
      </w:r>
      <w:r w:rsidR="005F4A14">
        <w:t xml:space="preserve"> Chức năng Open Client – Buy Previous Hour</w:t>
      </w:r>
    </w:p>
    <w:tbl>
      <w:tblPr>
        <w:tblStyle w:val="TableGrid"/>
        <w:tblW w:w="9445" w:type="dxa"/>
        <w:tblLook w:val="04A0" w:firstRow="1" w:lastRow="0" w:firstColumn="1" w:lastColumn="0" w:noHBand="0" w:noVBand="1"/>
      </w:tblPr>
      <w:tblGrid>
        <w:gridCol w:w="1723"/>
        <w:gridCol w:w="3762"/>
        <w:gridCol w:w="3960"/>
      </w:tblGrid>
      <w:tr w:rsidR="005F4A14" w14:paraId="0D86FB38" w14:textId="77777777" w:rsidTr="00577776">
        <w:tc>
          <w:tcPr>
            <w:tcW w:w="1723" w:type="dxa"/>
          </w:tcPr>
          <w:p w14:paraId="3071487E" w14:textId="77777777" w:rsidR="005F4A14" w:rsidRPr="004A4267" w:rsidRDefault="005F4A14" w:rsidP="00577776">
            <w:pPr>
              <w:rPr>
                <w:b/>
              </w:rPr>
            </w:pPr>
            <w:r w:rsidRPr="004A4267">
              <w:rPr>
                <w:b/>
              </w:rPr>
              <w:t xml:space="preserve">Tên Use case </w:t>
            </w:r>
          </w:p>
        </w:tc>
        <w:tc>
          <w:tcPr>
            <w:tcW w:w="7722" w:type="dxa"/>
            <w:gridSpan w:val="2"/>
          </w:tcPr>
          <w:p w14:paraId="04F6DCF3" w14:textId="622D4460" w:rsidR="005F4A14" w:rsidRDefault="005F4A14" w:rsidP="00577776">
            <w:r>
              <w:t>Buy Previous Hour</w:t>
            </w:r>
          </w:p>
        </w:tc>
      </w:tr>
      <w:tr w:rsidR="005F4A14" w14:paraId="2FAD6D09" w14:textId="77777777" w:rsidTr="00577776">
        <w:tc>
          <w:tcPr>
            <w:tcW w:w="1723" w:type="dxa"/>
          </w:tcPr>
          <w:p w14:paraId="0E605BE1" w14:textId="77777777" w:rsidR="005F4A14" w:rsidRPr="004A4267" w:rsidRDefault="005F4A14" w:rsidP="00577776">
            <w:pPr>
              <w:rPr>
                <w:b/>
              </w:rPr>
            </w:pPr>
            <w:r w:rsidRPr="004A4267">
              <w:rPr>
                <w:b/>
              </w:rPr>
              <w:t>Mô tả</w:t>
            </w:r>
          </w:p>
        </w:tc>
        <w:tc>
          <w:tcPr>
            <w:tcW w:w="7722" w:type="dxa"/>
            <w:gridSpan w:val="2"/>
          </w:tcPr>
          <w:p w14:paraId="2B8D962D" w14:textId="77777777" w:rsidR="005F4A14" w:rsidRDefault="00513243" w:rsidP="00577776">
            <w:r>
              <w:t xml:space="preserve">Mở máy cho khách hàng và mở theo số tiền, số giờ mà khách đã yêu cầu trước, đã đưa trước. </w:t>
            </w:r>
          </w:p>
          <w:p w14:paraId="21B1739F" w14:textId="788C3C14" w:rsidR="00513243" w:rsidRDefault="00513243" w:rsidP="00577776">
            <w:r>
              <w:t>Khi hết thời gian, máy trạm sẽ tự động đóng.</w:t>
            </w:r>
          </w:p>
        </w:tc>
      </w:tr>
      <w:tr w:rsidR="005F4A14" w14:paraId="4D7B2E21" w14:textId="77777777" w:rsidTr="00577776">
        <w:tc>
          <w:tcPr>
            <w:tcW w:w="1723" w:type="dxa"/>
          </w:tcPr>
          <w:p w14:paraId="2B3CB6AE" w14:textId="71C6F404" w:rsidR="005F4A14" w:rsidRPr="004A4267" w:rsidRDefault="005F4A14" w:rsidP="00577776">
            <w:pPr>
              <w:rPr>
                <w:b/>
              </w:rPr>
            </w:pPr>
            <w:r w:rsidRPr="004A4267">
              <w:rPr>
                <w:b/>
              </w:rPr>
              <w:t>Tác nhân</w:t>
            </w:r>
          </w:p>
        </w:tc>
        <w:tc>
          <w:tcPr>
            <w:tcW w:w="7722" w:type="dxa"/>
            <w:gridSpan w:val="2"/>
          </w:tcPr>
          <w:p w14:paraId="533904D4" w14:textId="36E9CA92" w:rsidR="005F4A14" w:rsidRDefault="00513243" w:rsidP="00577776">
            <w:r>
              <w:t>Staff, Manager.</w:t>
            </w:r>
          </w:p>
        </w:tc>
      </w:tr>
      <w:tr w:rsidR="00513243" w14:paraId="7F52BBAE" w14:textId="77777777" w:rsidTr="00577776">
        <w:tc>
          <w:tcPr>
            <w:tcW w:w="1723" w:type="dxa"/>
          </w:tcPr>
          <w:p w14:paraId="09A57E29" w14:textId="77777777" w:rsidR="00513243" w:rsidRPr="004A4267" w:rsidRDefault="00513243" w:rsidP="00513243">
            <w:pPr>
              <w:rPr>
                <w:b/>
              </w:rPr>
            </w:pPr>
            <w:r w:rsidRPr="004A4267">
              <w:rPr>
                <w:b/>
              </w:rPr>
              <w:t>Ràng buộc</w:t>
            </w:r>
          </w:p>
        </w:tc>
        <w:tc>
          <w:tcPr>
            <w:tcW w:w="7722" w:type="dxa"/>
            <w:gridSpan w:val="2"/>
          </w:tcPr>
          <w:p w14:paraId="2CE59A07" w14:textId="195AAF55" w:rsidR="00513243" w:rsidRDefault="00513243" w:rsidP="00513243">
            <w:r>
              <w:t>Máy Client phải trong tình trạng kết nối.</w:t>
            </w:r>
          </w:p>
        </w:tc>
      </w:tr>
      <w:tr w:rsidR="00513243" w14:paraId="0D74E7BB" w14:textId="77777777" w:rsidTr="00577776">
        <w:tc>
          <w:tcPr>
            <w:tcW w:w="1723" w:type="dxa"/>
          </w:tcPr>
          <w:p w14:paraId="23F70ACF" w14:textId="77777777" w:rsidR="00513243" w:rsidRPr="004A4267" w:rsidRDefault="00513243" w:rsidP="00513243">
            <w:pPr>
              <w:rPr>
                <w:b/>
              </w:rPr>
            </w:pPr>
            <w:r w:rsidRPr="004A4267">
              <w:rPr>
                <w:b/>
              </w:rPr>
              <w:t>Tiền điều kiện</w:t>
            </w:r>
          </w:p>
        </w:tc>
        <w:tc>
          <w:tcPr>
            <w:tcW w:w="7722" w:type="dxa"/>
            <w:gridSpan w:val="2"/>
          </w:tcPr>
          <w:p w14:paraId="57665FC5" w14:textId="4704FE1C" w:rsidR="00513243" w:rsidRDefault="00513243" w:rsidP="00513243">
            <w:r>
              <w:t>Vẫn còn trống máy Client.</w:t>
            </w:r>
          </w:p>
        </w:tc>
      </w:tr>
      <w:tr w:rsidR="00513243" w14:paraId="50392607" w14:textId="77777777" w:rsidTr="00577776">
        <w:tc>
          <w:tcPr>
            <w:tcW w:w="1723" w:type="dxa"/>
          </w:tcPr>
          <w:p w14:paraId="58EA9845" w14:textId="77777777" w:rsidR="00513243" w:rsidRPr="004A4267" w:rsidRDefault="00513243" w:rsidP="00513243">
            <w:pPr>
              <w:rPr>
                <w:b/>
              </w:rPr>
            </w:pPr>
            <w:r w:rsidRPr="004A4267">
              <w:rPr>
                <w:b/>
              </w:rPr>
              <w:t>Hậu điều kiện</w:t>
            </w:r>
          </w:p>
        </w:tc>
        <w:tc>
          <w:tcPr>
            <w:tcW w:w="7722" w:type="dxa"/>
            <w:gridSpan w:val="2"/>
          </w:tcPr>
          <w:p w14:paraId="3AE076C5" w14:textId="259554C9" w:rsidR="00513243" w:rsidRDefault="00513243" w:rsidP="00513243">
            <w:r>
              <w:t>Khách hàng đã có thể sử dụng máy.</w:t>
            </w:r>
          </w:p>
        </w:tc>
      </w:tr>
      <w:tr w:rsidR="005F4A14" w14:paraId="33BDCD7A" w14:textId="77777777" w:rsidTr="00577776">
        <w:tc>
          <w:tcPr>
            <w:tcW w:w="1723" w:type="dxa"/>
            <w:vMerge w:val="restart"/>
            <w:vAlign w:val="center"/>
          </w:tcPr>
          <w:p w14:paraId="3B74B8CE" w14:textId="77777777" w:rsidR="005F4A14" w:rsidRPr="004A4267" w:rsidRDefault="005F4A14" w:rsidP="00577776">
            <w:pPr>
              <w:rPr>
                <w:b/>
              </w:rPr>
            </w:pPr>
            <w:r w:rsidRPr="004A4267">
              <w:rPr>
                <w:b/>
              </w:rPr>
              <w:t>Hoạt động</w:t>
            </w:r>
          </w:p>
        </w:tc>
        <w:tc>
          <w:tcPr>
            <w:tcW w:w="3762" w:type="dxa"/>
          </w:tcPr>
          <w:p w14:paraId="07E27DA6"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16FAEF5F" w14:textId="77777777" w:rsidR="005F4A14" w:rsidRPr="00930EBA" w:rsidRDefault="005F4A14" w:rsidP="00577776">
            <w:pPr>
              <w:jc w:val="center"/>
              <w:rPr>
                <w:b/>
              </w:rPr>
            </w:pPr>
            <w:r w:rsidRPr="00930EBA">
              <w:rPr>
                <w:b/>
              </w:rPr>
              <w:t>Hệ thống</w:t>
            </w:r>
          </w:p>
        </w:tc>
      </w:tr>
      <w:tr w:rsidR="00513243" w14:paraId="797A8EED" w14:textId="77777777" w:rsidTr="00577776">
        <w:tc>
          <w:tcPr>
            <w:tcW w:w="1723" w:type="dxa"/>
            <w:vMerge/>
          </w:tcPr>
          <w:p w14:paraId="1380A37B" w14:textId="77777777" w:rsidR="00513243" w:rsidRPr="004A4267" w:rsidRDefault="00513243" w:rsidP="00513243">
            <w:pPr>
              <w:rPr>
                <w:b/>
              </w:rPr>
            </w:pPr>
          </w:p>
        </w:tc>
        <w:tc>
          <w:tcPr>
            <w:tcW w:w="7722" w:type="dxa"/>
            <w:gridSpan w:val="2"/>
          </w:tcPr>
          <w:p w14:paraId="490C5736" w14:textId="3AFEF69B" w:rsidR="00513243" w:rsidRPr="00930EBA" w:rsidRDefault="00513243" w:rsidP="00513243">
            <w:pPr>
              <w:rPr>
                <w:b/>
              </w:rPr>
            </w:pPr>
            <w:r w:rsidRPr="00930EBA">
              <w:rPr>
                <w:b/>
              </w:rPr>
              <w:t xml:space="preserve">Luồng chính: </w:t>
            </w:r>
            <w:r>
              <w:rPr>
                <w:b/>
              </w:rPr>
              <w:t>Mở máy thành công</w:t>
            </w:r>
          </w:p>
        </w:tc>
      </w:tr>
      <w:tr w:rsidR="00513243" w14:paraId="26091A3B" w14:textId="77777777" w:rsidTr="00577776">
        <w:tc>
          <w:tcPr>
            <w:tcW w:w="1723" w:type="dxa"/>
            <w:vMerge/>
          </w:tcPr>
          <w:p w14:paraId="6DCA11E8" w14:textId="77777777" w:rsidR="00513243" w:rsidRPr="004A4267" w:rsidRDefault="00513243" w:rsidP="00513243">
            <w:pPr>
              <w:rPr>
                <w:b/>
              </w:rPr>
            </w:pPr>
          </w:p>
        </w:tc>
        <w:tc>
          <w:tcPr>
            <w:tcW w:w="3762" w:type="dxa"/>
          </w:tcPr>
          <w:p w14:paraId="62476B8D" w14:textId="77777777" w:rsidR="00513243" w:rsidRDefault="00513243" w:rsidP="00513243">
            <w:pPr>
              <w:jc w:val="both"/>
            </w:pPr>
            <w:r>
              <w:t>+ Người dùng tìm đến máy cần mở và click chọn máy đó và mở máy.</w:t>
            </w:r>
          </w:p>
          <w:p w14:paraId="7C1DDC33" w14:textId="51A2D34A" w:rsidR="00513243" w:rsidRDefault="00513243" w:rsidP="00513243">
            <w:pPr>
              <w:jc w:val="both"/>
            </w:pPr>
            <w:r>
              <w:t>+ Chọn chế độ mở máy trả tiền trước, và nhập số giờ, số tiền tương ứng.</w:t>
            </w:r>
          </w:p>
        </w:tc>
        <w:tc>
          <w:tcPr>
            <w:tcW w:w="3960" w:type="dxa"/>
          </w:tcPr>
          <w:p w14:paraId="20959886" w14:textId="74349607" w:rsidR="00513243" w:rsidRDefault="00513243" w:rsidP="00513243">
            <w:r>
              <w:t>+ Server sẽ gửi yêu cầu đến Client và Client sẽ tự cập nhập lại dữ liệu kết nối mới của nó.</w:t>
            </w:r>
          </w:p>
        </w:tc>
      </w:tr>
      <w:tr w:rsidR="00513243" w14:paraId="192E82F2" w14:textId="77777777" w:rsidTr="00577776">
        <w:tc>
          <w:tcPr>
            <w:tcW w:w="1723" w:type="dxa"/>
            <w:vMerge/>
          </w:tcPr>
          <w:p w14:paraId="46402333" w14:textId="77777777" w:rsidR="00513243" w:rsidRPr="004A4267" w:rsidRDefault="00513243" w:rsidP="00513243">
            <w:pPr>
              <w:rPr>
                <w:b/>
              </w:rPr>
            </w:pPr>
          </w:p>
        </w:tc>
        <w:tc>
          <w:tcPr>
            <w:tcW w:w="7722" w:type="dxa"/>
            <w:gridSpan w:val="2"/>
          </w:tcPr>
          <w:p w14:paraId="2593263C" w14:textId="4DD69480" w:rsidR="00513243" w:rsidRPr="00930EBA" w:rsidRDefault="00513243" w:rsidP="00513243">
            <w:pPr>
              <w:rPr>
                <w:b/>
              </w:rPr>
            </w:pPr>
            <w:r>
              <w:rPr>
                <w:b/>
              </w:rPr>
              <w:t>Luồng phụ: Mở máy thất bại</w:t>
            </w:r>
          </w:p>
        </w:tc>
      </w:tr>
      <w:tr w:rsidR="00513243" w14:paraId="450899ED" w14:textId="77777777" w:rsidTr="00577776">
        <w:tc>
          <w:tcPr>
            <w:tcW w:w="1723" w:type="dxa"/>
            <w:vMerge/>
          </w:tcPr>
          <w:p w14:paraId="28624BC4" w14:textId="77777777" w:rsidR="00513243" w:rsidRPr="004A4267" w:rsidRDefault="00513243" w:rsidP="00513243">
            <w:pPr>
              <w:rPr>
                <w:b/>
              </w:rPr>
            </w:pPr>
          </w:p>
        </w:tc>
        <w:tc>
          <w:tcPr>
            <w:tcW w:w="3762" w:type="dxa"/>
          </w:tcPr>
          <w:p w14:paraId="5E016D7A" w14:textId="77777777" w:rsidR="00513243" w:rsidRDefault="00513243" w:rsidP="00513243"/>
        </w:tc>
        <w:tc>
          <w:tcPr>
            <w:tcW w:w="3960" w:type="dxa"/>
          </w:tcPr>
          <w:p w14:paraId="77D1C1E6" w14:textId="206C90AB" w:rsidR="00513243" w:rsidRDefault="00513243" w:rsidP="00513243">
            <w:r>
              <w:t>+ Server sẽ gửi yêu cầu đến Client và Client sẽ tự cập nhập lại dữ liệu kết nối mới của nó.</w:t>
            </w:r>
          </w:p>
        </w:tc>
      </w:tr>
      <w:tr w:rsidR="005F4A14" w14:paraId="7B075187" w14:textId="77777777" w:rsidTr="00577776">
        <w:tc>
          <w:tcPr>
            <w:tcW w:w="1723" w:type="dxa"/>
          </w:tcPr>
          <w:p w14:paraId="7605FF39" w14:textId="77777777" w:rsidR="005F4A14" w:rsidRPr="004A4267" w:rsidRDefault="005F4A14" w:rsidP="00577776">
            <w:pPr>
              <w:rPr>
                <w:b/>
              </w:rPr>
            </w:pPr>
            <w:r w:rsidRPr="004A4267">
              <w:rPr>
                <w:b/>
              </w:rPr>
              <w:t>Thông điệp</w:t>
            </w:r>
          </w:p>
        </w:tc>
        <w:tc>
          <w:tcPr>
            <w:tcW w:w="7722" w:type="dxa"/>
            <w:gridSpan w:val="2"/>
          </w:tcPr>
          <w:p w14:paraId="5F1D1DA6" w14:textId="7537BD47" w:rsidR="005F4A14" w:rsidRDefault="00513243" w:rsidP="005F4A14">
            <w:pPr>
              <w:keepNext/>
            </w:pPr>
            <w:r>
              <w:t>“Lỗi! Máy trạm hiện đang mất kết nối!” -&gt; Mở máy thất bại</w:t>
            </w:r>
          </w:p>
        </w:tc>
      </w:tr>
    </w:tbl>
    <w:p w14:paraId="766543ED" w14:textId="25EBD41C" w:rsidR="00513243" w:rsidRPr="00513243" w:rsidRDefault="005F4A14" w:rsidP="00513243">
      <w:pPr>
        <w:pStyle w:val="Caption"/>
      </w:pPr>
      <w:bookmarkStart w:id="56" w:name="_Toc468297225"/>
      <w:r>
        <w:t xml:space="preserve">Bảng </w:t>
      </w:r>
      <w:fldSimple w:instr=" SEQ Bảng \* ARABIC ">
        <w:r w:rsidR="00581812">
          <w:rPr>
            <w:noProof/>
          </w:rPr>
          <w:t>10</w:t>
        </w:r>
      </w:fldSimple>
      <w:r>
        <w:t>: Chức năng Open Client – Buy Previous Hour</w:t>
      </w:r>
      <w:bookmarkEnd w:id="56"/>
    </w:p>
    <w:p w14:paraId="2FB63A8C" w14:textId="555B0622" w:rsidR="005F4A14" w:rsidRDefault="009A3B95" w:rsidP="005F4A14">
      <w:pPr>
        <w:pStyle w:val="Tiumccp3"/>
      </w:pPr>
      <w:r>
        <w:t>3.1.5.7</w:t>
      </w:r>
      <w:r w:rsidR="005F4A14">
        <w:t xml:space="preserve"> Chức năng </w:t>
      </w:r>
      <w:r w:rsidR="00577776">
        <w:t>Paid</w:t>
      </w:r>
    </w:p>
    <w:tbl>
      <w:tblPr>
        <w:tblStyle w:val="TableGrid"/>
        <w:tblW w:w="9445" w:type="dxa"/>
        <w:tblLook w:val="04A0" w:firstRow="1" w:lastRow="0" w:firstColumn="1" w:lastColumn="0" w:noHBand="0" w:noVBand="1"/>
      </w:tblPr>
      <w:tblGrid>
        <w:gridCol w:w="1723"/>
        <w:gridCol w:w="3762"/>
        <w:gridCol w:w="3960"/>
      </w:tblGrid>
      <w:tr w:rsidR="005F4A14" w14:paraId="768759FE" w14:textId="77777777" w:rsidTr="00577776">
        <w:tc>
          <w:tcPr>
            <w:tcW w:w="1723" w:type="dxa"/>
          </w:tcPr>
          <w:p w14:paraId="62CF9B48" w14:textId="77777777" w:rsidR="005F4A14" w:rsidRPr="004A4267" w:rsidRDefault="005F4A14" w:rsidP="00577776">
            <w:pPr>
              <w:rPr>
                <w:b/>
              </w:rPr>
            </w:pPr>
            <w:r w:rsidRPr="004A4267">
              <w:rPr>
                <w:b/>
              </w:rPr>
              <w:t xml:space="preserve">Tên Use case </w:t>
            </w:r>
          </w:p>
        </w:tc>
        <w:tc>
          <w:tcPr>
            <w:tcW w:w="7722" w:type="dxa"/>
            <w:gridSpan w:val="2"/>
          </w:tcPr>
          <w:p w14:paraId="51850115" w14:textId="653C0287" w:rsidR="005F4A14" w:rsidRDefault="00513243" w:rsidP="00577776">
            <w:r>
              <w:t>Paid</w:t>
            </w:r>
          </w:p>
        </w:tc>
      </w:tr>
      <w:tr w:rsidR="005F4A14" w14:paraId="5124531F" w14:textId="77777777" w:rsidTr="00577776">
        <w:tc>
          <w:tcPr>
            <w:tcW w:w="1723" w:type="dxa"/>
          </w:tcPr>
          <w:p w14:paraId="41945D89" w14:textId="77777777" w:rsidR="005F4A14" w:rsidRPr="004A4267" w:rsidRDefault="005F4A14" w:rsidP="00577776">
            <w:pPr>
              <w:rPr>
                <w:b/>
              </w:rPr>
            </w:pPr>
            <w:r w:rsidRPr="004A4267">
              <w:rPr>
                <w:b/>
              </w:rPr>
              <w:t>Mô tả</w:t>
            </w:r>
          </w:p>
        </w:tc>
        <w:tc>
          <w:tcPr>
            <w:tcW w:w="7722" w:type="dxa"/>
            <w:gridSpan w:val="2"/>
          </w:tcPr>
          <w:p w14:paraId="73D518C6" w14:textId="29605EA5" w:rsidR="005F4A14" w:rsidRDefault="00513243" w:rsidP="00577776">
            <w:r>
              <w:t>Kết thúc việc sử dụng máy tính của khách hàng và tính tiền.</w:t>
            </w:r>
          </w:p>
        </w:tc>
      </w:tr>
      <w:tr w:rsidR="005F4A14" w14:paraId="0D78A264" w14:textId="77777777" w:rsidTr="00577776">
        <w:tc>
          <w:tcPr>
            <w:tcW w:w="1723" w:type="dxa"/>
          </w:tcPr>
          <w:p w14:paraId="7995BB61" w14:textId="77777777" w:rsidR="005F4A14" w:rsidRPr="004A4267" w:rsidRDefault="005F4A14" w:rsidP="00577776">
            <w:pPr>
              <w:rPr>
                <w:b/>
              </w:rPr>
            </w:pPr>
            <w:r w:rsidRPr="004A4267">
              <w:rPr>
                <w:b/>
              </w:rPr>
              <w:t>Tác nhân</w:t>
            </w:r>
          </w:p>
        </w:tc>
        <w:tc>
          <w:tcPr>
            <w:tcW w:w="7722" w:type="dxa"/>
            <w:gridSpan w:val="2"/>
          </w:tcPr>
          <w:p w14:paraId="00426065" w14:textId="4E1AD1B1" w:rsidR="005F4A14" w:rsidRDefault="00513243" w:rsidP="00577776">
            <w:r>
              <w:t>Staff, Manager.</w:t>
            </w:r>
          </w:p>
        </w:tc>
      </w:tr>
      <w:tr w:rsidR="005F4A14" w14:paraId="2CBFDC22" w14:textId="77777777" w:rsidTr="00577776">
        <w:tc>
          <w:tcPr>
            <w:tcW w:w="1723" w:type="dxa"/>
          </w:tcPr>
          <w:p w14:paraId="67FA836F" w14:textId="77777777" w:rsidR="005F4A14" w:rsidRPr="004A4267" w:rsidRDefault="005F4A14" w:rsidP="00577776">
            <w:pPr>
              <w:rPr>
                <w:b/>
              </w:rPr>
            </w:pPr>
            <w:r w:rsidRPr="004A4267">
              <w:rPr>
                <w:b/>
              </w:rPr>
              <w:t>Ràng buộc</w:t>
            </w:r>
          </w:p>
        </w:tc>
        <w:tc>
          <w:tcPr>
            <w:tcW w:w="7722" w:type="dxa"/>
            <w:gridSpan w:val="2"/>
          </w:tcPr>
          <w:p w14:paraId="10912EDF" w14:textId="75EB566E" w:rsidR="005F4A14" w:rsidRDefault="00513243" w:rsidP="00577776">
            <w:r>
              <w:t>Khách hàng yêu cầu tính tiền.</w:t>
            </w:r>
          </w:p>
        </w:tc>
      </w:tr>
      <w:tr w:rsidR="005F4A14" w14:paraId="635CFEB9" w14:textId="77777777" w:rsidTr="00577776">
        <w:tc>
          <w:tcPr>
            <w:tcW w:w="1723" w:type="dxa"/>
          </w:tcPr>
          <w:p w14:paraId="576CC3E4" w14:textId="77777777" w:rsidR="005F4A14" w:rsidRPr="004A4267" w:rsidRDefault="005F4A14" w:rsidP="00577776">
            <w:pPr>
              <w:rPr>
                <w:b/>
              </w:rPr>
            </w:pPr>
            <w:r w:rsidRPr="004A4267">
              <w:rPr>
                <w:b/>
              </w:rPr>
              <w:t>Tiền điều kiện</w:t>
            </w:r>
          </w:p>
        </w:tc>
        <w:tc>
          <w:tcPr>
            <w:tcW w:w="7722" w:type="dxa"/>
            <w:gridSpan w:val="2"/>
          </w:tcPr>
          <w:p w14:paraId="02A3DCDF" w14:textId="605F9FB6" w:rsidR="005F4A14" w:rsidRDefault="00513243" w:rsidP="00577776">
            <w:r>
              <w:t>Client đang sử dụng.</w:t>
            </w:r>
          </w:p>
        </w:tc>
      </w:tr>
      <w:tr w:rsidR="005F4A14" w14:paraId="75DC6081" w14:textId="77777777" w:rsidTr="00577776">
        <w:tc>
          <w:tcPr>
            <w:tcW w:w="1723" w:type="dxa"/>
          </w:tcPr>
          <w:p w14:paraId="01A4E365" w14:textId="77777777" w:rsidR="005F4A14" w:rsidRPr="004A4267" w:rsidRDefault="005F4A14" w:rsidP="00577776">
            <w:pPr>
              <w:rPr>
                <w:b/>
              </w:rPr>
            </w:pPr>
            <w:r w:rsidRPr="004A4267">
              <w:rPr>
                <w:b/>
              </w:rPr>
              <w:t>Hậu điều kiện</w:t>
            </w:r>
          </w:p>
        </w:tc>
        <w:tc>
          <w:tcPr>
            <w:tcW w:w="7722" w:type="dxa"/>
            <w:gridSpan w:val="2"/>
          </w:tcPr>
          <w:p w14:paraId="2DB43830" w14:textId="7F71D822" w:rsidR="005F4A14" w:rsidRDefault="00513243" w:rsidP="00577776">
            <w:r>
              <w:t>Máy trạm chuyển sang màn hình chờ đăng nhập.</w:t>
            </w:r>
          </w:p>
        </w:tc>
      </w:tr>
      <w:tr w:rsidR="005F4A14" w14:paraId="23FF81F9" w14:textId="77777777" w:rsidTr="00577776">
        <w:tc>
          <w:tcPr>
            <w:tcW w:w="1723" w:type="dxa"/>
            <w:vMerge w:val="restart"/>
            <w:vAlign w:val="center"/>
          </w:tcPr>
          <w:p w14:paraId="226F1CC1" w14:textId="77777777" w:rsidR="005F4A14" w:rsidRPr="004A4267" w:rsidRDefault="005F4A14" w:rsidP="00577776">
            <w:pPr>
              <w:rPr>
                <w:b/>
              </w:rPr>
            </w:pPr>
            <w:r w:rsidRPr="004A4267">
              <w:rPr>
                <w:b/>
              </w:rPr>
              <w:t>Hoạt động</w:t>
            </w:r>
          </w:p>
        </w:tc>
        <w:tc>
          <w:tcPr>
            <w:tcW w:w="3762" w:type="dxa"/>
          </w:tcPr>
          <w:p w14:paraId="1BAED8EE"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1DC4DA82" w14:textId="77777777" w:rsidR="005F4A14" w:rsidRPr="00930EBA" w:rsidRDefault="005F4A14" w:rsidP="00577776">
            <w:pPr>
              <w:jc w:val="center"/>
              <w:rPr>
                <w:b/>
              </w:rPr>
            </w:pPr>
            <w:r w:rsidRPr="00930EBA">
              <w:rPr>
                <w:b/>
              </w:rPr>
              <w:t>Hệ thống</w:t>
            </w:r>
          </w:p>
        </w:tc>
      </w:tr>
      <w:tr w:rsidR="005F4A14" w14:paraId="6A6DD924" w14:textId="77777777" w:rsidTr="00577776">
        <w:tc>
          <w:tcPr>
            <w:tcW w:w="1723" w:type="dxa"/>
            <w:vMerge/>
          </w:tcPr>
          <w:p w14:paraId="1C29F1A5" w14:textId="77777777" w:rsidR="005F4A14" w:rsidRPr="004A4267" w:rsidRDefault="005F4A14" w:rsidP="00577776">
            <w:pPr>
              <w:rPr>
                <w:b/>
              </w:rPr>
            </w:pPr>
          </w:p>
        </w:tc>
        <w:tc>
          <w:tcPr>
            <w:tcW w:w="7722" w:type="dxa"/>
            <w:gridSpan w:val="2"/>
          </w:tcPr>
          <w:p w14:paraId="102805A9" w14:textId="4D7D92A7" w:rsidR="005F4A14" w:rsidRPr="00930EBA" w:rsidRDefault="005F4A14" w:rsidP="00577776">
            <w:pPr>
              <w:rPr>
                <w:b/>
              </w:rPr>
            </w:pPr>
            <w:r w:rsidRPr="00930EBA">
              <w:rPr>
                <w:b/>
              </w:rPr>
              <w:t xml:space="preserve">Luồng chính: </w:t>
            </w:r>
            <w:r w:rsidR="00513243">
              <w:rPr>
                <w:b/>
              </w:rPr>
              <w:t xml:space="preserve">Tính tiền </w:t>
            </w:r>
            <w:r>
              <w:rPr>
                <w:b/>
              </w:rPr>
              <w:t>thành công</w:t>
            </w:r>
          </w:p>
        </w:tc>
      </w:tr>
      <w:tr w:rsidR="005F4A14" w14:paraId="79EA9207" w14:textId="77777777" w:rsidTr="00577776">
        <w:tc>
          <w:tcPr>
            <w:tcW w:w="1723" w:type="dxa"/>
            <w:vMerge/>
          </w:tcPr>
          <w:p w14:paraId="1330357D" w14:textId="77777777" w:rsidR="005F4A14" w:rsidRPr="004A4267" w:rsidRDefault="005F4A14" w:rsidP="00577776">
            <w:pPr>
              <w:rPr>
                <w:b/>
              </w:rPr>
            </w:pPr>
          </w:p>
        </w:tc>
        <w:tc>
          <w:tcPr>
            <w:tcW w:w="3762" w:type="dxa"/>
          </w:tcPr>
          <w:p w14:paraId="3B80B61B" w14:textId="04914CFF" w:rsidR="00513243" w:rsidRDefault="00513243" w:rsidP="00577776">
            <w:pPr>
              <w:jc w:val="both"/>
            </w:pPr>
            <w:r>
              <w:t>+ Người dùng tìm đến máy cần tính và chọn Tính Tiền.</w:t>
            </w:r>
          </w:p>
        </w:tc>
        <w:tc>
          <w:tcPr>
            <w:tcW w:w="3960" w:type="dxa"/>
          </w:tcPr>
          <w:p w14:paraId="1923E7BB" w14:textId="77777777" w:rsidR="005F4A14" w:rsidRDefault="00513243" w:rsidP="00577776">
            <w:r>
              <w:t>+ Server gửi thông điệp cho Client cập nhập lại dữ liệu.</w:t>
            </w:r>
          </w:p>
          <w:p w14:paraId="1B66E9D6" w14:textId="77777777" w:rsidR="00513243" w:rsidRDefault="00513243" w:rsidP="00577776">
            <w:r>
              <w:t>+ Client nhận và tắt hết ứng dụng.</w:t>
            </w:r>
          </w:p>
          <w:p w14:paraId="73B99E8A" w14:textId="77777777" w:rsidR="00513243" w:rsidRDefault="00513243" w:rsidP="00577776">
            <w:r>
              <w:t>+ Client trả về màn hình chờ đăng nhập.</w:t>
            </w:r>
          </w:p>
          <w:p w14:paraId="53D6FE67" w14:textId="6FA11144" w:rsidR="00513243" w:rsidRDefault="00513243" w:rsidP="00577776">
            <w:r>
              <w:t xml:space="preserve">+ Server thực hiện tính tiền </w:t>
            </w:r>
            <w:r w:rsidR="00864A16">
              <w:t>Net và các tiền dịch vụ có liên quan rồi xuất thông tin tổng tiền ra.</w:t>
            </w:r>
          </w:p>
        </w:tc>
      </w:tr>
      <w:tr w:rsidR="005F4A14" w14:paraId="1D1E0F44" w14:textId="77777777" w:rsidTr="00577776">
        <w:tc>
          <w:tcPr>
            <w:tcW w:w="1723" w:type="dxa"/>
            <w:vMerge/>
          </w:tcPr>
          <w:p w14:paraId="36F103DD" w14:textId="2AA4850F" w:rsidR="005F4A14" w:rsidRPr="004A4267" w:rsidRDefault="005F4A14" w:rsidP="00577776">
            <w:pPr>
              <w:rPr>
                <w:b/>
              </w:rPr>
            </w:pPr>
          </w:p>
        </w:tc>
        <w:tc>
          <w:tcPr>
            <w:tcW w:w="7722" w:type="dxa"/>
            <w:gridSpan w:val="2"/>
          </w:tcPr>
          <w:p w14:paraId="572E0FB9" w14:textId="11173938" w:rsidR="005F4A14" w:rsidRPr="00930EBA" w:rsidRDefault="00513243" w:rsidP="00577776">
            <w:pPr>
              <w:rPr>
                <w:b/>
              </w:rPr>
            </w:pPr>
            <w:r>
              <w:rPr>
                <w:b/>
              </w:rPr>
              <w:t>Luồng phụ: T</w:t>
            </w:r>
            <w:r w:rsidR="005F4A14">
              <w:rPr>
                <w:b/>
              </w:rPr>
              <w:t>hất bại</w:t>
            </w:r>
          </w:p>
        </w:tc>
      </w:tr>
      <w:tr w:rsidR="005F4A14" w14:paraId="110D8CE2" w14:textId="77777777" w:rsidTr="00577776">
        <w:tc>
          <w:tcPr>
            <w:tcW w:w="1723" w:type="dxa"/>
            <w:vMerge/>
          </w:tcPr>
          <w:p w14:paraId="253C5C20" w14:textId="77777777" w:rsidR="005F4A14" w:rsidRPr="004A4267" w:rsidRDefault="005F4A14" w:rsidP="00577776">
            <w:pPr>
              <w:rPr>
                <w:b/>
              </w:rPr>
            </w:pPr>
          </w:p>
        </w:tc>
        <w:tc>
          <w:tcPr>
            <w:tcW w:w="3762" w:type="dxa"/>
          </w:tcPr>
          <w:p w14:paraId="17A708DA" w14:textId="77777777" w:rsidR="005F4A14" w:rsidRDefault="005F4A14" w:rsidP="00577776"/>
        </w:tc>
        <w:tc>
          <w:tcPr>
            <w:tcW w:w="3960" w:type="dxa"/>
          </w:tcPr>
          <w:p w14:paraId="7E0B42C5" w14:textId="41BDAACC" w:rsidR="00864A16" w:rsidRDefault="00864A16" w:rsidP="00577776">
            <w:r>
              <w:t>+ Máy trạm  bị mất kết nối</w:t>
            </w:r>
          </w:p>
        </w:tc>
      </w:tr>
      <w:tr w:rsidR="005F4A14" w14:paraId="605949B6" w14:textId="77777777" w:rsidTr="00577776">
        <w:tc>
          <w:tcPr>
            <w:tcW w:w="1723" w:type="dxa"/>
          </w:tcPr>
          <w:p w14:paraId="4FE283C1" w14:textId="21AB3FDC" w:rsidR="005F4A14" w:rsidRPr="004A4267" w:rsidRDefault="005F4A14" w:rsidP="00577776">
            <w:pPr>
              <w:rPr>
                <w:b/>
              </w:rPr>
            </w:pPr>
            <w:r w:rsidRPr="004A4267">
              <w:rPr>
                <w:b/>
              </w:rPr>
              <w:t>Thông điệp</w:t>
            </w:r>
          </w:p>
        </w:tc>
        <w:tc>
          <w:tcPr>
            <w:tcW w:w="7722" w:type="dxa"/>
            <w:gridSpan w:val="2"/>
          </w:tcPr>
          <w:p w14:paraId="3FE57228" w14:textId="0ECF74DE" w:rsidR="005F4A14" w:rsidRDefault="00864A16" w:rsidP="00577776">
            <w:pPr>
              <w:keepNext/>
            </w:pPr>
            <w:r>
              <w:t>“Tổng tiền sử dụng” -&gt; Tính tiền thành công</w:t>
            </w:r>
          </w:p>
        </w:tc>
      </w:tr>
    </w:tbl>
    <w:p w14:paraId="7CF0C7F9" w14:textId="473B9537" w:rsidR="005F4A14" w:rsidRDefault="00577776" w:rsidP="00577776">
      <w:pPr>
        <w:pStyle w:val="Caption"/>
      </w:pPr>
      <w:bookmarkStart w:id="57" w:name="_Toc468297226"/>
      <w:r>
        <w:t xml:space="preserve">Bảng </w:t>
      </w:r>
      <w:fldSimple w:instr=" SEQ Bảng \* ARABIC ">
        <w:r w:rsidR="00581812">
          <w:rPr>
            <w:noProof/>
          </w:rPr>
          <w:t>11</w:t>
        </w:r>
      </w:fldSimple>
      <w:r>
        <w:t>: Chức năng Paid</w:t>
      </w:r>
      <w:bookmarkEnd w:id="57"/>
    </w:p>
    <w:p w14:paraId="3C34A7B9" w14:textId="4DDAB8EB" w:rsidR="005F4A14" w:rsidRDefault="009A3B95" w:rsidP="005F4A14">
      <w:pPr>
        <w:pStyle w:val="Tiumccp3"/>
      </w:pPr>
      <w:r>
        <w:t>3.1.5.8</w:t>
      </w:r>
      <w:r w:rsidR="005F4A14">
        <w:t xml:space="preserve"> Chức năng </w:t>
      </w:r>
      <w:r w:rsidR="00577776">
        <w:t>Option</w:t>
      </w:r>
    </w:p>
    <w:tbl>
      <w:tblPr>
        <w:tblStyle w:val="TableGrid"/>
        <w:tblW w:w="9445" w:type="dxa"/>
        <w:tblLook w:val="04A0" w:firstRow="1" w:lastRow="0" w:firstColumn="1" w:lastColumn="0" w:noHBand="0" w:noVBand="1"/>
      </w:tblPr>
      <w:tblGrid>
        <w:gridCol w:w="1723"/>
        <w:gridCol w:w="3762"/>
        <w:gridCol w:w="3960"/>
      </w:tblGrid>
      <w:tr w:rsidR="005F4A14" w14:paraId="5F497353" w14:textId="77777777" w:rsidTr="00577776">
        <w:tc>
          <w:tcPr>
            <w:tcW w:w="1723" w:type="dxa"/>
          </w:tcPr>
          <w:p w14:paraId="5C6DBB82" w14:textId="77777777" w:rsidR="005F4A14" w:rsidRPr="004A4267" w:rsidRDefault="005F4A14" w:rsidP="00577776">
            <w:pPr>
              <w:rPr>
                <w:b/>
              </w:rPr>
            </w:pPr>
            <w:r w:rsidRPr="004A4267">
              <w:rPr>
                <w:b/>
              </w:rPr>
              <w:t xml:space="preserve">Tên Use case </w:t>
            </w:r>
          </w:p>
        </w:tc>
        <w:tc>
          <w:tcPr>
            <w:tcW w:w="7722" w:type="dxa"/>
            <w:gridSpan w:val="2"/>
          </w:tcPr>
          <w:p w14:paraId="78BF55BF" w14:textId="66AADEC5" w:rsidR="005F4A14" w:rsidRDefault="00577776" w:rsidP="00577776">
            <w:r>
              <w:t>Option</w:t>
            </w:r>
          </w:p>
        </w:tc>
      </w:tr>
      <w:tr w:rsidR="005F4A14" w14:paraId="44511671" w14:textId="77777777" w:rsidTr="00577776">
        <w:tc>
          <w:tcPr>
            <w:tcW w:w="1723" w:type="dxa"/>
          </w:tcPr>
          <w:p w14:paraId="1FDA2992" w14:textId="77777777" w:rsidR="005F4A14" w:rsidRPr="004A4267" w:rsidRDefault="005F4A14" w:rsidP="00577776">
            <w:pPr>
              <w:rPr>
                <w:b/>
              </w:rPr>
            </w:pPr>
            <w:r w:rsidRPr="004A4267">
              <w:rPr>
                <w:b/>
              </w:rPr>
              <w:t>Mô tả</w:t>
            </w:r>
          </w:p>
        </w:tc>
        <w:tc>
          <w:tcPr>
            <w:tcW w:w="7722" w:type="dxa"/>
            <w:gridSpan w:val="2"/>
          </w:tcPr>
          <w:p w14:paraId="0F798788" w14:textId="47C3215E" w:rsidR="005F4A14" w:rsidRDefault="00864A16" w:rsidP="00577776">
            <w:r>
              <w:t>Tùy chọn, các danh mục loại hàng mà phòng máy cung cấp</w:t>
            </w:r>
          </w:p>
        </w:tc>
      </w:tr>
      <w:tr w:rsidR="005F4A14" w14:paraId="4C61F18A" w14:textId="77777777" w:rsidTr="00577776">
        <w:tc>
          <w:tcPr>
            <w:tcW w:w="1723" w:type="dxa"/>
          </w:tcPr>
          <w:p w14:paraId="75D6C311" w14:textId="77777777" w:rsidR="005F4A14" w:rsidRPr="004A4267" w:rsidRDefault="005F4A14" w:rsidP="00577776">
            <w:pPr>
              <w:rPr>
                <w:b/>
              </w:rPr>
            </w:pPr>
            <w:r w:rsidRPr="004A4267">
              <w:rPr>
                <w:b/>
              </w:rPr>
              <w:t>Tác nhân</w:t>
            </w:r>
          </w:p>
        </w:tc>
        <w:tc>
          <w:tcPr>
            <w:tcW w:w="7722" w:type="dxa"/>
            <w:gridSpan w:val="2"/>
          </w:tcPr>
          <w:p w14:paraId="4B065118" w14:textId="2B24FCEF" w:rsidR="005F4A14" w:rsidRDefault="009A3B95" w:rsidP="009A3B95">
            <w:r>
              <w:t>Staff, Manager</w:t>
            </w:r>
          </w:p>
        </w:tc>
      </w:tr>
      <w:tr w:rsidR="005F4A14" w14:paraId="5926820E" w14:textId="77777777" w:rsidTr="00577776">
        <w:tc>
          <w:tcPr>
            <w:tcW w:w="1723" w:type="dxa"/>
          </w:tcPr>
          <w:p w14:paraId="647C2395" w14:textId="77777777" w:rsidR="005F4A14" w:rsidRPr="004A4267" w:rsidRDefault="005F4A14" w:rsidP="00577776">
            <w:pPr>
              <w:rPr>
                <w:b/>
              </w:rPr>
            </w:pPr>
            <w:r w:rsidRPr="004A4267">
              <w:rPr>
                <w:b/>
              </w:rPr>
              <w:t>Ràng buộc</w:t>
            </w:r>
          </w:p>
        </w:tc>
        <w:tc>
          <w:tcPr>
            <w:tcW w:w="7722" w:type="dxa"/>
            <w:gridSpan w:val="2"/>
          </w:tcPr>
          <w:p w14:paraId="096DECEA" w14:textId="7CEA3658" w:rsidR="005F4A14" w:rsidRDefault="00864A16" w:rsidP="00577776">
            <w:r>
              <w:t>Không có</w:t>
            </w:r>
          </w:p>
        </w:tc>
      </w:tr>
      <w:tr w:rsidR="005F4A14" w14:paraId="23C53248" w14:textId="77777777" w:rsidTr="00577776">
        <w:tc>
          <w:tcPr>
            <w:tcW w:w="1723" w:type="dxa"/>
          </w:tcPr>
          <w:p w14:paraId="35584401" w14:textId="77777777" w:rsidR="005F4A14" w:rsidRPr="004A4267" w:rsidRDefault="005F4A14" w:rsidP="00577776">
            <w:pPr>
              <w:rPr>
                <w:b/>
              </w:rPr>
            </w:pPr>
            <w:r w:rsidRPr="004A4267">
              <w:rPr>
                <w:b/>
              </w:rPr>
              <w:t>Tiền điều kiện</w:t>
            </w:r>
          </w:p>
        </w:tc>
        <w:tc>
          <w:tcPr>
            <w:tcW w:w="7722" w:type="dxa"/>
            <w:gridSpan w:val="2"/>
          </w:tcPr>
          <w:p w14:paraId="1635A9F1" w14:textId="4033B66B" w:rsidR="005F4A14" w:rsidRDefault="00864A16" w:rsidP="00577776">
            <w:r>
              <w:t>Không có</w:t>
            </w:r>
          </w:p>
        </w:tc>
      </w:tr>
      <w:tr w:rsidR="005F4A14" w14:paraId="521A1799" w14:textId="77777777" w:rsidTr="00577776">
        <w:tc>
          <w:tcPr>
            <w:tcW w:w="1723" w:type="dxa"/>
          </w:tcPr>
          <w:p w14:paraId="5F26C2AE" w14:textId="77777777" w:rsidR="005F4A14" w:rsidRPr="004A4267" w:rsidRDefault="005F4A14" w:rsidP="00577776">
            <w:pPr>
              <w:rPr>
                <w:b/>
              </w:rPr>
            </w:pPr>
            <w:r w:rsidRPr="004A4267">
              <w:rPr>
                <w:b/>
              </w:rPr>
              <w:t>Hậu điều kiện</w:t>
            </w:r>
          </w:p>
        </w:tc>
        <w:tc>
          <w:tcPr>
            <w:tcW w:w="7722" w:type="dxa"/>
            <w:gridSpan w:val="2"/>
          </w:tcPr>
          <w:p w14:paraId="6D0774D6" w14:textId="1AEA08CE" w:rsidR="005F4A14" w:rsidRDefault="00864A16" w:rsidP="00577776">
            <w:r>
              <w:t>Giao diện quản lý danh mục.</w:t>
            </w:r>
          </w:p>
        </w:tc>
      </w:tr>
      <w:tr w:rsidR="005F4A14" w14:paraId="24D29F3B" w14:textId="77777777" w:rsidTr="00577776">
        <w:tc>
          <w:tcPr>
            <w:tcW w:w="1723" w:type="dxa"/>
            <w:vMerge w:val="restart"/>
            <w:vAlign w:val="center"/>
          </w:tcPr>
          <w:p w14:paraId="4E082B1D" w14:textId="77777777" w:rsidR="005F4A14" w:rsidRPr="004A4267" w:rsidRDefault="005F4A14" w:rsidP="00577776">
            <w:pPr>
              <w:rPr>
                <w:b/>
              </w:rPr>
            </w:pPr>
            <w:r w:rsidRPr="004A4267">
              <w:rPr>
                <w:b/>
              </w:rPr>
              <w:t>Hoạt động</w:t>
            </w:r>
          </w:p>
        </w:tc>
        <w:tc>
          <w:tcPr>
            <w:tcW w:w="3762" w:type="dxa"/>
          </w:tcPr>
          <w:p w14:paraId="2A6ACBE8"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5E1D4AFC" w14:textId="77777777" w:rsidR="005F4A14" w:rsidRPr="00930EBA" w:rsidRDefault="005F4A14" w:rsidP="00577776">
            <w:pPr>
              <w:jc w:val="center"/>
              <w:rPr>
                <w:b/>
              </w:rPr>
            </w:pPr>
            <w:r w:rsidRPr="00930EBA">
              <w:rPr>
                <w:b/>
              </w:rPr>
              <w:t>Hệ thống</w:t>
            </w:r>
          </w:p>
        </w:tc>
      </w:tr>
      <w:tr w:rsidR="005F4A14" w14:paraId="1E1936B6" w14:textId="77777777" w:rsidTr="00577776">
        <w:tc>
          <w:tcPr>
            <w:tcW w:w="1723" w:type="dxa"/>
            <w:vMerge/>
          </w:tcPr>
          <w:p w14:paraId="3F3373AC" w14:textId="77777777" w:rsidR="005F4A14" w:rsidRPr="004A4267" w:rsidRDefault="005F4A14" w:rsidP="00577776">
            <w:pPr>
              <w:rPr>
                <w:b/>
              </w:rPr>
            </w:pPr>
          </w:p>
        </w:tc>
        <w:tc>
          <w:tcPr>
            <w:tcW w:w="7722" w:type="dxa"/>
            <w:gridSpan w:val="2"/>
          </w:tcPr>
          <w:p w14:paraId="33E97423" w14:textId="0D42F924" w:rsidR="005F4A14" w:rsidRPr="00930EBA" w:rsidRDefault="00864A16" w:rsidP="00577776">
            <w:pPr>
              <w:rPr>
                <w:b/>
              </w:rPr>
            </w:pPr>
            <w:r>
              <w:rPr>
                <w:b/>
              </w:rPr>
              <w:t>Luồng chính: T</w:t>
            </w:r>
            <w:r w:rsidR="005F4A14">
              <w:rPr>
                <w:b/>
              </w:rPr>
              <w:t>hành công</w:t>
            </w:r>
          </w:p>
        </w:tc>
      </w:tr>
      <w:tr w:rsidR="005F4A14" w14:paraId="7E0A41FE" w14:textId="77777777" w:rsidTr="00577776">
        <w:tc>
          <w:tcPr>
            <w:tcW w:w="1723" w:type="dxa"/>
            <w:vMerge/>
          </w:tcPr>
          <w:p w14:paraId="4854AF58" w14:textId="77777777" w:rsidR="005F4A14" w:rsidRPr="004A4267" w:rsidRDefault="005F4A14" w:rsidP="00577776">
            <w:pPr>
              <w:rPr>
                <w:b/>
              </w:rPr>
            </w:pPr>
          </w:p>
        </w:tc>
        <w:tc>
          <w:tcPr>
            <w:tcW w:w="3762" w:type="dxa"/>
          </w:tcPr>
          <w:p w14:paraId="73D7AAE4" w14:textId="70F75A07" w:rsidR="005F4A14" w:rsidRDefault="00864A16" w:rsidP="00577776">
            <w:pPr>
              <w:jc w:val="both"/>
            </w:pPr>
            <w:r>
              <w:t>+ Người dùng click chọn quản lý danh mục.</w:t>
            </w:r>
          </w:p>
        </w:tc>
        <w:tc>
          <w:tcPr>
            <w:tcW w:w="3960" w:type="dxa"/>
          </w:tcPr>
          <w:p w14:paraId="33C3EA8F" w14:textId="2FF60188" w:rsidR="005F4A14" w:rsidRDefault="00864A16" w:rsidP="00577776">
            <w:r>
              <w:t>+ Hệ thống chuyển sang màn hình quản lý các danh mục.</w:t>
            </w:r>
          </w:p>
        </w:tc>
      </w:tr>
      <w:tr w:rsidR="005F4A14" w14:paraId="4889A733" w14:textId="77777777" w:rsidTr="00577776">
        <w:tc>
          <w:tcPr>
            <w:tcW w:w="1723" w:type="dxa"/>
            <w:vMerge/>
          </w:tcPr>
          <w:p w14:paraId="6A92A981" w14:textId="77777777" w:rsidR="005F4A14" w:rsidRPr="004A4267" w:rsidRDefault="005F4A14" w:rsidP="00577776">
            <w:pPr>
              <w:rPr>
                <w:b/>
              </w:rPr>
            </w:pPr>
          </w:p>
        </w:tc>
        <w:tc>
          <w:tcPr>
            <w:tcW w:w="7722" w:type="dxa"/>
            <w:gridSpan w:val="2"/>
          </w:tcPr>
          <w:p w14:paraId="177D9A00" w14:textId="40900AB3" w:rsidR="005F4A14" w:rsidRPr="00930EBA" w:rsidRDefault="005F4A14" w:rsidP="00864A16">
            <w:pPr>
              <w:rPr>
                <w:b/>
              </w:rPr>
            </w:pPr>
            <w:r>
              <w:rPr>
                <w:b/>
              </w:rPr>
              <w:t xml:space="preserve">Luồng phụ: </w:t>
            </w:r>
            <w:r w:rsidR="00864A16">
              <w:rPr>
                <w:b/>
              </w:rPr>
              <w:t>Thất</w:t>
            </w:r>
            <w:r>
              <w:rPr>
                <w:b/>
              </w:rPr>
              <w:t xml:space="preserve"> bại</w:t>
            </w:r>
          </w:p>
        </w:tc>
      </w:tr>
      <w:tr w:rsidR="005F4A14" w14:paraId="2EFBD6CA" w14:textId="77777777" w:rsidTr="00577776">
        <w:tc>
          <w:tcPr>
            <w:tcW w:w="1723" w:type="dxa"/>
            <w:vMerge/>
          </w:tcPr>
          <w:p w14:paraId="63E02804" w14:textId="77777777" w:rsidR="005F4A14" w:rsidRPr="004A4267" w:rsidRDefault="005F4A14" w:rsidP="00577776">
            <w:pPr>
              <w:rPr>
                <w:b/>
              </w:rPr>
            </w:pPr>
          </w:p>
        </w:tc>
        <w:tc>
          <w:tcPr>
            <w:tcW w:w="3762" w:type="dxa"/>
          </w:tcPr>
          <w:p w14:paraId="296C0F26" w14:textId="0468A2F3" w:rsidR="005F4A14" w:rsidRDefault="00864A16" w:rsidP="00577776">
            <w:r>
              <w:t>+ Người dùng chọn nút Thoát.</w:t>
            </w:r>
          </w:p>
        </w:tc>
        <w:tc>
          <w:tcPr>
            <w:tcW w:w="3960" w:type="dxa"/>
          </w:tcPr>
          <w:p w14:paraId="318DFBA6" w14:textId="572B71C8" w:rsidR="005F4A14" w:rsidRDefault="00864A16" w:rsidP="00864A16">
            <w:r>
              <w:t>Không có</w:t>
            </w:r>
          </w:p>
        </w:tc>
      </w:tr>
      <w:tr w:rsidR="005F4A14" w14:paraId="4CB3EFA5" w14:textId="77777777" w:rsidTr="00577776">
        <w:tc>
          <w:tcPr>
            <w:tcW w:w="1723" w:type="dxa"/>
          </w:tcPr>
          <w:p w14:paraId="0E6BC1CD" w14:textId="77777777" w:rsidR="005F4A14" w:rsidRPr="004A4267" w:rsidRDefault="005F4A14" w:rsidP="00577776">
            <w:pPr>
              <w:rPr>
                <w:b/>
              </w:rPr>
            </w:pPr>
            <w:r w:rsidRPr="004A4267">
              <w:rPr>
                <w:b/>
              </w:rPr>
              <w:t>Thông điệp</w:t>
            </w:r>
          </w:p>
        </w:tc>
        <w:tc>
          <w:tcPr>
            <w:tcW w:w="7722" w:type="dxa"/>
            <w:gridSpan w:val="2"/>
          </w:tcPr>
          <w:p w14:paraId="56F694B6" w14:textId="1506C406" w:rsidR="005F4A14" w:rsidRDefault="00864A16" w:rsidP="00577776">
            <w:pPr>
              <w:keepNext/>
            </w:pPr>
            <w:r>
              <w:t>Không có</w:t>
            </w:r>
          </w:p>
        </w:tc>
      </w:tr>
    </w:tbl>
    <w:p w14:paraId="4B133F3F" w14:textId="71A09E37" w:rsidR="005F4A14" w:rsidRDefault="00577776" w:rsidP="00577776">
      <w:pPr>
        <w:pStyle w:val="Caption"/>
      </w:pPr>
      <w:bookmarkStart w:id="58" w:name="_Toc468297227"/>
      <w:r>
        <w:t xml:space="preserve">Bảng </w:t>
      </w:r>
      <w:fldSimple w:instr=" SEQ Bảng \* ARABIC ">
        <w:r w:rsidR="00581812">
          <w:rPr>
            <w:noProof/>
          </w:rPr>
          <w:t>12</w:t>
        </w:r>
      </w:fldSimple>
      <w:r>
        <w:t>: Chức năng Option</w:t>
      </w:r>
      <w:bookmarkEnd w:id="58"/>
    </w:p>
    <w:p w14:paraId="3C6E21F6" w14:textId="64A02D25" w:rsidR="005F4A14" w:rsidRDefault="005F4A14" w:rsidP="005F4A14">
      <w:pPr>
        <w:pStyle w:val="Tiumccp3"/>
      </w:pPr>
      <w:r>
        <w:t>3.1.5.</w:t>
      </w:r>
      <w:r w:rsidR="009A3B95">
        <w:t>9</w:t>
      </w:r>
      <w:r>
        <w:t xml:space="preserve"> Chức năng </w:t>
      </w:r>
      <w:r w:rsidR="00577776">
        <w:t>Manage Member</w:t>
      </w:r>
    </w:p>
    <w:tbl>
      <w:tblPr>
        <w:tblStyle w:val="TableGrid"/>
        <w:tblW w:w="9445" w:type="dxa"/>
        <w:tblLook w:val="04A0" w:firstRow="1" w:lastRow="0" w:firstColumn="1" w:lastColumn="0" w:noHBand="0" w:noVBand="1"/>
      </w:tblPr>
      <w:tblGrid>
        <w:gridCol w:w="1723"/>
        <w:gridCol w:w="3762"/>
        <w:gridCol w:w="3960"/>
      </w:tblGrid>
      <w:tr w:rsidR="005F4A14" w14:paraId="4137F704" w14:textId="77777777" w:rsidTr="00577776">
        <w:tc>
          <w:tcPr>
            <w:tcW w:w="1723" w:type="dxa"/>
          </w:tcPr>
          <w:p w14:paraId="2DFD6B81" w14:textId="77777777" w:rsidR="005F4A14" w:rsidRPr="004A4267" w:rsidRDefault="005F4A14" w:rsidP="00577776">
            <w:pPr>
              <w:rPr>
                <w:b/>
              </w:rPr>
            </w:pPr>
            <w:r w:rsidRPr="004A4267">
              <w:rPr>
                <w:b/>
              </w:rPr>
              <w:t xml:space="preserve">Tên Use case </w:t>
            </w:r>
          </w:p>
        </w:tc>
        <w:tc>
          <w:tcPr>
            <w:tcW w:w="7722" w:type="dxa"/>
            <w:gridSpan w:val="2"/>
          </w:tcPr>
          <w:p w14:paraId="6E11F02E" w14:textId="308F16C0" w:rsidR="005F4A14" w:rsidRDefault="00577776" w:rsidP="00577776">
            <w:r>
              <w:t>Manage Member</w:t>
            </w:r>
          </w:p>
        </w:tc>
      </w:tr>
      <w:tr w:rsidR="005F4A14" w14:paraId="7D897343" w14:textId="77777777" w:rsidTr="00577776">
        <w:tc>
          <w:tcPr>
            <w:tcW w:w="1723" w:type="dxa"/>
          </w:tcPr>
          <w:p w14:paraId="1B0C3A49" w14:textId="77777777" w:rsidR="005F4A14" w:rsidRPr="004A4267" w:rsidRDefault="005F4A14" w:rsidP="00577776">
            <w:pPr>
              <w:rPr>
                <w:b/>
              </w:rPr>
            </w:pPr>
            <w:r w:rsidRPr="004A4267">
              <w:rPr>
                <w:b/>
              </w:rPr>
              <w:t>Mô tả</w:t>
            </w:r>
          </w:p>
        </w:tc>
        <w:tc>
          <w:tcPr>
            <w:tcW w:w="7722" w:type="dxa"/>
            <w:gridSpan w:val="2"/>
          </w:tcPr>
          <w:p w14:paraId="3F24B03A" w14:textId="3D3FF32F" w:rsidR="005F4A14" w:rsidRDefault="00864A16" w:rsidP="00577776">
            <w:r>
              <w:t>Quản lý danh mục hội viên</w:t>
            </w:r>
          </w:p>
        </w:tc>
      </w:tr>
      <w:tr w:rsidR="005F4A14" w14:paraId="1B85B579" w14:textId="77777777" w:rsidTr="00577776">
        <w:tc>
          <w:tcPr>
            <w:tcW w:w="1723" w:type="dxa"/>
          </w:tcPr>
          <w:p w14:paraId="1D17DB83" w14:textId="77777777" w:rsidR="005F4A14" w:rsidRPr="004A4267" w:rsidRDefault="005F4A14" w:rsidP="00577776">
            <w:pPr>
              <w:rPr>
                <w:b/>
              </w:rPr>
            </w:pPr>
            <w:r w:rsidRPr="004A4267">
              <w:rPr>
                <w:b/>
              </w:rPr>
              <w:t>Tác nhân</w:t>
            </w:r>
          </w:p>
        </w:tc>
        <w:tc>
          <w:tcPr>
            <w:tcW w:w="7722" w:type="dxa"/>
            <w:gridSpan w:val="2"/>
          </w:tcPr>
          <w:p w14:paraId="374CE1F8" w14:textId="015A123F" w:rsidR="005F4A14" w:rsidRDefault="009A3B95" w:rsidP="009A3B95">
            <w:r>
              <w:t>Staff, Manager</w:t>
            </w:r>
          </w:p>
        </w:tc>
      </w:tr>
      <w:tr w:rsidR="005F4A14" w14:paraId="1EE5C93F" w14:textId="77777777" w:rsidTr="00577776">
        <w:tc>
          <w:tcPr>
            <w:tcW w:w="1723" w:type="dxa"/>
          </w:tcPr>
          <w:p w14:paraId="738F9648" w14:textId="77777777" w:rsidR="005F4A14" w:rsidRPr="004A4267" w:rsidRDefault="005F4A14" w:rsidP="00577776">
            <w:pPr>
              <w:rPr>
                <w:b/>
              </w:rPr>
            </w:pPr>
            <w:r w:rsidRPr="004A4267">
              <w:rPr>
                <w:b/>
              </w:rPr>
              <w:t>Ràng buộc</w:t>
            </w:r>
          </w:p>
        </w:tc>
        <w:tc>
          <w:tcPr>
            <w:tcW w:w="7722" w:type="dxa"/>
            <w:gridSpan w:val="2"/>
          </w:tcPr>
          <w:p w14:paraId="66853241" w14:textId="7E2F5513" w:rsidR="005F4A14" w:rsidRDefault="00864A16" w:rsidP="00577776">
            <w:r>
              <w:t>Cơ sở dữ liệu đã được kết nối</w:t>
            </w:r>
          </w:p>
        </w:tc>
      </w:tr>
      <w:tr w:rsidR="005F4A14" w14:paraId="29693808" w14:textId="77777777" w:rsidTr="00577776">
        <w:tc>
          <w:tcPr>
            <w:tcW w:w="1723" w:type="dxa"/>
          </w:tcPr>
          <w:p w14:paraId="7066435C" w14:textId="77777777" w:rsidR="005F4A14" w:rsidRPr="004A4267" w:rsidRDefault="005F4A14" w:rsidP="00577776">
            <w:pPr>
              <w:rPr>
                <w:b/>
              </w:rPr>
            </w:pPr>
            <w:r w:rsidRPr="004A4267">
              <w:rPr>
                <w:b/>
              </w:rPr>
              <w:t>Tiền điều kiện</w:t>
            </w:r>
          </w:p>
        </w:tc>
        <w:tc>
          <w:tcPr>
            <w:tcW w:w="7722" w:type="dxa"/>
            <w:gridSpan w:val="2"/>
          </w:tcPr>
          <w:p w14:paraId="1E331995" w14:textId="77777777" w:rsidR="005F4A14" w:rsidRDefault="005F4A14" w:rsidP="00577776"/>
        </w:tc>
      </w:tr>
      <w:tr w:rsidR="005F4A14" w14:paraId="526F8CD7" w14:textId="77777777" w:rsidTr="00577776">
        <w:tc>
          <w:tcPr>
            <w:tcW w:w="1723" w:type="dxa"/>
          </w:tcPr>
          <w:p w14:paraId="449748A6" w14:textId="77777777" w:rsidR="005F4A14" w:rsidRPr="004A4267" w:rsidRDefault="005F4A14" w:rsidP="00577776">
            <w:pPr>
              <w:rPr>
                <w:b/>
              </w:rPr>
            </w:pPr>
            <w:r w:rsidRPr="004A4267">
              <w:rPr>
                <w:b/>
              </w:rPr>
              <w:t>Hậu điều kiện</w:t>
            </w:r>
          </w:p>
        </w:tc>
        <w:tc>
          <w:tcPr>
            <w:tcW w:w="7722" w:type="dxa"/>
            <w:gridSpan w:val="2"/>
          </w:tcPr>
          <w:p w14:paraId="7ACAD58D" w14:textId="3158FD56" w:rsidR="005F4A14" w:rsidRDefault="00864A16" w:rsidP="00577776">
            <w:r>
              <w:t>Màn hình quản lý danh mục thêm, xóa, sửa các hội viên</w:t>
            </w:r>
          </w:p>
        </w:tc>
      </w:tr>
      <w:tr w:rsidR="005F4A14" w14:paraId="26E53562" w14:textId="77777777" w:rsidTr="00577776">
        <w:tc>
          <w:tcPr>
            <w:tcW w:w="1723" w:type="dxa"/>
            <w:vMerge w:val="restart"/>
            <w:vAlign w:val="center"/>
          </w:tcPr>
          <w:p w14:paraId="1C7AEF72" w14:textId="77777777" w:rsidR="005F4A14" w:rsidRPr="004A4267" w:rsidRDefault="005F4A14" w:rsidP="00577776">
            <w:pPr>
              <w:rPr>
                <w:b/>
              </w:rPr>
            </w:pPr>
            <w:r w:rsidRPr="004A4267">
              <w:rPr>
                <w:b/>
              </w:rPr>
              <w:t>Hoạt động</w:t>
            </w:r>
          </w:p>
        </w:tc>
        <w:tc>
          <w:tcPr>
            <w:tcW w:w="3762" w:type="dxa"/>
          </w:tcPr>
          <w:p w14:paraId="3340AC00"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53134FB2" w14:textId="77777777" w:rsidR="005F4A14" w:rsidRPr="00930EBA" w:rsidRDefault="005F4A14" w:rsidP="00577776">
            <w:pPr>
              <w:jc w:val="center"/>
              <w:rPr>
                <w:b/>
              </w:rPr>
            </w:pPr>
            <w:r w:rsidRPr="00930EBA">
              <w:rPr>
                <w:b/>
              </w:rPr>
              <w:t>Hệ thống</w:t>
            </w:r>
          </w:p>
        </w:tc>
      </w:tr>
      <w:tr w:rsidR="005F4A14" w14:paraId="6981E7F7" w14:textId="77777777" w:rsidTr="00577776">
        <w:tc>
          <w:tcPr>
            <w:tcW w:w="1723" w:type="dxa"/>
            <w:vMerge/>
          </w:tcPr>
          <w:p w14:paraId="423DC2A6" w14:textId="77777777" w:rsidR="005F4A14" w:rsidRPr="004A4267" w:rsidRDefault="005F4A14" w:rsidP="00577776">
            <w:pPr>
              <w:rPr>
                <w:b/>
              </w:rPr>
            </w:pPr>
          </w:p>
        </w:tc>
        <w:tc>
          <w:tcPr>
            <w:tcW w:w="7722" w:type="dxa"/>
            <w:gridSpan w:val="2"/>
          </w:tcPr>
          <w:p w14:paraId="5661302C" w14:textId="77777777" w:rsidR="005F4A14" w:rsidRPr="00930EBA" w:rsidRDefault="005F4A14" w:rsidP="00577776">
            <w:pPr>
              <w:rPr>
                <w:b/>
              </w:rPr>
            </w:pPr>
            <w:r w:rsidRPr="00930EBA">
              <w:rPr>
                <w:b/>
              </w:rPr>
              <w:t xml:space="preserve">Luồng chính: </w:t>
            </w:r>
            <w:r>
              <w:rPr>
                <w:b/>
              </w:rPr>
              <w:t>thành công</w:t>
            </w:r>
          </w:p>
        </w:tc>
      </w:tr>
      <w:tr w:rsidR="005F4A14" w14:paraId="109E8D5F" w14:textId="77777777" w:rsidTr="00577776">
        <w:tc>
          <w:tcPr>
            <w:tcW w:w="1723" w:type="dxa"/>
            <w:vMerge/>
          </w:tcPr>
          <w:p w14:paraId="37ACE2B8" w14:textId="77777777" w:rsidR="005F4A14" w:rsidRPr="004A4267" w:rsidRDefault="005F4A14" w:rsidP="00577776">
            <w:pPr>
              <w:rPr>
                <w:b/>
              </w:rPr>
            </w:pPr>
          </w:p>
        </w:tc>
        <w:tc>
          <w:tcPr>
            <w:tcW w:w="3762" w:type="dxa"/>
          </w:tcPr>
          <w:p w14:paraId="65079D50" w14:textId="77777777" w:rsidR="005F4A14" w:rsidRDefault="00864A16" w:rsidP="00577776">
            <w:pPr>
              <w:jc w:val="both"/>
            </w:pPr>
            <w:r>
              <w:t>+ Người dùng click chọn quản lý hội viên.</w:t>
            </w:r>
          </w:p>
          <w:p w14:paraId="482D9FA0" w14:textId="77777777" w:rsidR="00864A16" w:rsidRDefault="00864A16" w:rsidP="00577776">
            <w:pPr>
              <w:jc w:val="both"/>
            </w:pPr>
            <w:r>
              <w:t>+ Trong tab này, người dùng có thể thao tác thêm, xóa, sửa hội viên.</w:t>
            </w:r>
          </w:p>
          <w:p w14:paraId="195185A9" w14:textId="68DE504A" w:rsidR="00864A16" w:rsidRDefault="00864A16" w:rsidP="00577776">
            <w:pPr>
              <w:jc w:val="both"/>
            </w:pPr>
            <w:r>
              <w:t>+ Có thể chọn Thêm mới: để thêm một hội viên.</w:t>
            </w:r>
            <w:r w:rsidR="00AC0649">
              <w:t xml:space="preserve"> </w:t>
            </w:r>
          </w:p>
          <w:p w14:paraId="6717E310" w14:textId="77777777" w:rsidR="00864A16" w:rsidRDefault="00864A16" w:rsidP="00577776">
            <w:pPr>
              <w:jc w:val="both"/>
            </w:pPr>
            <w:r>
              <w:t>+ Có thể chọn Sửa: để cập nhập lại thông tin một hội viên.</w:t>
            </w:r>
          </w:p>
          <w:p w14:paraId="7E828D93" w14:textId="26EB991D" w:rsidR="00864A16" w:rsidRDefault="00864A16" w:rsidP="00577776">
            <w:pPr>
              <w:jc w:val="both"/>
            </w:pPr>
            <w:r>
              <w:t>+ Có thể chọn Xóa: để xóa một hội viên</w:t>
            </w:r>
          </w:p>
        </w:tc>
        <w:tc>
          <w:tcPr>
            <w:tcW w:w="3960" w:type="dxa"/>
          </w:tcPr>
          <w:p w14:paraId="375DBC49" w14:textId="77777777" w:rsidR="005F4A14" w:rsidRDefault="00864A16" w:rsidP="00577776">
            <w:r>
              <w:t>+ Hệ thống đọc dữ liệu từ bảng Hội viên (Member) và trả ra thông tin.</w:t>
            </w:r>
          </w:p>
          <w:p w14:paraId="717E2D58" w14:textId="1AC6C278" w:rsidR="00864A16" w:rsidRDefault="00864A16" w:rsidP="00577776">
            <w:r>
              <w:t>+ Khi thêm, xóa, sửa thông tin trên giao diện quản lý danh mục hội viên, nó sẽ tự động tương tác, cập nhập vào bảng tương ứng trong cơ sở dữ liệu</w:t>
            </w:r>
          </w:p>
        </w:tc>
      </w:tr>
      <w:tr w:rsidR="005F4A14" w14:paraId="4AAC3EB4" w14:textId="77777777" w:rsidTr="00577776">
        <w:tc>
          <w:tcPr>
            <w:tcW w:w="1723" w:type="dxa"/>
            <w:vMerge/>
          </w:tcPr>
          <w:p w14:paraId="2DA2277E" w14:textId="1A6EC797" w:rsidR="005F4A14" w:rsidRPr="004A4267" w:rsidRDefault="005F4A14" w:rsidP="00577776">
            <w:pPr>
              <w:rPr>
                <w:b/>
              </w:rPr>
            </w:pPr>
          </w:p>
        </w:tc>
        <w:tc>
          <w:tcPr>
            <w:tcW w:w="7722" w:type="dxa"/>
            <w:gridSpan w:val="2"/>
          </w:tcPr>
          <w:p w14:paraId="40D1C62B" w14:textId="3DFB8A6F" w:rsidR="005F4A14" w:rsidRPr="00930EBA" w:rsidRDefault="005F4A14" w:rsidP="00864A16">
            <w:pPr>
              <w:rPr>
                <w:b/>
              </w:rPr>
            </w:pPr>
            <w:r>
              <w:rPr>
                <w:b/>
              </w:rPr>
              <w:t>Luồng phụ: thất bại</w:t>
            </w:r>
          </w:p>
        </w:tc>
      </w:tr>
      <w:tr w:rsidR="005F4A14" w14:paraId="2BC89604" w14:textId="77777777" w:rsidTr="00577776">
        <w:tc>
          <w:tcPr>
            <w:tcW w:w="1723" w:type="dxa"/>
            <w:vMerge/>
          </w:tcPr>
          <w:p w14:paraId="4CEE6C7C" w14:textId="77777777" w:rsidR="005F4A14" w:rsidRPr="004A4267" w:rsidRDefault="005F4A14" w:rsidP="00577776">
            <w:pPr>
              <w:rPr>
                <w:b/>
              </w:rPr>
            </w:pPr>
          </w:p>
        </w:tc>
        <w:tc>
          <w:tcPr>
            <w:tcW w:w="3762" w:type="dxa"/>
          </w:tcPr>
          <w:p w14:paraId="71C4BCDE" w14:textId="692BB1F8" w:rsidR="005F4A14" w:rsidRDefault="005F4A14" w:rsidP="00577776"/>
        </w:tc>
        <w:tc>
          <w:tcPr>
            <w:tcW w:w="3960" w:type="dxa"/>
          </w:tcPr>
          <w:p w14:paraId="238E791A" w14:textId="0C702982" w:rsidR="005F4A14" w:rsidRDefault="00864A16" w:rsidP="00577776">
            <w:r>
              <w:t>+ Không load được danh mục hội viên do mất kết nối đến cơ sở dữ liệu</w:t>
            </w:r>
          </w:p>
        </w:tc>
      </w:tr>
      <w:tr w:rsidR="005F4A14" w14:paraId="4DAE371C" w14:textId="77777777" w:rsidTr="00577776">
        <w:tc>
          <w:tcPr>
            <w:tcW w:w="1723" w:type="dxa"/>
          </w:tcPr>
          <w:p w14:paraId="492FDA70" w14:textId="77777777" w:rsidR="005F4A14" w:rsidRPr="004A4267" w:rsidRDefault="005F4A14" w:rsidP="00577776">
            <w:pPr>
              <w:rPr>
                <w:b/>
              </w:rPr>
            </w:pPr>
            <w:r w:rsidRPr="004A4267">
              <w:rPr>
                <w:b/>
              </w:rPr>
              <w:t>Thông điệp</w:t>
            </w:r>
          </w:p>
        </w:tc>
        <w:tc>
          <w:tcPr>
            <w:tcW w:w="7722" w:type="dxa"/>
            <w:gridSpan w:val="2"/>
          </w:tcPr>
          <w:p w14:paraId="6DAAC9F0" w14:textId="2CD9235F" w:rsidR="005F4A14" w:rsidRDefault="00864A16" w:rsidP="00577776">
            <w:pPr>
              <w:keepNext/>
            </w:pPr>
            <w:r>
              <w:t>“Thêm thành công” -&gt; Khi thêm mới hội viên</w:t>
            </w:r>
            <w:r w:rsidR="00AC0649">
              <w:t xml:space="preserve"> thành công</w:t>
            </w:r>
            <w:r>
              <w:t>.</w:t>
            </w:r>
          </w:p>
          <w:p w14:paraId="60378D5D" w14:textId="75DA368C" w:rsidR="00864A16" w:rsidRDefault="00864A16" w:rsidP="00577776">
            <w:pPr>
              <w:keepNext/>
            </w:pPr>
            <w:r>
              <w:t>“Cập nhập thành công” -&gt; Khi sửa thông tin</w:t>
            </w:r>
            <w:r w:rsidR="00AC0649">
              <w:t xml:space="preserve"> thành công</w:t>
            </w:r>
            <w:r>
              <w:t>.</w:t>
            </w:r>
          </w:p>
          <w:p w14:paraId="10B6234D" w14:textId="326AED00" w:rsidR="00864A16" w:rsidRDefault="00864A16" w:rsidP="00577776">
            <w:pPr>
              <w:keepNext/>
            </w:pPr>
            <w:r>
              <w:t>“Xóa thành công” -&gt; Khi xóa hội viên</w:t>
            </w:r>
            <w:r w:rsidR="00AC0649">
              <w:t xml:space="preserve"> thành công</w:t>
            </w:r>
            <w:r>
              <w:t>.</w:t>
            </w:r>
          </w:p>
          <w:p w14:paraId="3674FA38" w14:textId="13F14F85" w:rsidR="00AC0649" w:rsidRDefault="00AC0649" w:rsidP="00AC0649">
            <w:pPr>
              <w:keepNext/>
            </w:pPr>
            <w:r>
              <w:t>“Lỗi! Không thể thêm mới!” -&gt; Khi thêm mới hội viên thất bại.</w:t>
            </w:r>
          </w:p>
          <w:p w14:paraId="40B0077E" w14:textId="034D8BCA" w:rsidR="00AC0649" w:rsidRDefault="00AC0649" w:rsidP="00AC0649">
            <w:pPr>
              <w:keepNext/>
            </w:pPr>
            <w:r>
              <w:t>“Lỗi! Không thể cập nhập được!” -&gt; Khi sửa thông tin thất bại.</w:t>
            </w:r>
          </w:p>
          <w:p w14:paraId="4BDBE35D" w14:textId="50F8839F" w:rsidR="00AC0649" w:rsidRDefault="00AC0649" w:rsidP="00AC0649">
            <w:pPr>
              <w:keepNext/>
            </w:pPr>
            <w:r>
              <w:t>“Lỗi!Xóa thất bại” -&gt; Khi xóa hội viên thất bại.</w:t>
            </w:r>
          </w:p>
        </w:tc>
      </w:tr>
    </w:tbl>
    <w:p w14:paraId="6819BE8B" w14:textId="0C05C640" w:rsidR="005F4A14" w:rsidRDefault="00577776" w:rsidP="00577776">
      <w:pPr>
        <w:pStyle w:val="Caption"/>
      </w:pPr>
      <w:bookmarkStart w:id="59" w:name="_Toc468297228"/>
      <w:r>
        <w:t xml:space="preserve">Bảng </w:t>
      </w:r>
      <w:fldSimple w:instr=" SEQ Bảng \* ARABIC ">
        <w:r w:rsidR="00581812">
          <w:rPr>
            <w:noProof/>
          </w:rPr>
          <w:t>13</w:t>
        </w:r>
      </w:fldSimple>
      <w:r>
        <w:t>: Chức năng Manage Member</w:t>
      </w:r>
      <w:bookmarkEnd w:id="59"/>
    </w:p>
    <w:p w14:paraId="3EAFD514" w14:textId="3985A2B0" w:rsidR="005F4A14" w:rsidRDefault="005F4A14" w:rsidP="005F4A14">
      <w:pPr>
        <w:pStyle w:val="Tiumccp3"/>
      </w:pPr>
      <w:r>
        <w:t>3.1.5.</w:t>
      </w:r>
      <w:r w:rsidR="009A3B95">
        <w:t>10</w:t>
      </w:r>
      <w:r>
        <w:t xml:space="preserve"> Chức năng </w:t>
      </w:r>
      <w:r w:rsidR="00577776">
        <w:t>Add Use Time</w:t>
      </w:r>
    </w:p>
    <w:tbl>
      <w:tblPr>
        <w:tblStyle w:val="TableGrid"/>
        <w:tblW w:w="9445" w:type="dxa"/>
        <w:tblLook w:val="04A0" w:firstRow="1" w:lastRow="0" w:firstColumn="1" w:lastColumn="0" w:noHBand="0" w:noVBand="1"/>
      </w:tblPr>
      <w:tblGrid>
        <w:gridCol w:w="1723"/>
        <w:gridCol w:w="3762"/>
        <w:gridCol w:w="3960"/>
      </w:tblGrid>
      <w:tr w:rsidR="005F4A14" w14:paraId="1E15B4FA" w14:textId="77777777" w:rsidTr="00577776">
        <w:tc>
          <w:tcPr>
            <w:tcW w:w="1723" w:type="dxa"/>
          </w:tcPr>
          <w:p w14:paraId="2F84FC39" w14:textId="77777777" w:rsidR="005F4A14" w:rsidRPr="004A4267" w:rsidRDefault="005F4A14" w:rsidP="00577776">
            <w:pPr>
              <w:rPr>
                <w:b/>
              </w:rPr>
            </w:pPr>
            <w:r w:rsidRPr="004A4267">
              <w:rPr>
                <w:b/>
              </w:rPr>
              <w:t xml:space="preserve">Tên Use case </w:t>
            </w:r>
          </w:p>
        </w:tc>
        <w:tc>
          <w:tcPr>
            <w:tcW w:w="7722" w:type="dxa"/>
            <w:gridSpan w:val="2"/>
          </w:tcPr>
          <w:p w14:paraId="1BCCE263" w14:textId="50932E5E" w:rsidR="005F4A14" w:rsidRDefault="00577776" w:rsidP="00577776">
            <w:r>
              <w:t>Add Use Time</w:t>
            </w:r>
          </w:p>
        </w:tc>
      </w:tr>
      <w:tr w:rsidR="005F4A14" w14:paraId="5A2E0441" w14:textId="77777777" w:rsidTr="00577776">
        <w:tc>
          <w:tcPr>
            <w:tcW w:w="1723" w:type="dxa"/>
          </w:tcPr>
          <w:p w14:paraId="41CC9976" w14:textId="77777777" w:rsidR="005F4A14" w:rsidRPr="004A4267" w:rsidRDefault="005F4A14" w:rsidP="00577776">
            <w:pPr>
              <w:rPr>
                <w:b/>
              </w:rPr>
            </w:pPr>
            <w:r w:rsidRPr="004A4267">
              <w:rPr>
                <w:b/>
              </w:rPr>
              <w:t>Mô tả</w:t>
            </w:r>
          </w:p>
        </w:tc>
        <w:tc>
          <w:tcPr>
            <w:tcW w:w="7722" w:type="dxa"/>
            <w:gridSpan w:val="2"/>
          </w:tcPr>
          <w:p w14:paraId="61281803" w14:textId="42B2D8D5" w:rsidR="005F4A14" w:rsidRDefault="00481720" w:rsidP="00577776">
            <w:r>
              <w:t>Thêm số giờ sử dụng vào tài khoản hội viên.</w:t>
            </w:r>
          </w:p>
        </w:tc>
      </w:tr>
      <w:tr w:rsidR="005F4A14" w14:paraId="2768726D" w14:textId="77777777" w:rsidTr="00577776">
        <w:tc>
          <w:tcPr>
            <w:tcW w:w="1723" w:type="dxa"/>
          </w:tcPr>
          <w:p w14:paraId="3266114C" w14:textId="77777777" w:rsidR="005F4A14" w:rsidRPr="004A4267" w:rsidRDefault="005F4A14" w:rsidP="00577776">
            <w:pPr>
              <w:rPr>
                <w:b/>
              </w:rPr>
            </w:pPr>
            <w:r w:rsidRPr="004A4267">
              <w:rPr>
                <w:b/>
              </w:rPr>
              <w:t>Tác nhân</w:t>
            </w:r>
          </w:p>
        </w:tc>
        <w:tc>
          <w:tcPr>
            <w:tcW w:w="7722" w:type="dxa"/>
            <w:gridSpan w:val="2"/>
          </w:tcPr>
          <w:p w14:paraId="10B268BA" w14:textId="134E07D4" w:rsidR="005F4A14" w:rsidRDefault="00D34537" w:rsidP="00577776">
            <w:r>
              <w:t>Staff, Manager</w:t>
            </w:r>
          </w:p>
        </w:tc>
      </w:tr>
      <w:tr w:rsidR="005F4A14" w14:paraId="423E222C" w14:textId="77777777" w:rsidTr="00577776">
        <w:tc>
          <w:tcPr>
            <w:tcW w:w="1723" w:type="dxa"/>
          </w:tcPr>
          <w:p w14:paraId="6CFA84AE" w14:textId="77777777" w:rsidR="005F4A14" w:rsidRPr="004A4267" w:rsidRDefault="005F4A14" w:rsidP="00577776">
            <w:pPr>
              <w:rPr>
                <w:b/>
              </w:rPr>
            </w:pPr>
            <w:r w:rsidRPr="004A4267">
              <w:rPr>
                <w:b/>
              </w:rPr>
              <w:t>Ràng buộc</w:t>
            </w:r>
          </w:p>
        </w:tc>
        <w:tc>
          <w:tcPr>
            <w:tcW w:w="7722" w:type="dxa"/>
            <w:gridSpan w:val="2"/>
          </w:tcPr>
          <w:p w14:paraId="61C0F32E" w14:textId="77777777" w:rsidR="005F4A14" w:rsidRDefault="005F4A14" w:rsidP="00577776"/>
        </w:tc>
      </w:tr>
      <w:tr w:rsidR="005F4A14" w14:paraId="30D02CD0" w14:textId="77777777" w:rsidTr="00577776">
        <w:tc>
          <w:tcPr>
            <w:tcW w:w="1723" w:type="dxa"/>
          </w:tcPr>
          <w:p w14:paraId="64B1D27D" w14:textId="77777777" w:rsidR="005F4A14" w:rsidRPr="004A4267" w:rsidRDefault="005F4A14" w:rsidP="00577776">
            <w:pPr>
              <w:rPr>
                <w:b/>
              </w:rPr>
            </w:pPr>
            <w:r w:rsidRPr="004A4267">
              <w:rPr>
                <w:b/>
              </w:rPr>
              <w:t>Tiền điều kiện</w:t>
            </w:r>
          </w:p>
        </w:tc>
        <w:tc>
          <w:tcPr>
            <w:tcW w:w="7722" w:type="dxa"/>
            <w:gridSpan w:val="2"/>
          </w:tcPr>
          <w:p w14:paraId="14E503D1" w14:textId="77777777" w:rsidR="005F4A14" w:rsidRDefault="005F4A14" w:rsidP="00577776"/>
        </w:tc>
      </w:tr>
      <w:tr w:rsidR="005F4A14" w14:paraId="6F9BDE04" w14:textId="77777777" w:rsidTr="00577776">
        <w:tc>
          <w:tcPr>
            <w:tcW w:w="1723" w:type="dxa"/>
          </w:tcPr>
          <w:p w14:paraId="3D53F0C5" w14:textId="77777777" w:rsidR="005F4A14" w:rsidRPr="004A4267" w:rsidRDefault="005F4A14" w:rsidP="00577776">
            <w:pPr>
              <w:rPr>
                <w:b/>
              </w:rPr>
            </w:pPr>
            <w:r w:rsidRPr="004A4267">
              <w:rPr>
                <w:b/>
              </w:rPr>
              <w:t>Hậu điều kiện</w:t>
            </w:r>
          </w:p>
        </w:tc>
        <w:tc>
          <w:tcPr>
            <w:tcW w:w="7722" w:type="dxa"/>
            <w:gridSpan w:val="2"/>
          </w:tcPr>
          <w:p w14:paraId="58487ACD" w14:textId="77777777" w:rsidR="005F4A14" w:rsidRDefault="005F4A14" w:rsidP="00577776"/>
        </w:tc>
      </w:tr>
      <w:tr w:rsidR="005F4A14" w14:paraId="593C0CCB" w14:textId="77777777" w:rsidTr="00577776">
        <w:tc>
          <w:tcPr>
            <w:tcW w:w="1723" w:type="dxa"/>
            <w:vMerge w:val="restart"/>
            <w:vAlign w:val="center"/>
          </w:tcPr>
          <w:p w14:paraId="49A12D99" w14:textId="77777777" w:rsidR="005F4A14" w:rsidRPr="004A4267" w:rsidRDefault="005F4A14" w:rsidP="00577776">
            <w:pPr>
              <w:rPr>
                <w:b/>
              </w:rPr>
            </w:pPr>
            <w:r w:rsidRPr="004A4267">
              <w:rPr>
                <w:b/>
              </w:rPr>
              <w:t>Hoạt động</w:t>
            </w:r>
          </w:p>
        </w:tc>
        <w:tc>
          <w:tcPr>
            <w:tcW w:w="3762" w:type="dxa"/>
          </w:tcPr>
          <w:p w14:paraId="475F2105"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27829FE0" w14:textId="77777777" w:rsidR="005F4A14" w:rsidRPr="00930EBA" w:rsidRDefault="005F4A14" w:rsidP="00577776">
            <w:pPr>
              <w:jc w:val="center"/>
              <w:rPr>
                <w:b/>
              </w:rPr>
            </w:pPr>
            <w:r w:rsidRPr="00930EBA">
              <w:rPr>
                <w:b/>
              </w:rPr>
              <w:t>Hệ thống</w:t>
            </w:r>
          </w:p>
        </w:tc>
      </w:tr>
      <w:tr w:rsidR="005F4A14" w14:paraId="04D66052" w14:textId="77777777" w:rsidTr="00577776">
        <w:tc>
          <w:tcPr>
            <w:tcW w:w="1723" w:type="dxa"/>
            <w:vMerge/>
          </w:tcPr>
          <w:p w14:paraId="6FC3BF54" w14:textId="77777777" w:rsidR="005F4A14" w:rsidRPr="004A4267" w:rsidRDefault="005F4A14" w:rsidP="00577776">
            <w:pPr>
              <w:rPr>
                <w:b/>
              </w:rPr>
            </w:pPr>
          </w:p>
        </w:tc>
        <w:tc>
          <w:tcPr>
            <w:tcW w:w="7722" w:type="dxa"/>
            <w:gridSpan w:val="2"/>
          </w:tcPr>
          <w:p w14:paraId="438FF5D2" w14:textId="77777777" w:rsidR="005F4A14" w:rsidRPr="00930EBA" w:rsidRDefault="005F4A14" w:rsidP="00577776">
            <w:pPr>
              <w:rPr>
                <w:b/>
              </w:rPr>
            </w:pPr>
            <w:r w:rsidRPr="00930EBA">
              <w:rPr>
                <w:b/>
              </w:rPr>
              <w:t xml:space="preserve">Luồng chính: </w:t>
            </w:r>
            <w:r>
              <w:rPr>
                <w:b/>
              </w:rPr>
              <w:t>thành công</w:t>
            </w:r>
          </w:p>
        </w:tc>
      </w:tr>
      <w:tr w:rsidR="005F4A14" w14:paraId="69F48495" w14:textId="77777777" w:rsidTr="00577776">
        <w:tc>
          <w:tcPr>
            <w:tcW w:w="1723" w:type="dxa"/>
            <w:vMerge/>
          </w:tcPr>
          <w:p w14:paraId="2F39D3E6" w14:textId="77777777" w:rsidR="005F4A14" w:rsidRPr="004A4267" w:rsidRDefault="005F4A14" w:rsidP="00577776">
            <w:pPr>
              <w:rPr>
                <w:b/>
              </w:rPr>
            </w:pPr>
          </w:p>
        </w:tc>
        <w:tc>
          <w:tcPr>
            <w:tcW w:w="3762" w:type="dxa"/>
          </w:tcPr>
          <w:p w14:paraId="5882FB8A" w14:textId="77777777" w:rsidR="005F4A14" w:rsidRDefault="005F4A14" w:rsidP="00577776">
            <w:pPr>
              <w:jc w:val="both"/>
            </w:pPr>
          </w:p>
        </w:tc>
        <w:tc>
          <w:tcPr>
            <w:tcW w:w="3960" w:type="dxa"/>
          </w:tcPr>
          <w:p w14:paraId="33F8C6EF" w14:textId="77777777" w:rsidR="005F4A14" w:rsidRDefault="005F4A14" w:rsidP="00577776"/>
        </w:tc>
      </w:tr>
      <w:tr w:rsidR="005F4A14" w14:paraId="57731094" w14:textId="77777777" w:rsidTr="00577776">
        <w:tc>
          <w:tcPr>
            <w:tcW w:w="1723" w:type="dxa"/>
            <w:vMerge/>
          </w:tcPr>
          <w:p w14:paraId="648F2616" w14:textId="77777777" w:rsidR="005F4A14" w:rsidRPr="004A4267" w:rsidRDefault="005F4A14" w:rsidP="00577776">
            <w:pPr>
              <w:rPr>
                <w:b/>
              </w:rPr>
            </w:pPr>
          </w:p>
        </w:tc>
        <w:tc>
          <w:tcPr>
            <w:tcW w:w="7722" w:type="dxa"/>
            <w:gridSpan w:val="2"/>
          </w:tcPr>
          <w:p w14:paraId="62B511A7" w14:textId="77777777" w:rsidR="005F4A14" w:rsidRPr="00930EBA" w:rsidRDefault="005F4A14" w:rsidP="00577776">
            <w:pPr>
              <w:rPr>
                <w:b/>
              </w:rPr>
            </w:pPr>
            <w:r>
              <w:rPr>
                <w:b/>
              </w:rPr>
              <w:t>Luồng phụ: Thống kê thất bại</w:t>
            </w:r>
          </w:p>
        </w:tc>
      </w:tr>
      <w:tr w:rsidR="005F4A14" w14:paraId="00B9E1B4" w14:textId="77777777" w:rsidTr="00577776">
        <w:tc>
          <w:tcPr>
            <w:tcW w:w="1723" w:type="dxa"/>
            <w:vMerge/>
          </w:tcPr>
          <w:p w14:paraId="744FE098" w14:textId="77777777" w:rsidR="005F4A14" w:rsidRPr="004A4267" w:rsidRDefault="005F4A14" w:rsidP="00577776">
            <w:pPr>
              <w:rPr>
                <w:b/>
              </w:rPr>
            </w:pPr>
          </w:p>
        </w:tc>
        <w:tc>
          <w:tcPr>
            <w:tcW w:w="3762" w:type="dxa"/>
          </w:tcPr>
          <w:p w14:paraId="37681776" w14:textId="77777777" w:rsidR="005F4A14" w:rsidRDefault="005F4A14" w:rsidP="00577776"/>
        </w:tc>
        <w:tc>
          <w:tcPr>
            <w:tcW w:w="3960" w:type="dxa"/>
          </w:tcPr>
          <w:p w14:paraId="2F58E79B" w14:textId="77777777" w:rsidR="005F4A14" w:rsidRDefault="005F4A14" w:rsidP="00577776"/>
        </w:tc>
      </w:tr>
      <w:tr w:rsidR="005F4A14" w14:paraId="2D4FD332" w14:textId="77777777" w:rsidTr="00577776">
        <w:tc>
          <w:tcPr>
            <w:tcW w:w="1723" w:type="dxa"/>
          </w:tcPr>
          <w:p w14:paraId="7614794C" w14:textId="77777777" w:rsidR="005F4A14" w:rsidRPr="004A4267" w:rsidRDefault="005F4A14" w:rsidP="00577776">
            <w:pPr>
              <w:rPr>
                <w:b/>
              </w:rPr>
            </w:pPr>
            <w:r w:rsidRPr="004A4267">
              <w:rPr>
                <w:b/>
              </w:rPr>
              <w:t>Thông điệp</w:t>
            </w:r>
          </w:p>
        </w:tc>
        <w:tc>
          <w:tcPr>
            <w:tcW w:w="7722" w:type="dxa"/>
            <w:gridSpan w:val="2"/>
          </w:tcPr>
          <w:p w14:paraId="0A7E60AF" w14:textId="77777777" w:rsidR="005F4A14" w:rsidRDefault="005F4A14" w:rsidP="00577776">
            <w:pPr>
              <w:keepNext/>
            </w:pPr>
          </w:p>
        </w:tc>
      </w:tr>
    </w:tbl>
    <w:p w14:paraId="7A8E4065" w14:textId="778EAC24" w:rsidR="005F4A14" w:rsidRDefault="00577776" w:rsidP="00577776">
      <w:pPr>
        <w:pStyle w:val="Caption"/>
      </w:pPr>
      <w:bookmarkStart w:id="60" w:name="_Toc468297229"/>
      <w:r>
        <w:t xml:space="preserve">Bảng </w:t>
      </w:r>
      <w:fldSimple w:instr=" SEQ Bảng \* ARABIC ">
        <w:r w:rsidR="00581812">
          <w:rPr>
            <w:noProof/>
          </w:rPr>
          <w:t>14</w:t>
        </w:r>
      </w:fldSimple>
      <w:r>
        <w:t>: Chức năng Add Use Time</w:t>
      </w:r>
      <w:bookmarkEnd w:id="60"/>
    </w:p>
    <w:p w14:paraId="57046098" w14:textId="7869ED5D" w:rsidR="005F4A14" w:rsidRDefault="005F4A14" w:rsidP="005F4A14">
      <w:pPr>
        <w:pStyle w:val="Tiumccp3"/>
      </w:pPr>
      <w:r>
        <w:t>3.1.5.</w:t>
      </w:r>
      <w:r w:rsidR="009A3B95">
        <w:t>11</w:t>
      </w:r>
      <w:r>
        <w:t xml:space="preserve"> Chức năng </w:t>
      </w:r>
      <w:r w:rsidR="00577776">
        <w:t>Create New Member</w:t>
      </w:r>
    </w:p>
    <w:tbl>
      <w:tblPr>
        <w:tblStyle w:val="TableGrid"/>
        <w:tblW w:w="9445" w:type="dxa"/>
        <w:tblLook w:val="04A0" w:firstRow="1" w:lastRow="0" w:firstColumn="1" w:lastColumn="0" w:noHBand="0" w:noVBand="1"/>
      </w:tblPr>
      <w:tblGrid>
        <w:gridCol w:w="1723"/>
        <w:gridCol w:w="3762"/>
        <w:gridCol w:w="3960"/>
      </w:tblGrid>
      <w:tr w:rsidR="005F4A14" w14:paraId="3D17157B" w14:textId="77777777" w:rsidTr="00577776">
        <w:tc>
          <w:tcPr>
            <w:tcW w:w="1723" w:type="dxa"/>
          </w:tcPr>
          <w:p w14:paraId="6A65F2CA" w14:textId="77777777" w:rsidR="005F4A14" w:rsidRPr="004A4267" w:rsidRDefault="005F4A14" w:rsidP="00577776">
            <w:pPr>
              <w:rPr>
                <w:b/>
              </w:rPr>
            </w:pPr>
            <w:r w:rsidRPr="004A4267">
              <w:rPr>
                <w:b/>
              </w:rPr>
              <w:t xml:space="preserve">Tên Use case </w:t>
            </w:r>
          </w:p>
        </w:tc>
        <w:tc>
          <w:tcPr>
            <w:tcW w:w="7722" w:type="dxa"/>
            <w:gridSpan w:val="2"/>
          </w:tcPr>
          <w:p w14:paraId="6420101D" w14:textId="4F9F9C97" w:rsidR="005F4A14" w:rsidRDefault="00577776" w:rsidP="00577776">
            <w:r>
              <w:t>Create New Member</w:t>
            </w:r>
          </w:p>
        </w:tc>
      </w:tr>
      <w:tr w:rsidR="005F4A14" w14:paraId="3F9F2B2E" w14:textId="77777777" w:rsidTr="00577776">
        <w:tc>
          <w:tcPr>
            <w:tcW w:w="1723" w:type="dxa"/>
          </w:tcPr>
          <w:p w14:paraId="399FED92" w14:textId="77777777" w:rsidR="005F4A14" w:rsidRPr="004A4267" w:rsidRDefault="005F4A14" w:rsidP="00577776">
            <w:pPr>
              <w:rPr>
                <w:b/>
              </w:rPr>
            </w:pPr>
            <w:r w:rsidRPr="004A4267">
              <w:rPr>
                <w:b/>
              </w:rPr>
              <w:t>Mô tả</w:t>
            </w:r>
          </w:p>
        </w:tc>
        <w:tc>
          <w:tcPr>
            <w:tcW w:w="7722" w:type="dxa"/>
            <w:gridSpan w:val="2"/>
          </w:tcPr>
          <w:p w14:paraId="4769C45E" w14:textId="26859552" w:rsidR="005F4A14" w:rsidRDefault="00481720" w:rsidP="00577776">
            <w:r>
              <w:t>Tạo mới một tài khoản hội viên</w:t>
            </w:r>
          </w:p>
        </w:tc>
      </w:tr>
      <w:tr w:rsidR="005F4A14" w14:paraId="2A8BAB02" w14:textId="77777777" w:rsidTr="00577776">
        <w:tc>
          <w:tcPr>
            <w:tcW w:w="1723" w:type="dxa"/>
          </w:tcPr>
          <w:p w14:paraId="5848662A" w14:textId="77777777" w:rsidR="005F4A14" w:rsidRPr="004A4267" w:rsidRDefault="005F4A14" w:rsidP="00577776">
            <w:pPr>
              <w:rPr>
                <w:b/>
              </w:rPr>
            </w:pPr>
            <w:r w:rsidRPr="004A4267">
              <w:rPr>
                <w:b/>
              </w:rPr>
              <w:t>Tác nhân</w:t>
            </w:r>
          </w:p>
        </w:tc>
        <w:tc>
          <w:tcPr>
            <w:tcW w:w="7722" w:type="dxa"/>
            <w:gridSpan w:val="2"/>
          </w:tcPr>
          <w:p w14:paraId="6C844D05" w14:textId="77777777" w:rsidR="005F4A14" w:rsidRDefault="005F4A14" w:rsidP="00577776"/>
        </w:tc>
      </w:tr>
      <w:tr w:rsidR="005F4A14" w14:paraId="25D42AC8" w14:textId="77777777" w:rsidTr="00577776">
        <w:tc>
          <w:tcPr>
            <w:tcW w:w="1723" w:type="dxa"/>
          </w:tcPr>
          <w:p w14:paraId="4B2C3EAC" w14:textId="77777777" w:rsidR="005F4A14" w:rsidRPr="004A4267" w:rsidRDefault="005F4A14" w:rsidP="00577776">
            <w:pPr>
              <w:rPr>
                <w:b/>
              </w:rPr>
            </w:pPr>
            <w:r w:rsidRPr="004A4267">
              <w:rPr>
                <w:b/>
              </w:rPr>
              <w:t>Ràng buộc</w:t>
            </w:r>
          </w:p>
        </w:tc>
        <w:tc>
          <w:tcPr>
            <w:tcW w:w="7722" w:type="dxa"/>
            <w:gridSpan w:val="2"/>
          </w:tcPr>
          <w:p w14:paraId="7B6D293E" w14:textId="77777777" w:rsidR="005F4A14" w:rsidRDefault="005F4A14" w:rsidP="00577776"/>
        </w:tc>
      </w:tr>
      <w:tr w:rsidR="005F4A14" w14:paraId="7B8336BD" w14:textId="77777777" w:rsidTr="00577776">
        <w:tc>
          <w:tcPr>
            <w:tcW w:w="1723" w:type="dxa"/>
          </w:tcPr>
          <w:p w14:paraId="577A0CDA" w14:textId="77777777" w:rsidR="005F4A14" w:rsidRPr="004A4267" w:rsidRDefault="005F4A14" w:rsidP="00577776">
            <w:pPr>
              <w:rPr>
                <w:b/>
              </w:rPr>
            </w:pPr>
            <w:r w:rsidRPr="004A4267">
              <w:rPr>
                <w:b/>
              </w:rPr>
              <w:t>Tiền điều kiện</w:t>
            </w:r>
          </w:p>
        </w:tc>
        <w:tc>
          <w:tcPr>
            <w:tcW w:w="7722" w:type="dxa"/>
            <w:gridSpan w:val="2"/>
          </w:tcPr>
          <w:p w14:paraId="004BEB01" w14:textId="77777777" w:rsidR="005F4A14" w:rsidRDefault="005F4A14" w:rsidP="00577776"/>
        </w:tc>
      </w:tr>
      <w:tr w:rsidR="005F4A14" w14:paraId="5729715D" w14:textId="77777777" w:rsidTr="00577776">
        <w:tc>
          <w:tcPr>
            <w:tcW w:w="1723" w:type="dxa"/>
          </w:tcPr>
          <w:p w14:paraId="73D7E566" w14:textId="77777777" w:rsidR="005F4A14" w:rsidRPr="004A4267" w:rsidRDefault="005F4A14" w:rsidP="00577776">
            <w:pPr>
              <w:rPr>
                <w:b/>
              </w:rPr>
            </w:pPr>
            <w:r w:rsidRPr="004A4267">
              <w:rPr>
                <w:b/>
              </w:rPr>
              <w:t>Hậu điều kiện</w:t>
            </w:r>
          </w:p>
        </w:tc>
        <w:tc>
          <w:tcPr>
            <w:tcW w:w="7722" w:type="dxa"/>
            <w:gridSpan w:val="2"/>
          </w:tcPr>
          <w:p w14:paraId="3C886221" w14:textId="77777777" w:rsidR="005F4A14" w:rsidRDefault="005F4A14" w:rsidP="00577776"/>
        </w:tc>
      </w:tr>
      <w:tr w:rsidR="005F4A14" w14:paraId="725D2B78" w14:textId="77777777" w:rsidTr="00577776">
        <w:tc>
          <w:tcPr>
            <w:tcW w:w="1723" w:type="dxa"/>
            <w:vMerge w:val="restart"/>
            <w:vAlign w:val="center"/>
          </w:tcPr>
          <w:p w14:paraId="6BEEF3C5" w14:textId="77777777" w:rsidR="005F4A14" w:rsidRPr="004A4267" w:rsidRDefault="005F4A14" w:rsidP="00577776">
            <w:pPr>
              <w:rPr>
                <w:b/>
              </w:rPr>
            </w:pPr>
            <w:r w:rsidRPr="004A4267">
              <w:rPr>
                <w:b/>
              </w:rPr>
              <w:t>Hoạt động</w:t>
            </w:r>
          </w:p>
        </w:tc>
        <w:tc>
          <w:tcPr>
            <w:tcW w:w="3762" w:type="dxa"/>
          </w:tcPr>
          <w:p w14:paraId="490AB77D"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3B2E180B" w14:textId="77777777" w:rsidR="005F4A14" w:rsidRPr="00930EBA" w:rsidRDefault="005F4A14" w:rsidP="00577776">
            <w:pPr>
              <w:jc w:val="center"/>
              <w:rPr>
                <w:b/>
              </w:rPr>
            </w:pPr>
            <w:r w:rsidRPr="00930EBA">
              <w:rPr>
                <w:b/>
              </w:rPr>
              <w:t>Hệ thống</w:t>
            </w:r>
          </w:p>
        </w:tc>
      </w:tr>
      <w:tr w:rsidR="005F4A14" w14:paraId="52D3B145" w14:textId="77777777" w:rsidTr="00577776">
        <w:tc>
          <w:tcPr>
            <w:tcW w:w="1723" w:type="dxa"/>
            <w:vMerge/>
          </w:tcPr>
          <w:p w14:paraId="7B5993C0" w14:textId="77777777" w:rsidR="005F4A14" w:rsidRPr="004A4267" w:rsidRDefault="005F4A14" w:rsidP="00577776">
            <w:pPr>
              <w:rPr>
                <w:b/>
              </w:rPr>
            </w:pPr>
          </w:p>
        </w:tc>
        <w:tc>
          <w:tcPr>
            <w:tcW w:w="7722" w:type="dxa"/>
            <w:gridSpan w:val="2"/>
          </w:tcPr>
          <w:p w14:paraId="36862204" w14:textId="77777777" w:rsidR="005F4A14" w:rsidRPr="00930EBA" w:rsidRDefault="005F4A14" w:rsidP="00577776">
            <w:pPr>
              <w:rPr>
                <w:b/>
              </w:rPr>
            </w:pPr>
            <w:r w:rsidRPr="00930EBA">
              <w:rPr>
                <w:b/>
              </w:rPr>
              <w:t xml:space="preserve">Luồng chính: </w:t>
            </w:r>
            <w:r>
              <w:rPr>
                <w:b/>
              </w:rPr>
              <w:t>thành công</w:t>
            </w:r>
          </w:p>
        </w:tc>
      </w:tr>
      <w:tr w:rsidR="005F4A14" w14:paraId="1EBD71ED" w14:textId="77777777" w:rsidTr="00577776">
        <w:tc>
          <w:tcPr>
            <w:tcW w:w="1723" w:type="dxa"/>
            <w:vMerge/>
          </w:tcPr>
          <w:p w14:paraId="1E44784A" w14:textId="77777777" w:rsidR="005F4A14" w:rsidRPr="004A4267" w:rsidRDefault="005F4A14" w:rsidP="00577776">
            <w:pPr>
              <w:rPr>
                <w:b/>
              </w:rPr>
            </w:pPr>
          </w:p>
        </w:tc>
        <w:tc>
          <w:tcPr>
            <w:tcW w:w="3762" w:type="dxa"/>
          </w:tcPr>
          <w:p w14:paraId="43C768A7" w14:textId="77777777" w:rsidR="005F4A14" w:rsidRDefault="005F4A14" w:rsidP="00577776">
            <w:pPr>
              <w:jc w:val="both"/>
            </w:pPr>
          </w:p>
        </w:tc>
        <w:tc>
          <w:tcPr>
            <w:tcW w:w="3960" w:type="dxa"/>
          </w:tcPr>
          <w:p w14:paraId="5406AA3B" w14:textId="77777777" w:rsidR="005F4A14" w:rsidRDefault="005F4A14" w:rsidP="00577776"/>
        </w:tc>
      </w:tr>
      <w:tr w:rsidR="005F4A14" w14:paraId="01438852" w14:textId="77777777" w:rsidTr="00577776">
        <w:tc>
          <w:tcPr>
            <w:tcW w:w="1723" w:type="dxa"/>
            <w:vMerge/>
          </w:tcPr>
          <w:p w14:paraId="64C8586D" w14:textId="77777777" w:rsidR="005F4A14" w:rsidRPr="004A4267" w:rsidRDefault="005F4A14" w:rsidP="00577776">
            <w:pPr>
              <w:rPr>
                <w:b/>
              </w:rPr>
            </w:pPr>
          </w:p>
        </w:tc>
        <w:tc>
          <w:tcPr>
            <w:tcW w:w="7722" w:type="dxa"/>
            <w:gridSpan w:val="2"/>
          </w:tcPr>
          <w:p w14:paraId="74F54ACD" w14:textId="77777777" w:rsidR="005F4A14" w:rsidRPr="00930EBA" w:rsidRDefault="005F4A14" w:rsidP="00577776">
            <w:pPr>
              <w:rPr>
                <w:b/>
              </w:rPr>
            </w:pPr>
            <w:r>
              <w:rPr>
                <w:b/>
              </w:rPr>
              <w:t>Luồng phụ: Thống kê thất bại</w:t>
            </w:r>
          </w:p>
        </w:tc>
      </w:tr>
      <w:tr w:rsidR="005F4A14" w14:paraId="7044F032" w14:textId="77777777" w:rsidTr="00577776">
        <w:tc>
          <w:tcPr>
            <w:tcW w:w="1723" w:type="dxa"/>
            <w:vMerge/>
          </w:tcPr>
          <w:p w14:paraId="16D1705B" w14:textId="77777777" w:rsidR="005F4A14" w:rsidRPr="004A4267" w:rsidRDefault="005F4A14" w:rsidP="00577776">
            <w:pPr>
              <w:rPr>
                <w:b/>
              </w:rPr>
            </w:pPr>
          </w:p>
        </w:tc>
        <w:tc>
          <w:tcPr>
            <w:tcW w:w="3762" w:type="dxa"/>
          </w:tcPr>
          <w:p w14:paraId="7BD0203C" w14:textId="77777777" w:rsidR="005F4A14" w:rsidRDefault="005F4A14" w:rsidP="00577776"/>
        </w:tc>
        <w:tc>
          <w:tcPr>
            <w:tcW w:w="3960" w:type="dxa"/>
          </w:tcPr>
          <w:p w14:paraId="7A718695" w14:textId="77777777" w:rsidR="005F4A14" w:rsidRDefault="005F4A14" w:rsidP="00577776"/>
        </w:tc>
      </w:tr>
      <w:tr w:rsidR="005F4A14" w14:paraId="298D27F4" w14:textId="77777777" w:rsidTr="00577776">
        <w:tc>
          <w:tcPr>
            <w:tcW w:w="1723" w:type="dxa"/>
          </w:tcPr>
          <w:p w14:paraId="1FBFA7ED" w14:textId="77777777" w:rsidR="005F4A14" w:rsidRPr="004A4267" w:rsidRDefault="005F4A14" w:rsidP="00577776">
            <w:pPr>
              <w:rPr>
                <w:b/>
              </w:rPr>
            </w:pPr>
            <w:r w:rsidRPr="004A4267">
              <w:rPr>
                <w:b/>
              </w:rPr>
              <w:t>Thông điệp</w:t>
            </w:r>
          </w:p>
        </w:tc>
        <w:tc>
          <w:tcPr>
            <w:tcW w:w="7722" w:type="dxa"/>
            <w:gridSpan w:val="2"/>
          </w:tcPr>
          <w:p w14:paraId="1699E905" w14:textId="77777777" w:rsidR="005F4A14" w:rsidRDefault="005F4A14" w:rsidP="00577776">
            <w:pPr>
              <w:keepNext/>
            </w:pPr>
          </w:p>
        </w:tc>
      </w:tr>
    </w:tbl>
    <w:p w14:paraId="5DFA89F9" w14:textId="460B5365" w:rsidR="005F4A14" w:rsidRDefault="00577776" w:rsidP="00577776">
      <w:pPr>
        <w:pStyle w:val="Caption"/>
      </w:pPr>
      <w:bookmarkStart w:id="61" w:name="_Toc468297230"/>
      <w:r>
        <w:t xml:space="preserve">Bảng </w:t>
      </w:r>
      <w:fldSimple w:instr=" SEQ Bảng \* ARABIC ">
        <w:r w:rsidR="00581812">
          <w:rPr>
            <w:noProof/>
          </w:rPr>
          <w:t>15</w:t>
        </w:r>
      </w:fldSimple>
      <w:r>
        <w:t>: Chức năng Create New Member</w:t>
      </w:r>
      <w:bookmarkEnd w:id="61"/>
    </w:p>
    <w:p w14:paraId="6F8BFEBB" w14:textId="3D00D7DA" w:rsidR="005F4A14" w:rsidRDefault="005F4A14" w:rsidP="005F4A14">
      <w:pPr>
        <w:pStyle w:val="Tiumccp3"/>
      </w:pPr>
      <w:r>
        <w:t>3.1.5.</w:t>
      </w:r>
      <w:r w:rsidR="009A3B95">
        <w:t>12</w:t>
      </w:r>
      <w:r>
        <w:t xml:space="preserve"> Chức năng </w:t>
      </w:r>
      <w:r w:rsidR="00577776">
        <w:t xml:space="preserve">Manage </w:t>
      </w:r>
      <w:r w:rsidR="009A3B95">
        <w:t>Services</w:t>
      </w:r>
    </w:p>
    <w:tbl>
      <w:tblPr>
        <w:tblStyle w:val="TableGrid"/>
        <w:tblW w:w="9445" w:type="dxa"/>
        <w:tblLook w:val="04A0" w:firstRow="1" w:lastRow="0" w:firstColumn="1" w:lastColumn="0" w:noHBand="0" w:noVBand="1"/>
      </w:tblPr>
      <w:tblGrid>
        <w:gridCol w:w="1723"/>
        <w:gridCol w:w="3762"/>
        <w:gridCol w:w="3960"/>
      </w:tblGrid>
      <w:tr w:rsidR="005F4A14" w14:paraId="1C07C772" w14:textId="77777777" w:rsidTr="00577776">
        <w:tc>
          <w:tcPr>
            <w:tcW w:w="1723" w:type="dxa"/>
          </w:tcPr>
          <w:p w14:paraId="27428BE4" w14:textId="77777777" w:rsidR="005F4A14" w:rsidRPr="004A4267" w:rsidRDefault="005F4A14" w:rsidP="00577776">
            <w:pPr>
              <w:rPr>
                <w:b/>
              </w:rPr>
            </w:pPr>
            <w:r w:rsidRPr="004A4267">
              <w:rPr>
                <w:b/>
              </w:rPr>
              <w:t xml:space="preserve">Tên Use case </w:t>
            </w:r>
          </w:p>
        </w:tc>
        <w:tc>
          <w:tcPr>
            <w:tcW w:w="7722" w:type="dxa"/>
            <w:gridSpan w:val="2"/>
          </w:tcPr>
          <w:p w14:paraId="3EFD71E9" w14:textId="459B7C20" w:rsidR="005F4A14" w:rsidRDefault="009A3B95" w:rsidP="00577776">
            <w:r>
              <w:t>Manage Services</w:t>
            </w:r>
          </w:p>
        </w:tc>
      </w:tr>
      <w:tr w:rsidR="005F4A14" w14:paraId="3D3F37ED" w14:textId="77777777" w:rsidTr="00577776">
        <w:tc>
          <w:tcPr>
            <w:tcW w:w="1723" w:type="dxa"/>
          </w:tcPr>
          <w:p w14:paraId="717B250C" w14:textId="77777777" w:rsidR="005F4A14" w:rsidRPr="004A4267" w:rsidRDefault="005F4A14" w:rsidP="00577776">
            <w:pPr>
              <w:rPr>
                <w:b/>
              </w:rPr>
            </w:pPr>
            <w:r w:rsidRPr="004A4267">
              <w:rPr>
                <w:b/>
              </w:rPr>
              <w:t>Mô tả</w:t>
            </w:r>
          </w:p>
        </w:tc>
        <w:tc>
          <w:tcPr>
            <w:tcW w:w="7722" w:type="dxa"/>
            <w:gridSpan w:val="2"/>
          </w:tcPr>
          <w:p w14:paraId="1C4925E3" w14:textId="5097DCCC" w:rsidR="005F4A14" w:rsidRDefault="00481720" w:rsidP="00577776">
            <w:r>
              <w:t>Quản lý danh mục các loại dịch vụ mà phòng máy có cung cấp như thức ăn, nước uống, các loại thẻ…</w:t>
            </w:r>
          </w:p>
        </w:tc>
      </w:tr>
      <w:tr w:rsidR="005F4A14" w14:paraId="7EA6F8DB" w14:textId="77777777" w:rsidTr="00577776">
        <w:tc>
          <w:tcPr>
            <w:tcW w:w="1723" w:type="dxa"/>
          </w:tcPr>
          <w:p w14:paraId="3D515D5C" w14:textId="77777777" w:rsidR="005F4A14" w:rsidRPr="004A4267" w:rsidRDefault="005F4A14" w:rsidP="00577776">
            <w:pPr>
              <w:rPr>
                <w:b/>
              </w:rPr>
            </w:pPr>
            <w:r w:rsidRPr="004A4267">
              <w:rPr>
                <w:b/>
              </w:rPr>
              <w:t>Tác nhân</w:t>
            </w:r>
          </w:p>
        </w:tc>
        <w:tc>
          <w:tcPr>
            <w:tcW w:w="7722" w:type="dxa"/>
            <w:gridSpan w:val="2"/>
          </w:tcPr>
          <w:p w14:paraId="7577593A" w14:textId="0A7A5E7E" w:rsidR="005F4A14" w:rsidRDefault="00D34537" w:rsidP="00577776">
            <w:r>
              <w:t>Manager</w:t>
            </w:r>
          </w:p>
        </w:tc>
      </w:tr>
      <w:tr w:rsidR="005F4A14" w14:paraId="71AFD68A" w14:textId="77777777" w:rsidTr="00577776">
        <w:tc>
          <w:tcPr>
            <w:tcW w:w="1723" w:type="dxa"/>
          </w:tcPr>
          <w:p w14:paraId="66A5F440" w14:textId="77777777" w:rsidR="005F4A14" w:rsidRPr="004A4267" w:rsidRDefault="005F4A14" w:rsidP="00577776">
            <w:pPr>
              <w:rPr>
                <w:b/>
              </w:rPr>
            </w:pPr>
            <w:r w:rsidRPr="004A4267">
              <w:rPr>
                <w:b/>
              </w:rPr>
              <w:t>Ràng buộc</w:t>
            </w:r>
          </w:p>
        </w:tc>
        <w:tc>
          <w:tcPr>
            <w:tcW w:w="7722" w:type="dxa"/>
            <w:gridSpan w:val="2"/>
          </w:tcPr>
          <w:p w14:paraId="07981D7C" w14:textId="77777777" w:rsidR="005F4A14" w:rsidRDefault="005F4A14" w:rsidP="00577776"/>
        </w:tc>
      </w:tr>
      <w:tr w:rsidR="005F4A14" w14:paraId="40BAE0AD" w14:textId="77777777" w:rsidTr="00577776">
        <w:tc>
          <w:tcPr>
            <w:tcW w:w="1723" w:type="dxa"/>
          </w:tcPr>
          <w:p w14:paraId="01C66AB1" w14:textId="77777777" w:rsidR="005F4A14" w:rsidRPr="004A4267" w:rsidRDefault="005F4A14" w:rsidP="00577776">
            <w:pPr>
              <w:rPr>
                <w:b/>
              </w:rPr>
            </w:pPr>
            <w:r w:rsidRPr="004A4267">
              <w:rPr>
                <w:b/>
              </w:rPr>
              <w:t>Tiền điều kiện</w:t>
            </w:r>
          </w:p>
        </w:tc>
        <w:tc>
          <w:tcPr>
            <w:tcW w:w="7722" w:type="dxa"/>
            <w:gridSpan w:val="2"/>
          </w:tcPr>
          <w:p w14:paraId="33F7B3D6" w14:textId="77777777" w:rsidR="005F4A14" w:rsidRDefault="005F4A14" w:rsidP="00577776"/>
        </w:tc>
      </w:tr>
      <w:tr w:rsidR="005F4A14" w14:paraId="3E597C7C" w14:textId="77777777" w:rsidTr="00577776">
        <w:tc>
          <w:tcPr>
            <w:tcW w:w="1723" w:type="dxa"/>
          </w:tcPr>
          <w:p w14:paraId="5C4A25B6" w14:textId="77777777" w:rsidR="005F4A14" w:rsidRPr="004A4267" w:rsidRDefault="005F4A14" w:rsidP="00577776">
            <w:pPr>
              <w:rPr>
                <w:b/>
              </w:rPr>
            </w:pPr>
            <w:r w:rsidRPr="004A4267">
              <w:rPr>
                <w:b/>
              </w:rPr>
              <w:t>Hậu điều kiện</w:t>
            </w:r>
          </w:p>
        </w:tc>
        <w:tc>
          <w:tcPr>
            <w:tcW w:w="7722" w:type="dxa"/>
            <w:gridSpan w:val="2"/>
          </w:tcPr>
          <w:p w14:paraId="2395A14B" w14:textId="77777777" w:rsidR="005F4A14" w:rsidRDefault="005F4A14" w:rsidP="00577776"/>
        </w:tc>
      </w:tr>
      <w:tr w:rsidR="005F4A14" w14:paraId="07E20D6E" w14:textId="77777777" w:rsidTr="00577776">
        <w:tc>
          <w:tcPr>
            <w:tcW w:w="1723" w:type="dxa"/>
            <w:vMerge w:val="restart"/>
            <w:vAlign w:val="center"/>
          </w:tcPr>
          <w:p w14:paraId="0A096A68" w14:textId="77777777" w:rsidR="005F4A14" w:rsidRPr="004A4267" w:rsidRDefault="005F4A14" w:rsidP="00577776">
            <w:pPr>
              <w:rPr>
                <w:b/>
              </w:rPr>
            </w:pPr>
            <w:r w:rsidRPr="004A4267">
              <w:rPr>
                <w:b/>
              </w:rPr>
              <w:t>Hoạt động</w:t>
            </w:r>
          </w:p>
        </w:tc>
        <w:tc>
          <w:tcPr>
            <w:tcW w:w="3762" w:type="dxa"/>
          </w:tcPr>
          <w:p w14:paraId="2643C497"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10D9A029" w14:textId="77777777" w:rsidR="005F4A14" w:rsidRPr="00930EBA" w:rsidRDefault="005F4A14" w:rsidP="00577776">
            <w:pPr>
              <w:jc w:val="center"/>
              <w:rPr>
                <w:b/>
              </w:rPr>
            </w:pPr>
            <w:r w:rsidRPr="00930EBA">
              <w:rPr>
                <w:b/>
              </w:rPr>
              <w:t>Hệ thống</w:t>
            </w:r>
          </w:p>
        </w:tc>
      </w:tr>
      <w:tr w:rsidR="005F4A14" w14:paraId="50B2566F" w14:textId="77777777" w:rsidTr="00577776">
        <w:tc>
          <w:tcPr>
            <w:tcW w:w="1723" w:type="dxa"/>
            <w:vMerge/>
          </w:tcPr>
          <w:p w14:paraId="0629E1D9" w14:textId="77777777" w:rsidR="005F4A14" w:rsidRPr="004A4267" w:rsidRDefault="005F4A14" w:rsidP="00577776">
            <w:pPr>
              <w:rPr>
                <w:b/>
              </w:rPr>
            </w:pPr>
          </w:p>
        </w:tc>
        <w:tc>
          <w:tcPr>
            <w:tcW w:w="7722" w:type="dxa"/>
            <w:gridSpan w:val="2"/>
          </w:tcPr>
          <w:p w14:paraId="0FC9EDBE" w14:textId="77777777" w:rsidR="005F4A14" w:rsidRPr="00930EBA" w:rsidRDefault="005F4A14" w:rsidP="00577776">
            <w:pPr>
              <w:rPr>
                <w:b/>
              </w:rPr>
            </w:pPr>
            <w:r w:rsidRPr="00930EBA">
              <w:rPr>
                <w:b/>
              </w:rPr>
              <w:t xml:space="preserve">Luồng chính: </w:t>
            </w:r>
            <w:r>
              <w:rPr>
                <w:b/>
              </w:rPr>
              <w:t>thành công</w:t>
            </w:r>
          </w:p>
        </w:tc>
      </w:tr>
      <w:tr w:rsidR="005F4A14" w14:paraId="05D3AD98" w14:textId="77777777" w:rsidTr="00577776">
        <w:tc>
          <w:tcPr>
            <w:tcW w:w="1723" w:type="dxa"/>
            <w:vMerge/>
          </w:tcPr>
          <w:p w14:paraId="64AAB3F1" w14:textId="77777777" w:rsidR="005F4A14" w:rsidRPr="004A4267" w:rsidRDefault="005F4A14" w:rsidP="00577776">
            <w:pPr>
              <w:rPr>
                <w:b/>
              </w:rPr>
            </w:pPr>
          </w:p>
        </w:tc>
        <w:tc>
          <w:tcPr>
            <w:tcW w:w="3762" w:type="dxa"/>
          </w:tcPr>
          <w:p w14:paraId="03C619AB" w14:textId="77777777" w:rsidR="005F4A14" w:rsidRDefault="005F4A14" w:rsidP="00577776">
            <w:pPr>
              <w:jc w:val="both"/>
            </w:pPr>
          </w:p>
        </w:tc>
        <w:tc>
          <w:tcPr>
            <w:tcW w:w="3960" w:type="dxa"/>
          </w:tcPr>
          <w:p w14:paraId="61D364EC" w14:textId="77777777" w:rsidR="005F4A14" w:rsidRDefault="005F4A14" w:rsidP="00577776"/>
        </w:tc>
      </w:tr>
      <w:tr w:rsidR="005F4A14" w14:paraId="7FD90986" w14:textId="77777777" w:rsidTr="00577776">
        <w:tc>
          <w:tcPr>
            <w:tcW w:w="1723" w:type="dxa"/>
            <w:vMerge/>
          </w:tcPr>
          <w:p w14:paraId="24B75D5D" w14:textId="77777777" w:rsidR="005F4A14" w:rsidRPr="004A4267" w:rsidRDefault="005F4A14" w:rsidP="00577776">
            <w:pPr>
              <w:rPr>
                <w:b/>
              </w:rPr>
            </w:pPr>
          </w:p>
        </w:tc>
        <w:tc>
          <w:tcPr>
            <w:tcW w:w="7722" w:type="dxa"/>
            <w:gridSpan w:val="2"/>
          </w:tcPr>
          <w:p w14:paraId="298574A8" w14:textId="77777777" w:rsidR="005F4A14" w:rsidRPr="00930EBA" w:rsidRDefault="005F4A14" w:rsidP="00577776">
            <w:pPr>
              <w:rPr>
                <w:b/>
              </w:rPr>
            </w:pPr>
            <w:r>
              <w:rPr>
                <w:b/>
              </w:rPr>
              <w:t>Luồng phụ: Thống kê thất bại</w:t>
            </w:r>
          </w:p>
        </w:tc>
      </w:tr>
      <w:tr w:rsidR="005F4A14" w14:paraId="7CF01271" w14:textId="77777777" w:rsidTr="00577776">
        <w:tc>
          <w:tcPr>
            <w:tcW w:w="1723" w:type="dxa"/>
            <w:vMerge/>
          </w:tcPr>
          <w:p w14:paraId="444F583C" w14:textId="77777777" w:rsidR="005F4A14" w:rsidRPr="004A4267" w:rsidRDefault="005F4A14" w:rsidP="00577776">
            <w:pPr>
              <w:rPr>
                <w:b/>
              </w:rPr>
            </w:pPr>
          </w:p>
        </w:tc>
        <w:tc>
          <w:tcPr>
            <w:tcW w:w="3762" w:type="dxa"/>
          </w:tcPr>
          <w:p w14:paraId="32F8C7B2" w14:textId="77777777" w:rsidR="005F4A14" w:rsidRDefault="005F4A14" w:rsidP="00577776"/>
        </w:tc>
        <w:tc>
          <w:tcPr>
            <w:tcW w:w="3960" w:type="dxa"/>
          </w:tcPr>
          <w:p w14:paraId="0D11BF99" w14:textId="77777777" w:rsidR="005F4A14" w:rsidRDefault="005F4A14" w:rsidP="00577776"/>
        </w:tc>
      </w:tr>
      <w:tr w:rsidR="005F4A14" w14:paraId="4FA7EE91" w14:textId="77777777" w:rsidTr="00577776">
        <w:tc>
          <w:tcPr>
            <w:tcW w:w="1723" w:type="dxa"/>
          </w:tcPr>
          <w:p w14:paraId="21006C4B" w14:textId="77777777" w:rsidR="005F4A14" w:rsidRPr="004A4267" w:rsidRDefault="005F4A14" w:rsidP="00577776">
            <w:pPr>
              <w:rPr>
                <w:b/>
              </w:rPr>
            </w:pPr>
            <w:r w:rsidRPr="004A4267">
              <w:rPr>
                <w:b/>
              </w:rPr>
              <w:t>Thông điệp</w:t>
            </w:r>
          </w:p>
        </w:tc>
        <w:tc>
          <w:tcPr>
            <w:tcW w:w="7722" w:type="dxa"/>
            <w:gridSpan w:val="2"/>
          </w:tcPr>
          <w:p w14:paraId="28473ACF" w14:textId="77777777" w:rsidR="005F4A14" w:rsidRDefault="005F4A14" w:rsidP="00577776">
            <w:pPr>
              <w:keepNext/>
            </w:pPr>
          </w:p>
        </w:tc>
      </w:tr>
    </w:tbl>
    <w:p w14:paraId="68B82DA3" w14:textId="690C01DB" w:rsidR="005F4A14" w:rsidRDefault="00577776" w:rsidP="00577776">
      <w:pPr>
        <w:pStyle w:val="Caption"/>
      </w:pPr>
      <w:bookmarkStart w:id="62" w:name="_Toc468297231"/>
      <w:r>
        <w:t xml:space="preserve">Bảng </w:t>
      </w:r>
      <w:fldSimple w:instr=" SEQ Bảng \* ARABIC ">
        <w:r w:rsidR="00581812">
          <w:rPr>
            <w:noProof/>
          </w:rPr>
          <w:t>16</w:t>
        </w:r>
      </w:fldSimple>
      <w:r>
        <w:t xml:space="preserve">: </w:t>
      </w:r>
      <w:r w:rsidR="009A3B95">
        <w:t>Chức năng Manage Services</w:t>
      </w:r>
      <w:bookmarkEnd w:id="62"/>
    </w:p>
    <w:p w14:paraId="7CBBC105" w14:textId="1F5C03F0" w:rsidR="005F4A14" w:rsidRDefault="005F4A14" w:rsidP="005F4A14">
      <w:pPr>
        <w:pStyle w:val="Tiumccp3"/>
      </w:pPr>
      <w:r>
        <w:t>3.1.5.</w:t>
      </w:r>
      <w:r w:rsidR="009A3B95">
        <w:t>13</w:t>
      </w:r>
      <w:r>
        <w:t xml:space="preserve"> Chức năng </w:t>
      </w:r>
      <w:r w:rsidR="00D34537">
        <w:t>Supplies</w:t>
      </w:r>
    </w:p>
    <w:tbl>
      <w:tblPr>
        <w:tblStyle w:val="TableGrid"/>
        <w:tblW w:w="9445" w:type="dxa"/>
        <w:tblLook w:val="04A0" w:firstRow="1" w:lastRow="0" w:firstColumn="1" w:lastColumn="0" w:noHBand="0" w:noVBand="1"/>
      </w:tblPr>
      <w:tblGrid>
        <w:gridCol w:w="1723"/>
        <w:gridCol w:w="3762"/>
        <w:gridCol w:w="3960"/>
      </w:tblGrid>
      <w:tr w:rsidR="005F4A14" w14:paraId="4F2C6A1B" w14:textId="77777777" w:rsidTr="00577776">
        <w:tc>
          <w:tcPr>
            <w:tcW w:w="1723" w:type="dxa"/>
          </w:tcPr>
          <w:p w14:paraId="78780292" w14:textId="77777777" w:rsidR="005F4A14" w:rsidRPr="004A4267" w:rsidRDefault="005F4A14" w:rsidP="00577776">
            <w:pPr>
              <w:rPr>
                <w:b/>
              </w:rPr>
            </w:pPr>
            <w:r w:rsidRPr="004A4267">
              <w:rPr>
                <w:b/>
              </w:rPr>
              <w:t xml:space="preserve">Tên Use case </w:t>
            </w:r>
          </w:p>
        </w:tc>
        <w:tc>
          <w:tcPr>
            <w:tcW w:w="7722" w:type="dxa"/>
            <w:gridSpan w:val="2"/>
          </w:tcPr>
          <w:p w14:paraId="2F078956" w14:textId="3A223538" w:rsidR="005F4A14" w:rsidRDefault="00D34537" w:rsidP="00577776">
            <w:r>
              <w:t>Supplies</w:t>
            </w:r>
          </w:p>
        </w:tc>
      </w:tr>
      <w:tr w:rsidR="005F4A14" w14:paraId="3B96ED33" w14:textId="77777777" w:rsidTr="00577776">
        <w:tc>
          <w:tcPr>
            <w:tcW w:w="1723" w:type="dxa"/>
          </w:tcPr>
          <w:p w14:paraId="75EF5AAF" w14:textId="77777777" w:rsidR="005F4A14" w:rsidRPr="004A4267" w:rsidRDefault="005F4A14" w:rsidP="00577776">
            <w:pPr>
              <w:rPr>
                <w:b/>
              </w:rPr>
            </w:pPr>
            <w:r w:rsidRPr="004A4267">
              <w:rPr>
                <w:b/>
              </w:rPr>
              <w:t>Mô tả</w:t>
            </w:r>
          </w:p>
        </w:tc>
        <w:tc>
          <w:tcPr>
            <w:tcW w:w="7722" w:type="dxa"/>
            <w:gridSpan w:val="2"/>
          </w:tcPr>
          <w:p w14:paraId="7A76D359" w14:textId="07B0FE3C" w:rsidR="005F4A14" w:rsidRDefault="00481720" w:rsidP="00577776">
            <w:r>
              <w:t>Cung cấp dịch vụ cho khách hàng.</w:t>
            </w:r>
          </w:p>
        </w:tc>
      </w:tr>
      <w:tr w:rsidR="005F4A14" w14:paraId="796854F6" w14:textId="77777777" w:rsidTr="00577776">
        <w:tc>
          <w:tcPr>
            <w:tcW w:w="1723" w:type="dxa"/>
          </w:tcPr>
          <w:p w14:paraId="28169EB6" w14:textId="77777777" w:rsidR="005F4A14" w:rsidRPr="004A4267" w:rsidRDefault="005F4A14" w:rsidP="00577776">
            <w:pPr>
              <w:rPr>
                <w:b/>
              </w:rPr>
            </w:pPr>
            <w:r w:rsidRPr="004A4267">
              <w:rPr>
                <w:b/>
              </w:rPr>
              <w:t>Tác nhân</w:t>
            </w:r>
          </w:p>
        </w:tc>
        <w:tc>
          <w:tcPr>
            <w:tcW w:w="7722" w:type="dxa"/>
            <w:gridSpan w:val="2"/>
          </w:tcPr>
          <w:p w14:paraId="06D37626" w14:textId="76F40540" w:rsidR="005F4A14" w:rsidRDefault="00D34537" w:rsidP="00577776">
            <w:r>
              <w:t>Staff</w:t>
            </w:r>
          </w:p>
        </w:tc>
      </w:tr>
      <w:tr w:rsidR="005F4A14" w14:paraId="087E7B9B" w14:textId="77777777" w:rsidTr="00577776">
        <w:tc>
          <w:tcPr>
            <w:tcW w:w="1723" w:type="dxa"/>
          </w:tcPr>
          <w:p w14:paraId="3290544F" w14:textId="77777777" w:rsidR="005F4A14" w:rsidRPr="004A4267" w:rsidRDefault="005F4A14" w:rsidP="00577776">
            <w:pPr>
              <w:rPr>
                <w:b/>
              </w:rPr>
            </w:pPr>
            <w:r w:rsidRPr="004A4267">
              <w:rPr>
                <w:b/>
              </w:rPr>
              <w:t>Ràng buộc</w:t>
            </w:r>
          </w:p>
        </w:tc>
        <w:tc>
          <w:tcPr>
            <w:tcW w:w="7722" w:type="dxa"/>
            <w:gridSpan w:val="2"/>
          </w:tcPr>
          <w:p w14:paraId="65FF26C0" w14:textId="77777777" w:rsidR="005F4A14" w:rsidRDefault="005F4A14" w:rsidP="00577776"/>
        </w:tc>
      </w:tr>
      <w:tr w:rsidR="005F4A14" w14:paraId="1676ED78" w14:textId="77777777" w:rsidTr="00577776">
        <w:tc>
          <w:tcPr>
            <w:tcW w:w="1723" w:type="dxa"/>
          </w:tcPr>
          <w:p w14:paraId="77589357" w14:textId="77777777" w:rsidR="005F4A14" w:rsidRPr="004A4267" w:rsidRDefault="005F4A14" w:rsidP="00577776">
            <w:pPr>
              <w:rPr>
                <w:b/>
              </w:rPr>
            </w:pPr>
            <w:r w:rsidRPr="004A4267">
              <w:rPr>
                <w:b/>
              </w:rPr>
              <w:t>Tiền điều kiện</w:t>
            </w:r>
          </w:p>
        </w:tc>
        <w:tc>
          <w:tcPr>
            <w:tcW w:w="7722" w:type="dxa"/>
            <w:gridSpan w:val="2"/>
          </w:tcPr>
          <w:p w14:paraId="1C196CFD" w14:textId="77777777" w:rsidR="005F4A14" w:rsidRDefault="005F4A14" w:rsidP="00577776"/>
        </w:tc>
      </w:tr>
      <w:tr w:rsidR="005F4A14" w14:paraId="64D1C8F3" w14:textId="77777777" w:rsidTr="00577776">
        <w:tc>
          <w:tcPr>
            <w:tcW w:w="1723" w:type="dxa"/>
          </w:tcPr>
          <w:p w14:paraId="6B80D9FA" w14:textId="77777777" w:rsidR="005F4A14" w:rsidRPr="004A4267" w:rsidRDefault="005F4A14" w:rsidP="00577776">
            <w:pPr>
              <w:rPr>
                <w:b/>
              </w:rPr>
            </w:pPr>
            <w:r w:rsidRPr="004A4267">
              <w:rPr>
                <w:b/>
              </w:rPr>
              <w:t>Hậu điều kiện</w:t>
            </w:r>
          </w:p>
        </w:tc>
        <w:tc>
          <w:tcPr>
            <w:tcW w:w="7722" w:type="dxa"/>
            <w:gridSpan w:val="2"/>
          </w:tcPr>
          <w:p w14:paraId="49372D4D" w14:textId="77777777" w:rsidR="005F4A14" w:rsidRDefault="005F4A14" w:rsidP="00577776"/>
        </w:tc>
      </w:tr>
      <w:tr w:rsidR="005F4A14" w14:paraId="064F6E4B" w14:textId="77777777" w:rsidTr="00577776">
        <w:tc>
          <w:tcPr>
            <w:tcW w:w="1723" w:type="dxa"/>
            <w:vMerge w:val="restart"/>
            <w:vAlign w:val="center"/>
          </w:tcPr>
          <w:p w14:paraId="5F16F448" w14:textId="77777777" w:rsidR="005F4A14" w:rsidRPr="004A4267" w:rsidRDefault="005F4A14" w:rsidP="00577776">
            <w:pPr>
              <w:rPr>
                <w:b/>
              </w:rPr>
            </w:pPr>
            <w:r w:rsidRPr="004A4267">
              <w:rPr>
                <w:b/>
              </w:rPr>
              <w:t>Hoạt động</w:t>
            </w:r>
          </w:p>
        </w:tc>
        <w:tc>
          <w:tcPr>
            <w:tcW w:w="3762" w:type="dxa"/>
          </w:tcPr>
          <w:p w14:paraId="0EA65E7A"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1F832C83" w14:textId="77777777" w:rsidR="005F4A14" w:rsidRPr="00930EBA" w:rsidRDefault="005F4A14" w:rsidP="00577776">
            <w:pPr>
              <w:jc w:val="center"/>
              <w:rPr>
                <w:b/>
              </w:rPr>
            </w:pPr>
            <w:r w:rsidRPr="00930EBA">
              <w:rPr>
                <w:b/>
              </w:rPr>
              <w:t>Hệ thống</w:t>
            </w:r>
          </w:p>
        </w:tc>
      </w:tr>
      <w:tr w:rsidR="005F4A14" w14:paraId="10544804" w14:textId="77777777" w:rsidTr="00577776">
        <w:tc>
          <w:tcPr>
            <w:tcW w:w="1723" w:type="dxa"/>
            <w:vMerge/>
          </w:tcPr>
          <w:p w14:paraId="3046D869" w14:textId="77777777" w:rsidR="005F4A14" w:rsidRPr="004A4267" w:rsidRDefault="005F4A14" w:rsidP="00577776">
            <w:pPr>
              <w:rPr>
                <w:b/>
              </w:rPr>
            </w:pPr>
          </w:p>
        </w:tc>
        <w:tc>
          <w:tcPr>
            <w:tcW w:w="7722" w:type="dxa"/>
            <w:gridSpan w:val="2"/>
          </w:tcPr>
          <w:p w14:paraId="28E91195" w14:textId="77777777" w:rsidR="005F4A14" w:rsidRPr="00930EBA" w:rsidRDefault="005F4A14" w:rsidP="00577776">
            <w:pPr>
              <w:rPr>
                <w:b/>
              </w:rPr>
            </w:pPr>
            <w:r w:rsidRPr="00930EBA">
              <w:rPr>
                <w:b/>
              </w:rPr>
              <w:t xml:space="preserve">Luồng chính: </w:t>
            </w:r>
            <w:r>
              <w:rPr>
                <w:b/>
              </w:rPr>
              <w:t>thành công</w:t>
            </w:r>
          </w:p>
        </w:tc>
      </w:tr>
      <w:tr w:rsidR="005F4A14" w14:paraId="73D782CF" w14:textId="77777777" w:rsidTr="00577776">
        <w:tc>
          <w:tcPr>
            <w:tcW w:w="1723" w:type="dxa"/>
            <w:vMerge/>
          </w:tcPr>
          <w:p w14:paraId="0C5B6E7D" w14:textId="77777777" w:rsidR="005F4A14" w:rsidRPr="004A4267" w:rsidRDefault="005F4A14" w:rsidP="00577776">
            <w:pPr>
              <w:rPr>
                <w:b/>
              </w:rPr>
            </w:pPr>
          </w:p>
        </w:tc>
        <w:tc>
          <w:tcPr>
            <w:tcW w:w="3762" w:type="dxa"/>
          </w:tcPr>
          <w:p w14:paraId="2AAA6B42" w14:textId="77777777" w:rsidR="005F4A14" w:rsidRDefault="005F4A14" w:rsidP="00577776">
            <w:pPr>
              <w:jc w:val="both"/>
            </w:pPr>
          </w:p>
        </w:tc>
        <w:tc>
          <w:tcPr>
            <w:tcW w:w="3960" w:type="dxa"/>
          </w:tcPr>
          <w:p w14:paraId="66E17F24" w14:textId="77777777" w:rsidR="005F4A14" w:rsidRDefault="005F4A14" w:rsidP="00577776"/>
        </w:tc>
      </w:tr>
      <w:tr w:rsidR="005F4A14" w14:paraId="3E732613" w14:textId="77777777" w:rsidTr="00577776">
        <w:tc>
          <w:tcPr>
            <w:tcW w:w="1723" w:type="dxa"/>
            <w:vMerge/>
          </w:tcPr>
          <w:p w14:paraId="2DC22D45" w14:textId="77777777" w:rsidR="005F4A14" w:rsidRPr="004A4267" w:rsidRDefault="005F4A14" w:rsidP="00577776">
            <w:pPr>
              <w:rPr>
                <w:b/>
              </w:rPr>
            </w:pPr>
          </w:p>
        </w:tc>
        <w:tc>
          <w:tcPr>
            <w:tcW w:w="7722" w:type="dxa"/>
            <w:gridSpan w:val="2"/>
          </w:tcPr>
          <w:p w14:paraId="0D4F8377" w14:textId="77777777" w:rsidR="005F4A14" w:rsidRPr="00930EBA" w:rsidRDefault="005F4A14" w:rsidP="00577776">
            <w:pPr>
              <w:rPr>
                <w:b/>
              </w:rPr>
            </w:pPr>
            <w:r>
              <w:rPr>
                <w:b/>
              </w:rPr>
              <w:t>Luồng phụ: Thống kê thất bại</w:t>
            </w:r>
          </w:p>
        </w:tc>
      </w:tr>
      <w:tr w:rsidR="005F4A14" w14:paraId="6A9A86D4" w14:textId="77777777" w:rsidTr="00577776">
        <w:tc>
          <w:tcPr>
            <w:tcW w:w="1723" w:type="dxa"/>
            <w:vMerge/>
          </w:tcPr>
          <w:p w14:paraId="6288896E" w14:textId="77777777" w:rsidR="005F4A14" w:rsidRPr="004A4267" w:rsidRDefault="005F4A14" w:rsidP="00577776">
            <w:pPr>
              <w:rPr>
                <w:b/>
              </w:rPr>
            </w:pPr>
          </w:p>
        </w:tc>
        <w:tc>
          <w:tcPr>
            <w:tcW w:w="3762" w:type="dxa"/>
          </w:tcPr>
          <w:p w14:paraId="2B0D3BB2" w14:textId="77777777" w:rsidR="005F4A14" w:rsidRDefault="005F4A14" w:rsidP="00577776"/>
        </w:tc>
        <w:tc>
          <w:tcPr>
            <w:tcW w:w="3960" w:type="dxa"/>
          </w:tcPr>
          <w:p w14:paraId="35B7E35F" w14:textId="77777777" w:rsidR="005F4A14" w:rsidRDefault="005F4A14" w:rsidP="00577776"/>
        </w:tc>
      </w:tr>
      <w:tr w:rsidR="005F4A14" w14:paraId="43DF0CB8" w14:textId="77777777" w:rsidTr="00577776">
        <w:tc>
          <w:tcPr>
            <w:tcW w:w="1723" w:type="dxa"/>
          </w:tcPr>
          <w:p w14:paraId="4533729E" w14:textId="77777777" w:rsidR="005F4A14" w:rsidRPr="004A4267" w:rsidRDefault="005F4A14" w:rsidP="00577776">
            <w:pPr>
              <w:rPr>
                <w:b/>
              </w:rPr>
            </w:pPr>
            <w:r w:rsidRPr="004A4267">
              <w:rPr>
                <w:b/>
              </w:rPr>
              <w:t>Thông điệp</w:t>
            </w:r>
          </w:p>
        </w:tc>
        <w:tc>
          <w:tcPr>
            <w:tcW w:w="7722" w:type="dxa"/>
            <w:gridSpan w:val="2"/>
          </w:tcPr>
          <w:p w14:paraId="61C0FE0C" w14:textId="77777777" w:rsidR="005F4A14" w:rsidRDefault="005F4A14" w:rsidP="00577776">
            <w:pPr>
              <w:keepNext/>
            </w:pPr>
          </w:p>
        </w:tc>
      </w:tr>
    </w:tbl>
    <w:p w14:paraId="49E8D1DB" w14:textId="3EF2780B" w:rsidR="005F4A14" w:rsidRDefault="00577776" w:rsidP="00577776">
      <w:pPr>
        <w:pStyle w:val="Caption"/>
      </w:pPr>
      <w:bookmarkStart w:id="63" w:name="_Toc468297232"/>
      <w:r>
        <w:t xml:space="preserve">Bảng </w:t>
      </w:r>
      <w:fldSimple w:instr=" SEQ Bảng \* ARABIC ">
        <w:r w:rsidR="00581812">
          <w:rPr>
            <w:noProof/>
          </w:rPr>
          <w:t>17</w:t>
        </w:r>
      </w:fldSimple>
      <w:r>
        <w:t>:</w:t>
      </w:r>
      <w:r w:rsidR="00D34537">
        <w:t xml:space="preserve"> Chức năng Supplies</w:t>
      </w:r>
      <w:bookmarkEnd w:id="63"/>
    </w:p>
    <w:p w14:paraId="03C78DE9" w14:textId="570AF03C" w:rsidR="005F4A14" w:rsidRDefault="00D34537" w:rsidP="005F4A14">
      <w:pPr>
        <w:pStyle w:val="Tiumccp3"/>
      </w:pPr>
      <w:r>
        <w:t>3.1.5.14</w:t>
      </w:r>
      <w:r w:rsidR="005F4A14">
        <w:t xml:space="preserve"> Chức năng</w:t>
      </w:r>
      <w:r w:rsidR="00577776">
        <w:t xml:space="preserve"> Manage </w:t>
      </w:r>
      <w:r>
        <w:t>Price Day</w:t>
      </w:r>
    </w:p>
    <w:tbl>
      <w:tblPr>
        <w:tblStyle w:val="TableGrid"/>
        <w:tblW w:w="9445" w:type="dxa"/>
        <w:tblLook w:val="04A0" w:firstRow="1" w:lastRow="0" w:firstColumn="1" w:lastColumn="0" w:noHBand="0" w:noVBand="1"/>
      </w:tblPr>
      <w:tblGrid>
        <w:gridCol w:w="1723"/>
        <w:gridCol w:w="3762"/>
        <w:gridCol w:w="3960"/>
      </w:tblGrid>
      <w:tr w:rsidR="005F4A14" w14:paraId="7B78A898" w14:textId="77777777" w:rsidTr="00577776">
        <w:tc>
          <w:tcPr>
            <w:tcW w:w="1723" w:type="dxa"/>
          </w:tcPr>
          <w:p w14:paraId="5EF7BA12" w14:textId="77777777" w:rsidR="005F4A14" w:rsidRPr="004A4267" w:rsidRDefault="005F4A14" w:rsidP="00577776">
            <w:pPr>
              <w:rPr>
                <w:b/>
              </w:rPr>
            </w:pPr>
            <w:r w:rsidRPr="004A4267">
              <w:rPr>
                <w:b/>
              </w:rPr>
              <w:t xml:space="preserve">Tên Use case </w:t>
            </w:r>
          </w:p>
        </w:tc>
        <w:tc>
          <w:tcPr>
            <w:tcW w:w="7722" w:type="dxa"/>
            <w:gridSpan w:val="2"/>
          </w:tcPr>
          <w:p w14:paraId="60AA2C77" w14:textId="2BD2FDBB" w:rsidR="005F4A14" w:rsidRDefault="00577776" w:rsidP="00D34537">
            <w:r>
              <w:t xml:space="preserve">Manage </w:t>
            </w:r>
            <w:r w:rsidR="00D34537">
              <w:t>Price Day</w:t>
            </w:r>
          </w:p>
        </w:tc>
      </w:tr>
      <w:tr w:rsidR="005F4A14" w14:paraId="70312C21" w14:textId="77777777" w:rsidTr="00577776">
        <w:tc>
          <w:tcPr>
            <w:tcW w:w="1723" w:type="dxa"/>
          </w:tcPr>
          <w:p w14:paraId="5EE8C77A" w14:textId="77777777" w:rsidR="005F4A14" w:rsidRPr="004A4267" w:rsidRDefault="005F4A14" w:rsidP="00577776">
            <w:pPr>
              <w:rPr>
                <w:b/>
              </w:rPr>
            </w:pPr>
            <w:r w:rsidRPr="004A4267">
              <w:rPr>
                <w:b/>
              </w:rPr>
              <w:t>Mô tả</w:t>
            </w:r>
          </w:p>
        </w:tc>
        <w:tc>
          <w:tcPr>
            <w:tcW w:w="7722" w:type="dxa"/>
            <w:gridSpan w:val="2"/>
          </w:tcPr>
          <w:p w14:paraId="233981B1" w14:textId="13E74BED" w:rsidR="005F4A14" w:rsidRDefault="00481720" w:rsidP="00577776">
            <w:r>
              <w:t>Quản lý giá sử dụng mạng.</w:t>
            </w:r>
          </w:p>
        </w:tc>
      </w:tr>
      <w:tr w:rsidR="005F4A14" w14:paraId="26EB4F26" w14:textId="77777777" w:rsidTr="00577776">
        <w:tc>
          <w:tcPr>
            <w:tcW w:w="1723" w:type="dxa"/>
          </w:tcPr>
          <w:p w14:paraId="2976DD1C" w14:textId="77777777" w:rsidR="005F4A14" w:rsidRPr="004A4267" w:rsidRDefault="005F4A14" w:rsidP="00577776">
            <w:pPr>
              <w:rPr>
                <w:b/>
              </w:rPr>
            </w:pPr>
            <w:r w:rsidRPr="004A4267">
              <w:rPr>
                <w:b/>
              </w:rPr>
              <w:t>Tác nhân</w:t>
            </w:r>
          </w:p>
        </w:tc>
        <w:tc>
          <w:tcPr>
            <w:tcW w:w="7722" w:type="dxa"/>
            <w:gridSpan w:val="2"/>
          </w:tcPr>
          <w:p w14:paraId="500D3D08" w14:textId="316FA58E" w:rsidR="005F4A14" w:rsidRDefault="00D34537" w:rsidP="00577776">
            <w:r>
              <w:t>Manager</w:t>
            </w:r>
          </w:p>
        </w:tc>
      </w:tr>
      <w:tr w:rsidR="005F4A14" w14:paraId="793DB511" w14:textId="77777777" w:rsidTr="00577776">
        <w:tc>
          <w:tcPr>
            <w:tcW w:w="1723" w:type="dxa"/>
          </w:tcPr>
          <w:p w14:paraId="2C482638" w14:textId="77777777" w:rsidR="005F4A14" w:rsidRPr="004A4267" w:rsidRDefault="005F4A14" w:rsidP="00577776">
            <w:pPr>
              <w:rPr>
                <w:b/>
              </w:rPr>
            </w:pPr>
            <w:r w:rsidRPr="004A4267">
              <w:rPr>
                <w:b/>
              </w:rPr>
              <w:t>Ràng buộc</w:t>
            </w:r>
          </w:p>
        </w:tc>
        <w:tc>
          <w:tcPr>
            <w:tcW w:w="7722" w:type="dxa"/>
            <w:gridSpan w:val="2"/>
          </w:tcPr>
          <w:p w14:paraId="66EEFBC5" w14:textId="77777777" w:rsidR="005F4A14" w:rsidRDefault="005F4A14" w:rsidP="00577776"/>
        </w:tc>
      </w:tr>
      <w:tr w:rsidR="005F4A14" w14:paraId="3131AC00" w14:textId="77777777" w:rsidTr="00577776">
        <w:tc>
          <w:tcPr>
            <w:tcW w:w="1723" w:type="dxa"/>
          </w:tcPr>
          <w:p w14:paraId="4F583AB8" w14:textId="77777777" w:rsidR="005F4A14" w:rsidRPr="004A4267" w:rsidRDefault="005F4A14" w:rsidP="00577776">
            <w:pPr>
              <w:rPr>
                <w:b/>
              </w:rPr>
            </w:pPr>
            <w:r w:rsidRPr="004A4267">
              <w:rPr>
                <w:b/>
              </w:rPr>
              <w:t>Tiền điều kiện</w:t>
            </w:r>
          </w:p>
        </w:tc>
        <w:tc>
          <w:tcPr>
            <w:tcW w:w="7722" w:type="dxa"/>
            <w:gridSpan w:val="2"/>
          </w:tcPr>
          <w:p w14:paraId="06D19444" w14:textId="77777777" w:rsidR="005F4A14" w:rsidRDefault="005F4A14" w:rsidP="00577776"/>
        </w:tc>
      </w:tr>
      <w:tr w:rsidR="005F4A14" w14:paraId="05A76ED8" w14:textId="77777777" w:rsidTr="00577776">
        <w:tc>
          <w:tcPr>
            <w:tcW w:w="1723" w:type="dxa"/>
          </w:tcPr>
          <w:p w14:paraId="59A057C9" w14:textId="77777777" w:rsidR="005F4A14" w:rsidRPr="004A4267" w:rsidRDefault="005F4A14" w:rsidP="00577776">
            <w:pPr>
              <w:rPr>
                <w:b/>
              </w:rPr>
            </w:pPr>
            <w:r w:rsidRPr="004A4267">
              <w:rPr>
                <w:b/>
              </w:rPr>
              <w:t>Hậu điều kiện</w:t>
            </w:r>
          </w:p>
        </w:tc>
        <w:tc>
          <w:tcPr>
            <w:tcW w:w="7722" w:type="dxa"/>
            <w:gridSpan w:val="2"/>
          </w:tcPr>
          <w:p w14:paraId="7754A769" w14:textId="77777777" w:rsidR="005F4A14" w:rsidRDefault="005F4A14" w:rsidP="00577776"/>
        </w:tc>
      </w:tr>
      <w:tr w:rsidR="005F4A14" w14:paraId="22550577" w14:textId="77777777" w:rsidTr="00577776">
        <w:tc>
          <w:tcPr>
            <w:tcW w:w="1723" w:type="dxa"/>
            <w:vMerge w:val="restart"/>
            <w:vAlign w:val="center"/>
          </w:tcPr>
          <w:p w14:paraId="03540626" w14:textId="77777777" w:rsidR="005F4A14" w:rsidRPr="004A4267" w:rsidRDefault="005F4A14" w:rsidP="00577776">
            <w:pPr>
              <w:rPr>
                <w:b/>
              </w:rPr>
            </w:pPr>
            <w:r w:rsidRPr="004A4267">
              <w:rPr>
                <w:b/>
              </w:rPr>
              <w:t>Hoạt động</w:t>
            </w:r>
          </w:p>
        </w:tc>
        <w:tc>
          <w:tcPr>
            <w:tcW w:w="3762" w:type="dxa"/>
          </w:tcPr>
          <w:p w14:paraId="497CA3B1"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4DA08682" w14:textId="77777777" w:rsidR="005F4A14" w:rsidRPr="00930EBA" w:rsidRDefault="005F4A14" w:rsidP="00577776">
            <w:pPr>
              <w:jc w:val="center"/>
              <w:rPr>
                <w:b/>
              </w:rPr>
            </w:pPr>
            <w:r w:rsidRPr="00930EBA">
              <w:rPr>
                <w:b/>
              </w:rPr>
              <w:t>Hệ thống</w:t>
            </w:r>
          </w:p>
        </w:tc>
      </w:tr>
      <w:tr w:rsidR="005F4A14" w14:paraId="28C8996C" w14:textId="77777777" w:rsidTr="00577776">
        <w:tc>
          <w:tcPr>
            <w:tcW w:w="1723" w:type="dxa"/>
            <w:vMerge/>
          </w:tcPr>
          <w:p w14:paraId="32BF70B6" w14:textId="77777777" w:rsidR="005F4A14" w:rsidRPr="004A4267" w:rsidRDefault="005F4A14" w:rsidP="00577776">
            <w:pPr>
              <w:rPr>
                <w:b/>
              </w:rPr>
            </w:pPr>
          </w:p>
        </w:tc>
        <w:tc>
          <w:tcPr>
            <w:tcW w:w="7722" w:type="dxa"/>
            <w:gridSpan w:val="2"/>
          </w:tcPr>
          <w:p w14:paraId="7553BEB8" w14:textId="77777777" w:rsidR="005F4A14" w:rsidRPr="00930EBA" w:rsidRDefault="005F4A14" w:rsidP="00577776">
            <w:pPr>
              <w:rPr>
                <w:b/>
              </w:rPr>
            </w:pPr>
            <w:r w:rsidRPr="00930EBA">
              <w:rPr>
                <w:b/>
              </w:rPr>
              <w:t xml:space="preserve">Luồng chính: </w:t>
            </w:r>
            <w:r>
              <w:rPr>
                <w:b/>
              </w:rPr>
              <w:t>thành công</w:t>
            </w:r>
          </w:p>
        </w:tc>
      </w:tr>
      <w:tr w:rsidR="005F4A14" w14:paraId="0A514A58" w14:textId="77777777" w:rsidTr="00577776">
        <w:tc>
          <w:tcPr>
            <w:tcW w:w="1723" w:type="dxa"/>
            <w:vMerge/>
          </w:tcPr>
          <w:p w14:paraId="32B29263" w14:textId="77777777" w:rsidR="005F4A14" w:rsidRPr="004A4267" w:rsidRDefault="005F4A14" w:rsidP="00577776">
            <w:pPr>
              <w:rPr>
                <w:b/>
              </w:rPr>
            </w:pPr>
          </w:p>
        </w:tc>
        <w:tc>
          <w:tcPr>
            <w:tcW w:w="3762" w:type="dxa"/>
          </w:tcPr>
          <w:p w14:paraId="07A6A4C1" w14:textId="77777777" w:rsidR="005F4A14" w:rsidRDefault="005F4A14" w:rsidP="00577776">
            <w:pPr>
              <w:jc w:val="both"/>
            </w:pPr>
          </w:p>
        </w:tc>
        <w:tc>
          <w:tcPr>
            <w:tcW w:w="3960" w:type="dxa"/>
          </w:tcPr>
          <w:p w14:paraId="1F0B29DA" w14:textId="77777777" w:rsidR="005F4A14" w:rsidRDefault="005F4A14" w:rsidP="00577776"/>
        </w:tc>
      </w:tr>
      <w:tr w:rsidR="005F4A14" w14:paraId="02EDD029" w14:textId="77777777" w:rsidTr="00577776">
        <w:tc>
          <w:tcPr>
            <w:tcW w:w="1723" w:type="dxa"/>
            <w:vMerge/>
          </w:tcPr>
          <w:p w14:paraId="6B9DC3A5" w14:textId="77777777" w:rsidR="005F4A14" w:rsidRPr="004A4267" w:rsidRDefault="005F4A14" w:rsidP="00577776">
            <w:pPr>
              <w:rPr>
                <w:b/>
              </w:rPr>
            </w:pPr>
          </w:p>
        </w:tc>
        <w:tc>
          <w:tcPr>
            <w:tcW w:w="7722" w:type="dxa"/>
            <w:gridSpan w:val="2"/>
          </w:tcPr>
          <w:p w14:paraId="1E677B31" w14:textId="77777777" w:rsidR="005F4A14" w:rsidRPr="00930EBA" w:rsidRDefault="005F4A14" w:rsidP="00577776">
            <w:pPr>
              <w:rPr>
                <w:b/>
              </w:rPr>
            </w:pPr>
            <w:r>
              <w:rPr>
                <w:b/>
              </w:rPr>
              <w:t>Luồng phụ: Thống kê thất bại</w:t>
            </w:r>
          </w:p>
        </w:tc>
      </w:tr>
      <w:tr w:rsidR="005F4A14" w14:paraId="51A413B5" w14:textId="77777777" w:rsidTr="00577776">
        <w:tc>
          <w:tcPr>
            <w:tcW w:w="1723" w:type="dxa"/>
            <w:vMerge/>
          </w:tcPr>
          <w:p w14:paraId="785761B3" w14:textId="77777777" w:rsidR="005F4A14" w:rsidRPr="004A4267" w:rsidRDefault="005F4A14" w:rsidP="00577776">
            <w:pPr>
              <w:rPr>
                <w:b/>
              </w:rPr>
            </w:pPr>
          </w:p>
        </w:tc>
        <w:tc>
          <w:tcPr>
            <w:tcW w:w="3762" w:type="dxa"/>
          </w:tcPr>
          <w:p w14:paraId="4B4C01B2" w14:textId="77777777" w:rsidR="005F4A14" w:rsidRDefault="005F4A14" w:rsidP="00577776"/>
        </w:tc>
        <w:tc>
          <w:tcPr>
            <w:tcW w:w="3960" w:type="dxa"/>
          </w:tcPr>
          <w:p w14:paraId="3DE9E933" w14:textId="77777777" w:rsidR="005F4A14" w:rsidRDefault="005F4A14" w:rsidP="00577776"/>
        </w:tc>
      </w:tr>
      <w:tr w:rsidR="005F4A14" w14:paraId="072FE210" w14:textId="77777777" w:rsidTr="00577776">
        <w:tc>
          <w:tcPr>
            <w:tcW w:w="1723" w:type="dxa"/>
          </w:tcPr>
          <w:p w14:paraId="1E94D9DA" w14:textId="77777777" w:rsidR="005F4A14" w:rsidRPr="004A4267" w:rsidRDefault="005F4A14" w:rsidP="00577776">
            <w:pPr>
              <w:rPr>
                <w:b/>
              </w:rPr>
            </w:pPr>
            <w:r w:rsidRPr="004A4267">
              <w:rPr>
                <w:b/>
              </w:rPr>
              <w:t>Thông điệp</w:t>
            </w:r>
          </w:p>
        </w:tc>
        <w:tc>
          <w:tcPr>
            <w:tcW w:w="7722" w:type="dxa"/>
            <w:gridSpan w:val="2"/>
          </w:tcPr>
          <w:p w14:paraId="4F764488" w14:textId="77777777" w:rsidR="005F4A14" w:rsidRDefault="005F4A14" w:rsidP="00577776">
            <w:pPr>
              <w:keepNext/>
            </w:pPr>
          </w:p>
        </w:tc>
      </w:tr>
    </w:tbl>
    <w:p w14:paraId="10874FD3" w14:textId="1D7204A3" w:rsidR="005F4A14" w:rsidRDefault="00577776" w:rsidP="00D34537">
      <w:pPr>
        <w:pStyle w:val="Caption"/>
      </w:pPr>
      <w:bookmarkStart w:id="64" w:name="_Toc468297233"/>
      <w:r>
        <w:t xml:space="preserve">Bảng </w:t>
      </w:r>
      <w:fldSimple w:instr=" SEQ Bảng \* ARABIC ">
        <w:r w:rsidR="00581812">
          <w:rPr>
            <w:noProof/>
          </w:rPr>
          <w:t>18</w:t>
        </w:r>
      </w:fldSimple>
      <w:r>
        <w:t xml:space="preserve">: </w:t>
      </w:r>
      <w:r w:rsidR="00D34537">
        <w:t>Chức năng Manage Price Day</w:t>
      </w:r>
      <w:bookmarkEnd w:id="64"/>
    </w:p>
    <w:p w14:paraId="629C29FB" w14:textId="45DF4DCE" w:rsidR="005F4A14" w:rsidRDefault="005F4A14" w:rsidP="005F4A14">
      <w:pPr>
        <w:pStyle w:val="Tiumccp3"/>
      </w:pPr>
      <w:r>
        <w:t>3.1.5.</w:t>
      </w:r>
      <w:r w:rsidR="00D34537">
        <w:t>15</w:t>
      </w:r>
      <w:r>
        <w:t xml:space="preserve"> Chức năng </w:t>
      </w:r>
      <w:r w:rsidR="00577776">
        <w:t>Manage Application</w:t>
      </w:r>
    </w:p>
    <w:tbl>
      <w:tblPr>
        <w:tblStyle w:val="TableGrid"/>
        <w:tblW w:w="9445" w:type="dxa"/>
        <w:tblLook w:val="04A0" w:firstRow="1" w:lastRow="0" w:firstColumn="1" w:lastColumn="0" w:noHBand="0" w:noVBand="1"/>
      </w:tblPr>
      <w:tblGrid>
        <w:gridCol w:w="1723"/>
        <w:gridCol w:w="3762"/>
        <w:gridCol w:w="3960"/>
      </w:tblGrid>
      <w:tr w:rsidR="005F4A14" w14:paraId="44185654" w14:textId="77777777" w:rsidTr="00577776">
        <w:tc>
          <w:tcPr>
            <w:tcW w:w="1723" w:type="dxa"/>
          </w:tcPr>
          <w:p w14:paraId="3059CDFF" w14:textId="77777777" w:rsidR="005F4A14" w:rsidRPr="004A4267" w:rsidRDefault="005F4A14" w:rsidP="00577776">
            <w:pPr>
              <w:rPr>
                <w:b/>
              </w:rPr>
            </w:pPr>
            <w:r w:rsidRPr="004A4267">
              <w:rPr>
                <w:b/>
              </w:rPr>
              <w:t xml:space="preserve">Tên Use case </w:t>
            </w:r>
          </w:p>
        </w:tc>
        <w:tc>
          <w:tcPr>
            <w:tcW w:w="7722" w:type="dxa"/>
            <w:gridSpan w:val="2"/>
          </w:tcPr>
          <w:p w14:paraId="004076C0" w14:textId="074ABD59" w:rsidR="005F4A14" w:rsidRDefault="00577776" w:rsidP="00577776">
            <w:r>
              <w:t>Manage Application</w:t>
            </w:r>
          </w:p>
        </w:tc>
      </w:tr>
      <w:tr w:rsidR="005F4A14" w14:paraId="262E648C" w14:textId="77777777" w:rsidTr="00577776">
        <w:tc>
          <w:tcPr>
            <w:tcW w:w="1723" w:type="dxa"/>
          </w:tcPr>
          <w:p w14:paraId="74B49F4B" w14:textId="77777777" w:rsidR="005F4A14" w:rsidRPr="004A4267" w:rsidRDefault="005F4A14" w:rsidP="00577776">
            <w:pPr>
              <w:rPr>
                <w:b/>
              </w:rPr>
            </w:pPr>
            <w:r w:rsidRPr="004A4267">
              <w:rPr>
                <w:b/>
              </w:rPr>
              <w:t>Mô tả</w:t>
            </w:r>
          </w:p>
        </w:tc>
        <w:tc>
          <w:tcPr>
            <w:tcW w:w="7722" w:type="dxa"/>
            <w:gridSpan w:val="2"/>
          </w:tcPr>
          <w:p w14:paraId="504FF31C" w14:textId="6A037486" w:rsidR="005F4A14" w:rsidRDefault="00686B0C" w:rsidP="00577776">
            <w:r>
              <w:t>Quản lý các ứng dụng tại máy trạm. Cho phép hoặc không cho máy trạm sử dụng các ứng dụng đó.</w:t>
            </w:r>
          </w:p>
        </w:tc>
      </w:tr>
      <w:tr w:rsidR="005F4A14" w14:paraId="5929821B" w14:textId="77777777" w:rsidTr="00577776">
        <w:tc>
          <w:tcPr>
            <w:tcW w:w="1723" w:type="dxa"/>
          </w:tcPr>
          <w:p w14:paraId="5CD40D7F" w14:textId="77777777" w:rsidR="005F4A14" w:rsidRPr="004A4267" w:rsidRDefault="005F4A14" w:rsidP="00577776">
            <w:pPr>
              <w:rPr>
                <w:b/>
              </w:rPr>
            </w:pPr>
            <w:r w:rsidRPr="004A4267">
              <w:rPr>
                <w:b/>
              </w:rPr>
              <w:t>Tác nhân</w:t>
            </w:r>
          </w:p>
        </w:tc>
        <w:tc>
          <w:tcPr>
            <w:tcW w:w="7722" w:type="dxa"/>
            <w:gridSpan w:val="2"/>
          </w:tcPr>
          <w:p w14:paraId="4E16BBA5" w14:textId="22B8A3D1" w:rsidR="005F4A14" w:rsidRDefault="00D34537" w:rsidP="00577776">
            <w:r>
              <w:t>Staff, Manager</w:t>
            </w:r>
          </w:p>
        </w:tc>
      </w:tr>
      <w:tr w:rsidR="005F4A14" w14:paraId="0F5237AF" w14:textId="77777777" w:rsidTr="00577776">
        <w:tc>
          <w:tcPr>
            <w:tcW w:w="1723" w:type="dxa"/>
          </w:tcPr>
          <w:p w14:paraId="2871257E" w14:textId="77777777" w:rsidR="005F4A14" w:rsidRPr="004A4267" w:rsidRDefault="005F4A14" w:rsidP="00577776">
            <w:pPr>
              <w:rPr>
                <w:b/>
              </w:rPr>
            </w:pPr>
            <w:r w:rsidRPr="004A4267">
              <w:rPr>
                <w:b/>
              </w:rPr>
              <w:t>Ràng buộc</w:t>
            </w:r>
          </w:p>
        </w:tc>
        <w:tc>
          <w:tcPr>
            <w:tcW w:w="7722" w:type="dxa"/>
            <w:gridSpan w:val="2"/>
          </w:tcPr>
          <w:p w14:paraId="17B82AE4" w14:textId="77777777" w:rsidR="005F4A14" w:rsidRDefault="005F4A14" w:rsidP="00577776"/>
        </w:tc>
      </w:tr>
      <w:tr w:rsidR="005F4A14" w14:paraId="19508C64" w14:textId="77777777" w:rsidTr="00577776">
        <w:tc>
          <w:tcPr>
            <w:tcW w:w="1723" w:type="dxa"/>
          </w:tcPr>
          <w:p w14:paraId="602EF9A8" w14:textId="77777777" w:rsidR="005F4A14" w:rsidRPr="004A4267" w:rsidRDefault="005F4A14" w:rsidP="00577776">
            <w:pPr>
              <w:rPr>
                <w:b/>
              </w:rPr>
            </w:pPr>
            <w:r w:rsidRPr="004A4267">
              <w:rPr>
                <w:b/>
              </w:rPr>
              <w:t>Tiền điều kiện</w:t>
            </w:r>
          </w:p>
        </w:tc>
        <w:tc>
          <w:tcPr>
            <w:tcW w:w="7722" w:type="dxa"/>
            <w:gridSpan w:val="2"/>
          </w:tcPr>
          <w:p w14:paraId="052C8E02" w14:textId="77777777" w:rsidR="005F4A14" w:rsidRDefault="005F4A14" w:rsidP="00577776"/>
        </w:tc>
      </w:tr>
      <w:tr w:rsidR="005F4A14" w14:paraId="56E7C00D" w14:textId="77777777" w:rsidTr="00577776">
        <w:tc>
          <w:tcPr>
            <w:tcW w:w="1723" w:type="dxa"/>
          </w:tcPr>
          <w:p w14:paraId="42268B81" w14:textId="77777777" w:rsidR="005F4A14" w:rsidRPr="004A4267" w:rsidRDefault="005F4A14" w:rsidP="00577776">
            <w:pPr>
              <w:rPr>
                <w:b/>
              </w:rPr>
            </w:pPr>
            <w:r w:rsidRPr="004A4267">
              <w:rPr>
                <w:b/>
              </w:rPr>
              <w:t>Hậu điều kiện</w:t>
            </w:r>
          </w:p>
        </w:tc>
        <w:tc>
          <w:tcPr>
            <w:tcW w:w="7722" w:type="dxa"/>
            <w:gridSpan w:val="2"/>
          </w:tcPr>
          <w:p w14:paraId="5BC2B006" w14:textId="77777777" w:rsidR="005F4A14" w:rsidRDefault="005F4A14" w:rsidP="00577776"/>
        </w:tc>
      </w:tr>
      <w:tr w:rsidR="005F4A14" w14:paraId="50E10EBF" w14:textId="77777777" w:rsidTr="00577776">
        <w:tc>
          <w:tcPr>
            <w:tcW w:w="1723" w:type="dxa"/>
            <w:vMerge w:val="restart"/>
            <w:vAlign w:val="center"/>
          </w:tcPr>
          <w:p w14:paraId="13BFA5D1" w14:textId="77777777" w:rsidR="005F4A14" w:rsidRPr="004A4267" w:rsidRDefault="005F4A14" w:rsidP="00577776">
            <w:pPr>
              <w:rPr>
                <w:b/>
              </w:rPr>
            </w:pPr>
            <w:r w:rsidRPr="004A4267">
              <w:rPr>
                <w:b/>
              </w:rPr>
              <w:t>Hoạt động</w:t>
            </w:r>
          </w:p>
        </w:tc>
        <w:tc>
          <w:tcPr>
            <w:tcW w:w="3762" w:type="dxa"/>
          </w:tcPr>
          <w:p w14:paraId="3A48F667"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1C219F18" w14:textId="77777777" w:rsidR="005F4A14" w:rsidRPr="00930EBA" w:rsidRDefault="005F4A14" w:rsidP="00577776">
            <w:pPr>
              <w:jc w:val="center"/>
              <w:rPr>
                <w:b/>
              </w:rPr>
            </w:pPr>
            <w:r w:rsidRPr="00930EBA">
              <w:rPr>
                <w:b/>
              </w:rPr>
              <w:t>Hệ thống</w:t>
            </w:r>
          </w:p>
        </w:tc>
      </w:tr>
      <w:tr w:rsidR="005F4A14" w14:paraId="08DDB65D" w14:textId="77777777" w:rsidTr="00577776">
        <w:tc>
          <w:tcPr>
            <w:tcW w:w="1723" w:type="dxa"/>
            <w:vMerge/>
          </w:tcPr>
          <w:p w14:paraId="64FF839C" w14:textId="77777777" w:rsidR="005F4A14" w:rsidRPr="004A4267" w:rsidRDefault="005F4A14" w:rsidP="00577776">
            <w:pPr>
              <w:rPr>
                <w:b/>
              </w:rPr>
            </w:pPr>
          </w:p>
        </w:tc>
        <w:tc>
          <w:tcPr>
            <w:tcW w:w="7722" w:type="dxa"/>
            <w:gridSpan w:val="2"/>
          </w:tcPr>
          <w:p w14:paraId="3968E9CA" w14:textId="77777777" w:rsidR="005F4A14" w:rsidRPr="00930EBA" w:rsidRDefault="005F4A14" w:rsidP="00577776">
            <w:pPr>
              <w:rPr>
                <w:b/>
              </w:rPr>
            </w:pPr>
            <w:r w:rsidRPr="00930EBA">
              <w:rPr>
                <w:b/>
              </w:rPr>
              <w:t xml:space="preserve">Luồng chính: </w:t>
            </w:r>
            <w:r>
              <w:rPr>
                <w:b/>
              </w:rPr>
              <w:t>thành công</w:t>
            </w:r>
          </w:p>
        </w:tc>
      </w:tr>
      <w:tr w:rsidR="005F4A14" w14:paraId="48B8CCF8" w14:textId="77777777" w:rsidTr="00577776">
        <w:tc>
          <w:tcPr>
            <w:tcW w:w="1723" w:type="dxa"/>
            <w:vMerge/>
          </w:tcPr>
          <w:p w14:paraId="3CA9C84E" w14:textId="77777777" w:rsidR="005F4A14" w:rsidRPr="004A4267" w:rsidRDefault="005F4A14" w:rsidP="00577776">
            <w:pPr>
              <w:rPr>
                <w:b/>
              </w:rPr>
            </w:pPr>
          </w:p>
        </w:tc>
        <w:tc>
          <w:tcPr>
            <w:tcW w:w="3762" w:type="dxa"/>
          </w:tcPr>
          <w:p w14:paraId="58762CDB" w14:textId="77777777" w:rsidR="005F4A14" w:rsidRDefault="005F4A14" w:rsidP="00577776">
            <w:pPr>
              <w:jc w:val="both"/>
            </w:pPr>
          </w:p>
        </w:tc>
        <w:tc>
          <w:tcPr>
            <w:tcW w:w="3960" w:type="dxa"/>
          </w:tcPr>
          <w:p w14:paraId="48A3A334" w14:textId="77777777" w:rsidR="005F4A14" w:rsidRDefault="005F4A14" w:rsidP="00577776"/>
        </w:tc>
      </w:tr>
      <w:tr w:rsidR="005F4A14" w14:paraId="02DAE650" w14:textId="77777777" w:rsidTr="00577776">
        <w:tc>
          <w:tcPr>
            <w:tcW w:w="1723" w:type="dxa"/>
            <w:vMerge/>
          </w:tcPr>
          <w:p w14:paraId="749C2014" w14:textId="77777777" w:rsidR="005F4A14" w:rsidRPr="004A4267" w:rsidRDefault="005F4A14" w:rsidP="00577776">
            <w:pPr>
              <w:rPr>
                <w:b/>
              </w:rPr>
            </w:pPr>
          </w:p>
        </w:tc>
        <w:tc>
          <w:tcPr>
            <w:tcW w:w="7722" w:type="dxa"/>
            <w:gridSpan w:val="2"/>
          </w:tcPr>
          <w:p w14:paraId="2487A53D" w14:textId="77777777" w:rsidR="005F4A14" w:rsidRPr="00930EBA" w:rsidRDefault="005F4A14" w:rsidP="00577776">
            <w:pPr>
              <w:rPr>
                <w:b/>
              </w:rPr>
            </w:pPr>
            <w:r>
              <w:rPr>
                <w:b/>
              </w:rPr>
              <w:t>Luồng phụ: Thống kê thất bại</w:t>
            </w:r>
          </w:p>
        </w:tc>
      </w:tr>
      <w:tr w:rsidR="005F4A14" w14:paraId="6DCB4F30" w14:textId="77777777" w:rsidTr="00577776">
        <w:tc>
          <w:tcPr>
            <w:tcW w:w="1723" w:type="dxa"/>
            <w:vMerge/>
          </w:tcPr>
          <w:p w14:paraId="22C233AD" w14:textId="77777777" w:rsidR="005F4A14" w:rsidRPr="004A4267" w:rsidRDefault="005F4A14" w:rsidP="00577776">
            <w:pPr>
              <w:rPr>
                <w:b/>
              </w:rPr>
            </w:pPr>
          </w:p>
        </w:tc>
        <w:tc>
          <w:tcPr>
            <w:tcW w:w="3762" w:type="dxa"/>
          </w:tcPr>
          <w:p w14:paraId="0F453890" w14:textId="77777777" w:rsidR="005F4A14" w:rsidRDefault="005F4A14" w:rsidP="00577776"/>
        </w:tc>
        <w:tc>
          <w:tcPr>
            <w:tcW w:w="3960" w:type="dxa"/>
          </w:tcPr>
          <w:p w14:paraId="6D97A614" w14:textId="77777777" w:rsidR="005F4A14" w:rsidRDefault="005F4A14" w:rsidP="00577776"/>
        </w:tc>
      </w:tr>
      <w:tr w:rsidR="005F4A14" w14:paraId="71FE6742" w14:textId="77777777" w:rsidTr="00577776">
        <w:tc>
          <w:tcPr>
            <w:tcW w:w="1723" w:type="dxa"/>
          </w:tcPr>
          <w:p w14:paraId="2BA9E371" w14:textId="77777777" w:rsidR="005F4A14" w:rsidRPr="004A4267" w:rsidRDefault="005F4A14" w:rsidP="00577776">
            <w:pPr>
              <w:rPr>
                <w:b/>
              </w:rPr>
            </w:pPr>
            <w:r w:rsidRPr="004A4267">
              <w:rPr>
                <w:b/>
              </w:rPr>
              <w:t>Thông điệp</w:t>
            </w:r>
          </w:p>
        </w:tc>
        <w:tc>
          <w:tcPr>
            <w:tcW w:w="7722" w:type="dxa"/>
            <w:gridSpan w:val="2"/>
          </w:tcPr>
          <w:p w14:paraId="2F873B65" w14:textId="77777777" w:rsidR="005F4A14" w:rsidRDefault="005F4A14" w:rsidP="00577776">
            <w:pPr>
              <w:keepNext/>
            </w:pPr>
          </w:p>
        </w:tc>
      </w:tr>
    </w:tbl>
    <w:p w14:paraId="1C0370B5" w14:textId="12DC787A" w:rsidR="005F4A14" w:rsidRDefault="00577776" w:rsidP="00577776">
      <w:pPr>
        <w:pStyle w:val="Caption"/>
      </w:pPr>
      <w:bookmarkStart w:id="65" w:name="_Toc468297234"/>
      <w:r>
        <w:t xml:space="preserve">Bảng </w:t>
      </w:r>
      <w:fldSimple w:instr=" SEQ Bảng \* ARABIC ">
        <w:r w:rsidR="00581812">
          <w:rPr>
            <w:noProof/>
          </w:rPr>
          <w:t>19</w:t>
        </w:r>
      </w:fldSimple>
      <w:r>
        <w:t>: Chức năng Manage Application</w:t>
      </w:r>
      <w:bookmarkEnd w:id="65"/>
    </w:p>
    <w:p w14:paraId="4B078028" w14:textId="343540EF" w:rsidR="005F4A14" w:rsidRDefault="005F4A14" w:rsidP="005F4A14">
      <w:pPr>
        <w:pStyle w:val="Tiumccp3"/>
      </w:pPr>
      <w:r>
        <w:t>3.1.5.</w:t>
      </w:r>
      <w:r w:rsidR="00D34537">
        <w:t>16</w:t>
      </w:r>
      <w:r>
        <w:t xml:space="preserve"> Chức năng </w:t>
      </w:r>
      <w:r w:rsidR="00577776">
        <w:t>Manage Off Client</w:t>
      </w:r>
    </w:p>
    <w:tbl>
      <w:tblPr>
        <w:tblStyle w:val="TableGrid"/>
        <w:tblW w:w="9445" w:type="dxa"/>
        <w:tblLook w:val="04A0" w:firstRow="1" w:lastRow="0" w:firstColumn="1" w:lastColumn="0" w:noHBand="0" w:noVBand="1"/>
      </w:tblPr>
      <w:tblGrid>
        <w:gridCol w:w="1723"/>
        <w:gridCol w:w="3762"/>
        <w:gridCol w:w="3960"/>
      </w:tblGrid>
      <w:tr w:rsidR="005F4A14" w14:paraId="19449992" w14:textId="77777777" w:rsidTr="00577776">
        <w:tc>
          <w:tcPr>
            <w:tcW w:w="1723" w:type="dxa"/>
          </w:tcPr>
          <w:p w14:paraId="47CC3973" w14:textId="77777777" w:rsidR="005F4A14" w:rsidRPr="004A4267" w:rsidRDefault="005F4A14" w:rsidP="00577776">
            <w:pPr>
              <w:rPr>
                <w:b/>
              </w:rPr>
            </w:pPr>
            <w:r w:rsidRPr="004A4267">
              <w:rPr>
                <w:b/>
              </w:rPr>
              <w:t xml:space="preserve">Tên Use case </w:t>
            </w:r>
          </w:p>
        </w:tc>
        <w:tc>
          <w:tcPr>
            <w:tcW w:w="7722" w:type="dxa"/>
            <w:gridSpan w:val="2"/>
          </w:tcPr>
          <w:p w14:paraId="00C4CEF7" w14:textId="6F32B013" w:rsidR="005F4A14" w:rsidRDefault="00577776" w:rsidP="00577776">
            <w:r>
              <w:t>Manage Off Client</w:t>
            </w:r>
          </w:p>
        </w:tc>
      </w:tr>
      <w:tr w:rsidR="005F4A14" w14:paraId="636D5347" w14:textId="77777777" w:rsidTr="00577776">
        <w:tc>
          <w:tcPr>
            <w:tcW w:w="1723" w:type="dxa"/>
          </w:tcPr>
          <w:p w14:paraId="77C44696" w14:textId="77777777" w:rsidR="005F4A14" w:rsidRPr="004A4267" w:rsidRDefault="005F4A14" w:rsidP="00577776">
            <w:pPr>
              <w:rPr>
                <w:b/>
              </w:rPr>
            </w:pPr>
            <w:r w:rsidRPr="004A4267">
              <w:rPr>
                <w:b/>
              </w:rPr>
              <w:t>Mô tả</w:t>
            </w:r>
          </w:p>
        </w:tc>
        <w:tc>
          <w:tcPr>
            <w:tcW w:w="7722" w:type="dxa"/>
            <w:gridSpan w:val="2"/>
          </w:tcPr>
          <w:p w14:paraId="3FD4D7F3" w14:textId="599C439E" w:rsidR="005F4A14" w:rsidRDefault="00686B0C" w:rsidP="00577776">
            <w:r>
              <w:t>Cho phép Restart hoặc Shut Down máy trạm.</w:t>
            </w:r>
          </w:p>
        </w:tc>
      </w:tr>
      <w:tr w:rsidR="005F4A14" w14:paraId="7E400738" w14:textId="77777777" w:rsidTr="00577776">
        <w:tc>
          <w:tcPr>
            <w:tcW w:w="1723" w:type="dxa"/>
          </w:tcPr>
          <w:p w14:paraId="7420A800" w14:textId="77777777" w:rsidR="005F4A14" w:rsidRPr="004A4267" w:rsidRDefault="005F4A14" w:rsidP="00577776">
            <w:pPr>
              <w:rPr>
                <w:b/>
              </w:rPr>
            </w:pPr>
            <w:r w:rsidRPr="004A4267">
              <w:rPr>
                <w:b/>
              </w:rPr>
              <w:t>Tác nhân</w:t>
            </w:r>
          </w:p>
        </w:tc>
        <w:tc>
          <w:tcPr>
            <w:tcW w:w="7722" w:type="dxa"/>
            <w:gridSpan w:val="2"/>
          </w:tcPr>
          <w:p w14:paraId="23DA06B5" w14:textId="427E54AC" w:rsidR="005F4A14" w:rsidRDefault="00D34537" w:rsidP="00577776">
            <w:r>
              <w:t>Staff, Manager</w:t>
            </w:r>
          </w:p>
        </w:tc>
      </w:tr>
      <w:tr w:rsidR="005F4A14" w14:paraId="1DE329CB" w14:textId="77777777" w:rsidTr="00577776">
        <w:tc>
          <w:tcPr>
            <w:tcW w:w="1723" w:type="dxa"/>
          </w:tcPr>
          <w:p w14:paraId="7961FBC2" w14:textId="77777777" w:rsidR="005F4A14" w:rsidRPr="004A4267" w:rsidRDefault="005F4A14" w:rsidP="00577776">
            <w:pPr>
              <w:rPr>
                <w:b/>
              </w:rPr>
            </w:pPr>
            <w:r w:rsidRPr="004A4267">
              <w:rPr>
                <w:b/>
              </w:rPr>
              <w:t>Ràng buộc</w:t>
            </w:r>
          </w:p>
        </w:tc>
        <w:tc>
          <w:tcPr>
            <w:tcW w:w="7722" w:type="dxa"/>
            <w:gridSpan w:val="2"/>
          </w:tcPr>
          <w:p w14:paraId="3F042A9A" w14:textId="77777777" w:rsidR="005F4A14" w:rsidRDefault="005F4A14" w:rsidP="00577776"/>
        </w:tc>
      </w:tr>
      <w:tr w:rsidR="005F4A14" w14:paraId="2FC4224E" w14:textId="77777777" w:rsidTr="00577776">
        <w:tc>
          <w:tcPr>
            <w:tcW w:w="1723" w:type="dxa"/>
          </w:tcPr>
          <w:p w14:paraId="2EC70E0A" w14:textId="77777777" w:rsidR="005F4A14" w:rsidRPr="004A4267" w:rsidRDefault="005F4A14" w:rsidP="00577776">
            <w:pPr>
              <w:rPr>
                <w:b/>
              </w:rPr>
            </w:pPr>
            <w:r w:rsidRPr="004A4267">
              <w:rPr>
                <w:b/>
              </w:rPr>
              <w:t>Tiền điều kiện</w:t>
            </w:r>
          </w:p>
        </w:tc>
        <w:tc>
          <w:tcPr>
            <w:tcW w:w="7722" w:type="dxa"/>
            <w:gridSpan w:val="2"/>
          </w:tcPr>
          <w:p w14:paraId="25725F70" w14:textId="77777777" w:rsidR="005F4A14" w:rsidRDefault="005F4A14" w:rsidP="00577776"/>
        </w:tc>
      </w:tr>
      <w:tr w:rsidR="005F4A14" w14:paraId="36C6F685" w14:textId="77777777" w:rsidTr="00577776">
        <w:tc>
          <w:tcPr>
            <w:tcW w:w="1723" w:type="dxa"/>
          </w:tcPr>
          <w:p w14:paraId="1264E347" w14:textId="77777777" w:rsidR="005F4A14" w:rsidRPr="004A4267" w:rsidRDefault="005F4A14" w:rsidP="00577776">
            <w:pPr>
              <w:rPr>
                <w:b/>
              </w:rPr>
            </w:pPr>
            <w:r w:rsidRPr="004A4267">
              <w:rPr>
                <w:b/>
              </w:rPr>
              <w:t>Hậu điều kiện</w:t>
            </w:r>
          </w:p>
        </w:tc>
        <w:tc>
          <w:tcPr>
            <w:tcW w:w="7722" w:type="dxa"/>
            <w:gridSpan w:val="2"/>
          </w:tcPr>
          <w:p w14:paraId="436FE592" w14:textId="77777777" w:rsidR="005F4A14" w:rsidRDefault="005F4A14" w:rsidP="00577776"/>
        </w:tc>
      </w:tr>
      <w:tr w:rsidR="005F4A14" w14:paraId="1379DECA" w14:textId="77777777" w:rsidTr="00577776">
        <w:tc>
          <w:tcPr>
            <w:tcW w:w="1723" w:type="dxa"/>
            <w:vMerge w:val="restart"/>
            <w:vAlign w:val="center"/>
          </w:tcPr>
          <w:p w14:paraId="09EC160D" w14:textId="77777777" w:rsidR="005F4A14" w:rsidRPr="004A4267" w:rsidRDefault="005F4A14" w:rsidP="00577776">
            <w:pPr>
              <w:rPr>
                <w:b/>
              </w:rPr>
            </w:pPr>
            <w:r w:rsidRPr="004A4267">
              <w:rPr>
                <w:b/>
              </w:rPr>
              <w:t>Hoạt động</w:t>
            </w:r>
          </w:p>
        </w:tc>
        <w:tc>
          <w:tcPr>
            <w:tcW w:w="3762" w:type="dxa"/>
          </w:tcPr>
          <w:p w14:paraId="41169A02"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1B1F1BCA" w14:textId="77777777" w:rsidR="005F4A14" w:rsidRPr="00930EBA" w:rsidRDefault="005F4A14" w:rsidP="00577776">
            <w:pPr>
              <w:jc w:val="center"/>
              <w:rPr>
                <w:b/>
              </w:rPr>
            </w:pPr>
            <w:r w:rsidRPr="00930EBA">
              <w:rPr>
                <w:b/>
              </w:rPr>
              <w:t>Hệ thống</w:t>
            </w:r>
          </w:p>
        </w:tc>
      </w:tr>
      <w:tr w:rsidR="005F4A14" w14:paraId="573DE0F1" w14:textId="77777777" w:rsidTr="00577776">
        <w:tc>
          <w:tcPr>
            <w:tcW w:w="1723" w:type="dxa"/>
            <w:vMerge/>
          </w:tcPr>
          <w:p w14:paraId="4564AD05" w14:textId="77777777" w:rsidR="005F4A14" w:rsidRPr="004A4267" w:rsidRDefault="005F4A14" w:rsidP="00577776">
            <w:pPr>
              <w:rPr>
                <w:b/>
              </w:rPr>
            </w:pPr>
          </w:p>
        </w:tc>
        <w:tc>
          <w:tcPr>
            <w:tcW w:w="7722" w:type="dxa"/>
            <w:gridSpan w:val="2"/>
          </w:tcPr>
          <w:p w14:paraId="424E7727" w14:textId="77777777" w:rsidR="005F4A14" w:rsidRPr="00930EBA" w:rsidRDefault="005F4A14" w:rsidP="00577776">
            <w:pPr>
              <w:rPr>
                <w:b/>
              </w:rPr>
            </w:pPr>
            <w:r w:rsidRPr="00930EBA">
              <w:rPr>
                <w:b/>
              </w:rPr>
              <w:t xml:space="preserve">Luồng chính: </w:t>
            </w:r>
            <w:r>
              <w:rPr>
                <w:b/>
              </w:rPr>
              <w:t>thành công</w:t>
            </w:r>
          </w:p>
        </w:tc>
      </w:tr>
      <w:tr w:rsidR="005F4A14" w14:paraId="6A5728EC" w14:textId="77777777" w:rsidTr="00577776">
        <w:tc>
          <w:tcPr>
            <w:tcW w:w="1723" w:type="dxa"/>
            <w:vMerge/>
          </w:tcPr>
          <w:p w14:paraId="7BEB6C37" w14:textId="77777777" w:rsidR="005F4A14" w:rsidRPr="004A4267" w:rsidRDefault="005F4A14" w:rsidP="00577776">
            <w:pPr>
              <w:rPr>
                <w:b/>
              </w:rPr>
            </w:pPr>
          </w:p>
        </w:tc>
        <w:tc>
          <w:tcPr>
            <w:tcW w:w="3762" w:type="dxa"/>
          </w:tcPr>
          <w:p w14:paraId="11A3850D" w14:textId="77777777" w:rsidR="005F4A14" w:rsidRDefault="005F4A14" w:rsidP="00577776">
            <w:pPr>
              <w:jc w:val="both"/>
            </w:pPr>
          </w:p>
        </w:tc>
        <w:tc>
          <w:tcPr>
            <w:tcW w:w="3960" w:type="dxa"/>
          </w:tcPr>
          <w:p w14:paraId="4933FBFE" w14:textId="77777777" w:rsidR="005F4A14" w:rsidRDefault="005F4A14" w:rsidP="00577776"/>
        </w:tc>
      </w:tr>
      <w:tr w:rsidR="005F4A14" w14:paraId="3C4C7BF3" w14:textId="77777777" w:rsidTr="00577776">
        <w:tc>
          <w:tcPr>
            <w:tcW w:w="1723" w:type="dxa"/>
            <w:vMerge/>
          </w:tcPr>
          <w:p w14:paraId="2CC9C3EC" w14:textId="77777777" w:rsidR="005F4A14" w:rsidRPr="004A4267" w:rsidRDefault="005F4A14" w:rsidP="00577776">
            <w:pPr>
              <w:rPr>
                <w:b/>
              </w:rPr>
            </w:pPr>
          </w:p>
        </w:tc>
        <w:tc>
          <w:tcPr>
            <w:tcW w:w="7722" w:type="dxa"/>
            <w:gridSpan w:val="2"/>
          </w:tcPr>
          <w:p w14:paraId="536DF493" w14:textId="77777777" w:rsidR="005F4A14" w:rsidRPr="00930EBA" w:rsidRDefault="005F4A14" w:rsidP="00577776">
            <w:pPr>
              <w:rPr>
                <w:b/>
              </w:rPr>
            </w:pPr>
            <w:r>
              <w:rPr>
                <w:b/>
              </w:rPr>
              <w:t>Luồng phụ: Thống kê thất bại</w:t>
            </w:r>
          </w:p>
        </w:tc>
      </w:tr>
      <w:tr w:rsidR="005F4A14" w14:paraId="0540B690" w14:textId="77777777" w:rsidTr="00577776">
        <w:tc>
          <w:tcPr>
            <w:tcW w:w="1723" w:type="dxa"/>
            <w:vMerge/>
          </w:tcPr>
          <w:p w14:paraId="5D3BFD3B" w14:textId="77777777" w:rsidR="005F4A14" w:rsidRPr="004A4267" w:rsidRDefault="005F4A14" w:rsidP="00577776">
            <w:pPr>
              <w:rPr>
                <w:b/>
              </w:rPr>
            </w:pPr>
          </w:p>
        </w:tc>
        <w:tc>
          <w:tcPr>
            <w:tcW w:w="3762" w:type="dxa"/>
          </w:tcPr>
          <w:p w14:paraId="616EA61C" w14:textId="77777777" w:rsidR="005F4A14" w:rsidRDefault="005F4A14" w:rsidP="00577776"/>
        </w:tc>
        <w:tc>
          <w:tcPr>
            <w:tcW w:w="3960" w:type="dxa"/>
          </w:tcPr>
          <w:p w14:paraId="6CE76CAA" w14:textId="77777777" w:rsidR="005F4A14" w:rsidRDefault="005F4A14" w:rsidP="00577776"/>
        </w:tc>
      </w:tr>
      <w:tr w:rsidR="005F4A14" w14:paraId="0903E4EC" w14:textId="77777777" w:rsidTr="00577776">
        <w:tc>
          <w:tcPr>
            <w:tcW w:w="1723" w:type="dxa"/>
          </w:tcPr>
          <w:p w14:paraId="1EA86F15" w14:textId="77777777" w:rsidR="005F4A14" w:rsidRPr="004A4267" w:rsidRDefault="005F4A14" w:rsidP="00577776">
            <w:pPr>
              <w:rPr>
                <w:b/>
              </w:rPr>
            </w:pPr>
            <w:r w:rsidRPr="004A4267">
              <w:rPr>
                <w:b/>
              </w:rPr>
              <w:t>Thông điệp</w:t>
            </w:r>
          </w:p>
        </w:tc>
        <w:tc>
          <w:tcPr>
            <w:tcW w:w="7722" w:type="dxa"/>
            <w:gridSpan w:val="2"/>
          </w:tcPr>
          <w:p w14:paraId="3EBA3805" w14:textId="77777777" w:rsidR="005F4A14" w:rsidRDefault="005F4A14" w:rsidP="00577776">
            <w:pPr>
              <w:keepNext/>
            </w:pPr>
          </w:p>
        </w:tc>
      </w:tr>
    </w:tbl>
    <w:p w14:paraId="79CC6568" w14:textId="30B2A124" w:rsidR="005F4A14" w:rsidRDefault="00577776" w:rsidP="00577776">
      <w:pPr>
        <w:pStyle w:val="Caption"/>
      </w:pPr>
      <w:bookmarkStart w:id="66" w:name="_Toc468297235"/>
      <w:r>
        <w:t xml:space="preserve">Bảng </w:t>
      </w:r>
      <w:fldSimple w:instr=" SEQ Bảng \* ARABIC ">
        <w:r w:rsidR="00581812">
          <w:rPr>
            <w:noProof/>
          </w:rPr>
          <w:t>20</w:t>
        </w:r>
      </w:fldSimple>
      <w:r>
        <w:t>:</w:t>
      </w:r>
      <w:r w:rsidRPr="00577776">
        <w:t xml:space="preserve"> </w:t>
      </w:r>
      <w:r>
        <w:t>Chức năng Manage Off Client</w:t>
      </w:r>
      <w:bookmarkEnd w:id="66"/>
    </w:p>
    <w:p w14:paraId="315B2FAF" w14:textId="5920D54E" w:rsidR="005F4A14" w:rsidRDefault="005F4A14" w:rsidP="005F4A14">
      <w:pPr>
        <w:pStyle w:val="Tiumccp3"/>
      </w:pPr>
      <w:r>
        <w:t>3.1.5.</w:t>
      </w:r>
      <w:r w:rsidR="00D34537">
        <w:t>17</w:t>
      </w:r>
      <w:r>
        <w:t xml:space="preserve"> Chức năng </w:t>
      </w:r>
      <w:r w:rsidR="00577776">
        <w:t>Sent Message</w:t>
      </w:r>
    </w:p>
    <w:tbl>
      <w:tblPr>
        <w:tblStyle w:val="TableGrid"/>
        <w:tblW w:w="9445" w:type="dxa"/>
        <w:tblLook w:val="04A0" w:firstRow="1" w:lastRow="0" w:firstColumn="1" w:lastColumn="0" w:noHBand="0" w:noVBand="1"/>
      </w:tblPr>
      <w:tblGrid>
        <w:gridCol w:w="1723"/>
        <w:gridCol w:w="3762"/>
        <w:gridCol w:w="3960"/>
      </w:tblGrid>
      <w:tr w:rsidR="005F4A14" w14:paraId="74D6F17C" w14:textId="77777777" w:rsidTr="00577776">
        <w:tc>
          <w:tcPr>
            <w:tcW w:w="1723" w:type="dxa"/>
          </w:tcPr>
          <w:p w14:paraId="7571E1B0" w14:textId="77777777" w:rsidR="005F4A14" w:rsidRPr="004A4267" w:rsidRDefault="005F4A14" w:rsidP="00577776">
            <w:pPr>
              <w:rPr>
                <w:b/>
              </w:rPr>
            </w:pPr>
            <w:r w:rsidRPr="004A4267">
              <w:rPr>
                <w:b/>
              </w:rPr>
              <w:t xml:space="preserve">Tên Use case </w:t>
            </w:r>
          </w:p>
        </w:tc>
        <w:tc>
          <w:tcPr>
            <w:tcW w:w="7722" w:type="dxa"/>
            <w:gridSpan w:val="2"/>
          </w:tcPr>
          <w:p w14:paraId="2CEC005E" w14:textId="5ACBA94A" w:rsidR="005F4A14" w:rsidRDefault="00577776" w:rsidP="00577776">
            <w:r>
              <w:t>Sent Message</w:t>
            </w:r>
          </w:p>
        </w:tc>
      </w:tr>
      <w:tr w:rsidR="005F4A14" w14:paraId="75609769" w14:textId="77777777" w:rsidTr="00577776">
        <w:tc>
          <w:tcPr>
            <w:tcW w:w="1723" w:type="dxa"/>
          </w:tcPr>
          <w:p w14:paraId="74FB0BFE" w14:textId="77777777" w:rsidR="005F4A14" w:rsidRPr="004A4267" w:rsidRDefault="005F4A14" w:rsidP="00577776">
            <w:pPr>
              <w:rPr>
                <w:b/>
              </w:rPr>
            </w:pPr>
            <w:r w:rsidRPr="004A4267">
              <w:rPr>
                <w:b/>
              </w:rPr>
              <w:t>Mô tả</w:t>
            </w:r>
          </w:p>
        </w:tc>
        <w:tc>
          <w:tcPr>
            <w:tcW w:w="7722" w:type="dxa"/>
            <w:gridSpan w:val="2"/>
          </w:tcPr>
          <w:p w14:paraId="5E08097B" w14:textId="48551748" w:rsidR="005F4A14" w:rsidRDefault="00686B0C" w:rsidP="00577776">
            <w:r>
              <w:t>Giao tiếp, gửi tin nhắn cho người sử dụng tại máy trạm.</w:t>
            </w:r>
          </w:p>
        </w:tc>
      </w:tr>
      <w:tr w:rsidR="005F4A14" w14:paraId="3071C9BA" w14:textId="77777777" w:rsidTr="00577776">
        <w:tc>
          <w:tcPr>
            <w:tcW w:w="1723" w:type="dxa"/>
          </w:tcPr>
          <w:p w14:paraId="159D8E49" w14:textId="77777777" w:rsidR="005F4A14" w:rsidRPr="004A4267" w:rsidRDefault="005F4A14" w:rsidP="00577776">
            <w:pPr>
              <w:rPr>
                <w:b/>
              </w:rPr>
            </w:pPr>
            <w:r w:rsidRPr="004A4267">
              <w:rPr>
                <w:b/>
              </w:rPr>
              <w:t>Tác nhân</w:t>
            </w:r>
          </w:p>
        </w:tc>
        <w:tc>
          <w:tcPr>
            <w:tcW w:w="7722" w:type="dxa"/>
            <w:gridSpan w:val="2"/>
          </w:tcPr>
          <w:p w14:paraId="586832CD" w14:textId="5BA4009A" w:rsidR="005F4A14" w:rsidRDefault="00D34537" w:rsidP="00577776">
            <w:r>
              <w:t>Staff, Manager</w:t>
            </w:r>
          </w:p>
        </w:tc>
      </w:tr>
      <w:tr w:rsidR="005F4A14" w14:paraId="67D07D75" w14:textId="77777777" w:rsidTr="00577776">
        <w:tc>
          <w:tcPr>
            <w:tcW w:w="1723" w:type="dxa"/>
          </w:tcPr>
          <w:p w14:paraId="1854A396" w14:textId="77777777" w:rsidR="005F4A14" w:rsidRPr="004A4267" w:rsidRDefault="005F4A14" w:rsidP="00577776">
            <w:pPr>
              <w:rPr>
                <w:b/>
              </w:rPr>
            </w:pPr>
            <w:r w:rsidRPr="004A4267">
              <w:rPr>
                <w:b/>
              </w:rPr>
              <w:t>Ràng buộc</w:t>
            </w:r>
          </w:p>
        </w:tc>
        <w:tc>
          <w:tcPr>
            <w:tcW w:w="7722" w:type="dxa"/>
            <w:gridSpan w:val="2"/>
          </w:tcPr>
          <w:p w14:paraId="0214821E" w14:textId="77777777" w:rsidR="005F4A14" w:rsidRDefault="005F4A14" w:rsidP="00577776"/>
        </w:tc>
      </w:tr>
      <w:tr w:rsidR="005F4A14" w14:paraId="78744000" w14:textId="77777777" w:rsidTr="00577776">
        <w:tc>
          <w:tcPr>
            <w:tcW w:w="1723" w:type="dxa"/>
          </w:tcPr>
          <w:p w14:paraId="4469D310" w14:textId="77777777" w:rsidR="005F4A14" w:rsidRPr="004A4267" w:rsidRDefault="005F4A14" w:rsidP="00577776">
            <w:pPr>
              <w:rPr>
                <w:b/>
              </w:rPr>
            </w:pPr>
            <w:r w:rsidRPr="004A4267">
              <w:rPr>
                <w:b/>
              </w:rPr>
              <w:t>Tiền điều kiện</w:t>
            </w:r>
          </w:p>
        </w:tc>
        <w:tc>
          <w:tcPr>
            <w:tcW w:w="7722" w:type="dxa"/>
            <w:gridSpan w:val="2"/>
          </w:tcPr>
          <w:p w14:paraId="2AD2EA53" w14:textId="77777777" w:rsidR="005F4A14" w:rsidRDefault="005F4A14" w:rsidP="00577776"/>
        </w:tc>
      </w:tr>
      <w:tr w:rsidR="005F4A14" w14:paraId="067EC6DD" w14:textId="77777777" w:rsidTr="00577776">
        <w:tc>
          <w:tcPr>
            <w:tcW w:w="1723" w:type="dxa"/>
          </w:tcPr>
          <w:p w14:paraId="1EC835A4" w14:textId="77777777" w:rsidR="005F4A14" w:rsidRPr="004A4267" w:rsidRDefault="005F4A14" w:rsidP="00577776">
            <w:pPr>
              <w:rPr>
                <w:b/>
              </w:rPr>
            </w:pPr>
            <w:r w:rsidRPr="004A4267">
              <w:rPr>
                <w:b/>
              </w:rPr>
              <w:t>Hậu điều kiện</w:t>
            </w:r>
          </w:p>
        </w:tc>
        <w:tc>
          <w:tcPr>
            <w:tcW w:w="7722" w:type="dxa"/>
            <w:gridSpan w:val="2"/>
          </w:tcPr>
          <w:p w14:paraId="01BE8EF4" w14:textId="77777777" w:rsidR="005F4A14" w:rsidRDefault="005F4A14" w:rsidP="00577776"/>
        </w:tc>
      </w:tr>
      <w:tr w:rsidR="005F4A14" w14:paraId="2395589B" w14:textId="77777777" w:rsidTr="00577776">
        <w:tc>
          <w:tcPr>
            <w:tcW w:w="1723" w:type="dxa"/>
            <w:vMerge w:val="restart"/>
            <w:vAlign w:val="center"/>
          </w:tcPr>
          <w:p w14:paraId="489FC3CF" w14:textId="77777777" w:rsidR="005F4A14" w:rsidRPr="004A4267" w:rsidRDefault="005F4A14" w:rsidP="00577776">
            <w:pPr>
              <w:rPr>
                <w:b/>
              </w:rPr>
            </w:pPr>
            <w:r w:rsidRPr="004A4267">
              <w:rPr>
                <w:b/>
              </w:rPr>
              <w:t>Hoạt động</w:t>
            </w:r>
          </w:p>
        </w:tc>
        <w:tc>
          <w:tcPr>
            <w:tcW w:w="3762" w:type="dxa"/>
          </w:tcPr>
          <w:p w14:paraId="3427BD86" w14:textId="77777777" w:rsidR="005F4A14" w:rsidRPr="00930EBA" w:rsidRDefault="005F4A14" w:rsidP="00577776">
            <w:pPr>
              <w:tabs>
                <w:tab w:val="left" w:pos="408"/>
                <w:tab w:val="center" w:pos="1488"/>
              </w:tabs>
              <w:rPr>
                <w:b/>
              </w:rPr>
            </w:pPr>
            <w:r>
              <w:rPr>
                <w:b/>
              </w:rPr>
              <w:tab/>
            </w:r>
            <w:r>
              <w:rPr>
                <w:b/>
              </w:rPr>
              <w:tab/>
            </w:r>
            <w:r w:rsidRPr="00930EBA">
              <w:rPr>
                <w:b/>
              </w:rPr>
              <w:t>Tác nhân</w:t>
            </w:r>
          </w:p>
        </w:tc>
        <w:tc>
          <w:tcPr>
            <w:tcW w:w="3960" w:type="dxa"/>
          </w:tcPr>
          <w:p w14:paraId="739E865B" w14:textId="77777777" w:rsidR="005F4A14" w:rsidRPr="00930EBA" w:rsidRDefault="005F4A14" w:rsidP="00577776">
            <w:pPr>
              <w:jc w:val="center"/>
              <w:rPr>
                <w:b/>
              </w:rPr>
            </w:pPr>
            <w:r w:rsidRPr="00930EBA">
              <w:rPr>
                <w:b/>
              </w:rPr>
              <w:t>Hệ thống</w:t>
            </w:r>
          </w:p>
        </w:tc>
      </w:tr>
      <w:tr w:rsidR="005F4A14" w14:paraId="7F4A47AB" w14:textId="77777777" w:rsidTr="00577776">
        <w:tc>
          <w:tcPr>
            <w:tcW w:w="1723" w:type="dxa"/>
            <w:vMerge/>
          </w:tcPr>
          <w:p w14:paraId="3374FC6A" w14:textId="77777777" w:rsidR="005F4A14" w:rsidRPr="004A4267" w:rsidRDefault="005F4A14" w:rsidP="00577776">
            <w:pPr>
              <w:rPr>
                <w:b/>
              </w:rPr>
            </w:pPr>
          </w:p>
        </w:tc>
        <w:tc>
          <w:tcPr>
            <w:tcW w:w="7722" w:type="dxa"/>
            <w:gridSpan w:val="2"/>
          </w:tcPr>
          <w:p w14:paraId="2A043AA3" w14:textId="77777777" w:rsidR="005F4A14" w:rsidRPr="00930EBA" w:rsidRDefault="005F4A14" w:rsidP="00577776">
            <w:pPr>
              <w:rPr>
                <w:b/>
              </w:rPr>
            </w:pPr>
            <w:r w:rsidRPr="00930EBA">
              <w:rPr>
                <w:b/>
              </w:rPr>
              <w:t xml:space="preserve">Luồng chính: </w:t>
            </w:r>
            <w:r>
              <w:rPr>
                <w:b/>
              </w:rPr>
              <w:t>thành công</w:t>
            </w:r>
          </w:p>
        </w:tc>
      </w:tr>
      <w:tr w:rsidR="005F4A14" w14:paraId="49654B74" w14:textId="77777777" w:rsidTr="00577776">
        <w:tc>
          <w:tcPr>
            <w:tcW w:w="1723" w:type="dxa"/>
            <w:vMerge/>
          </w:tcPr>
          <w:p w14:paraId="5FAC5DC3" w14:textId="77777777" w:rsidR="005F4A14" w:rsidRPr="004A4267" w:rsidRDefault="005F4A14" w:rsidP="00577776">
            <w:pPr>
              <w:rPr>
                <w:b/>
              </w:rPr>
            </w:pPr>
          </w:p>
        </w:tc>
        <w:tc>
          <w:tcPr>
            <w:tcW w:w="3762" w:type="dxa"/>
          </w:tcPr>
          <w:p w14:paraId="7295D861" w14:textId="77777777" w:rsidR="005F4A14" w:rsidRDefault="005F4A14" w:rsidP="00577776">
            <w:pPr>
              <w:jc w:val="both"/>
            </w:pPr>
          </w:p>
        </w:tc>
        <w:tc>
          <w:tcPr>
            <w:tcW w:w="3960" w:type="dxa"/>
          </w:tcPr>
          <w:p w14:paraId="799AF992" w14:textId="77777777" w:rsidR="005F4A14" w:rsidRDefault="005F4A14" w:rsidP="00577776"/>
        </w:tc>
      </w:tr>
      <w:tr w:rsidR="005F4A14" w14:paraId="00FBA782" w14:textId="77777777" w:rsidTr="00577776">
        <w:tc>
          <w:tcPr>
            <w:tcW w:w="1723" w:type="dxa"/>
            <w:vMerge/>
          </w:tcPr>
          <w:p w14:paraId="4E0C6CE5" w14:textId="77777777" w:rsidR="005F4A14" w:rsidRPr="004A4267" w:rsidRDefault="005F4A14" w:rsidP="00577776">
            <w:pPr>
              <w:rPr>
                <w:b/>
              </w:rPr>
            </w:pPr>
          </w:p>
        </w:tc>
        <w:tc>
          <w:tcPr>
            <w:tcW w:w="7722" w:type="dxa"/>
            <w:gridSpan w:val="2"/>
          </w:tcPr>
          <w:p w14:paraId="4DBA592B" w14:textId="77777777" w:rsidR="005F4A14" w:rsidRPr="00930EBA" w:rsidRDefault="005F4A14" w:rsidP="00577776">
            <w:pPr>
              <w:rPr>
                <w:b/>
              </w:rPr>
            </w:pPr>
            <w:r>
              <w:rPr>
                <w:b/>
              </w:rPr>
              <w:t>Luồng phụ: Thống kê thất bại</w:t>
            </w:r>
          </w:p>
        </w:tc>
      </w:tr>
      <w:tr w:rsidR="005F4A14" w14:paraId="75D8A9EE" w14:textId="77777777" w:rsidTr="00577776">
        <w:tc>
          <w:tcPr>
            <w:tcW w:w="1723" w:type="dxa"/>
            <w:vMerge/>
          </w:tcPr>
          <w:p w14:paraId="5155D462" w14:textId="77777777" w:rsidR="005F4A14" w:rsidRPr="004A4267" w:rsidRDefault="005F4A14" w:rsidP="00577776">
            <w:pPr>
              <w:rPr>
                <w:b/>
              </w:rPr>
            </w:pPr>
          </w:p>
        </w:tc>
        <w:tc>
          <w:tcPr>
            <w:tcW w:w="3762" w:type="dxa"/>
          </w:tcPr>
          <w:p w14:paraId="64C1893E" w14:textId="77777777" w:rsidR="005F4A14" w:rsidRDefault="005F4A14" w:rsidP="00577776"/>
        </w:tc>
        <w:tc>
          <w:tcPr>
            <w:tcW w:w="3960" w:type="dxa"/>
          </w:tcPr>
          <w:p w14:paraId="6FBB0C6D" w14:textId="77777777" w:rsidR="005F4A14" w:rsidRDefault="005F4A14" w:rsidP="00577776"/>
        </w:tc>
      </w:tr>
      <w:tr w:rsidR="005F4A14" w14:paraId="188AAAF8" w14:textId="77777777" w:rsidTr="00577776">
        <w:tc>
          <w:tcPr>
            <w:tcW w:w="1723" w:type="dxa"/>
          </w:tcPr>
          <w:p w14:paraId="13FC04E0" w14:textId="77777777" w:rsidR="005F4A14" w:rsidRPr="004A4267" w:rsidRDefault="005F4A14" w:rsidP="00577776">
            <w:pPr>
              <w:rPr>
                <w:b/>
              </w:rPr>
            </w:pPr>
            <w:r w:rsidRPr="004A4267">
              <w:rPr>
                <w:b/>
              </w:rPr>
              <w:t>Thông điệp</w:t>
            </w:r>
          </w:p>
        </w:tc>
        <w:tc>
          <w:tcPr>
            <w:tcW w:w="7722" w:type="dxa"/>
            <w:gridSpan w:val="2"/>
          </w:tcPr>
          <w:p w14:paraId="4653D121" w14:textId="77777777" w:rsidR="005F4A14" w:rsidRDefault="005F4A14" w:rsidP="00577776">
            <w:pPr>
              <w:keepNext/>
            </w:pPr>
          </w:p>
        </w:tc>
      </w:tr>
    </w:tbl>
    <w:p w14:paraId="40784474" w14:textId="57C11E91" w:rsidR="005F4A14" w:rsidRDefault="00577776" w:rsidP="00577776">
      <w:pPr>
        <w:pStyle w:val="Caption"/>
      </w:pPr>
      <w:bookmarkStart w:id="67" w:name="_Toc468297236"/>
      <w:r>
        <w:t xml:space="preserve">Bảng </w:t>
      </w:r>
      <w:fldSimple w:instr=" SEQ Bảng \* ARABIC ">
        <w:r w:rsidR="00581812">
          <w:rPr>
            <w:noProof/>
          </w:rPr>
          <w:t>21</w:t>
        </w:r>
      </w:fldSimple>
      <w:r>
        <w:t>: Chức năng Sent Message</w:t>
      </w:r>
      <w:bookmarkEnd w:id="67"/>
    </w:p>
    <w:p w14:paraId="55F9FA24" w14:textId="790901AD" w:rsidR="00E0178D" w:rsidRPr="00D34537" w:rsidRDefault="009F3A09" w:rsidP="009F3A09">
      <w:pPr>
        <w:pStyle w:val="Tiumccp2"/>
      </w:pPr>
      <w:r w:rsidRPr="00D34537">
        <w:t>3.1.6 Mô tả chi tiết các Use case tại Client</w:t>
      </w:r>
    </w:p>
    <w:p w14:paraId="69924DDE" w14:textId="1AF89692" w:rsidR="009F3A09" w:rsidRDefault="00D34537" w:rsidP="00D34537">
      <w:pPr>
        <w:pStyle w:val="Tiumccp3"/>
      </w:pPr>
      <w:r>
        <w:t>3.1.6.1 Chức năng Require Open Client</w:t>
      </w:r>
    </w:p>
    <w:tbl>
      <w:tblPr>
        <w:tblStyle w:val="TableGrid"/>
        <w:tblW w:w="9445" w:type="dxa"/>
        <w:tblLook w:val="04A0" w:firstRow="1" w:lastRow="0" w:firstColumn="1" w:lastColumn="0" w:noHBand="0" w:noVBand="1"/>
      </w:tblPr>
      <w:tblGrid>
        <w:gridCol w:w="1723"/>
        <w:gridCol w:w="3762"/>
        <w:gridCol w:w="3960"/>
      </w:tblGrid>
      <w:tr w:rsidR="00D34537" w14:paraId="30B643AC" w14:textId="77777777" w:rsidTr="006C3DFD">
        <w:tc>
          <w:tcPr>
            <w:tcW w:w="1723" w:type="dxa"/>
          </w:tcPr>
          <w:p w14:paraId="234E6D55" w14:textId="77777777" w:rsidR="00D34537" w:rsidRPr="004A4267" w:rsidRDefault="00D34537" w:rsidP="006C3DFD">
            <w:pPr>
              <w:rPr>
                <w:b/>
              </w:rPr>
            </w:pPr>
            <w:r w:rsidRPr="004A4267">
              <w:rPr>
                <w:b/>
              </w:rPr>
              <w:t xml:space="preserve">Tên Use case </w:t>
            </w:r>
          </w:p>
        </w:tc>
        <w:tc>
          <w:tcPr>
            <w:tcW w:w="7722" w:type="dxa"/>
            <w:gridSpan w:val="2"/>
          </w:tcPr>
          <w:p w14:paraId="12C528AE" w14:textId="73C8DCBA" w:rsidR="00D34537" w:rsidRDefault="00581812" w:rsidP="006C3DFD">
            <w:r>
              <w:t>Require Open Client</w:t>
            </w:r>
          </w:p>
        </w:tc>
      </w:tr>
      <w:tr w:rsidR="00D34537" w14:paraId="6D74373B" w14:textId="77777777" w:rsidTr="006C3DFD">
        <w:tc>
          <w:tcPr>
            <w:tcW w:w="1723" w:type="dxa"/>
          </w:tcPr>
          <w:p w14:paraId="5B4EFA9E" w14:textId="77777777" w:rsidR="00D34537" w:rsidRPr="004A4267" w:rsidRDefault="00D34537" w:rsidP="006C3DFD">
            <w:pPr>
              <w:rPr>
                <w:b/>
              </w:rPr>
            </w:pPr>
            <w:r w:rsidRPr="004A4267">
              <w:rPr>
                <w:b/>
              </w:rPr>
              <w:t>Mô tả</w:t>
            </w:r>
          </w:p>
        </w:tc>
        <w:tc>
          <w:tcPr>
            <w:tcW w:w="7722" w:type="dxa"/>
            <w:gridSpan w:val="2"/>
          </w:tcPr>
          <w:p w14:paraId="7FF17721" w14:textId="1D67FEC4" w:rsidR="00D34537" w:rsidRDefault="00686B0C" w:rsidP="006C3DFD">
            <w:r>
              <w:t>Yêu cầu Server mở máy để sử dụng.</w:t>
            </w:r>
          </w:p>
        </w:tc>
      </w:tr>
      <w:tr w:rsidR="00D34537" w14:paraId="705EAA7D" w14:textId="77777777" w:rsidTr="006C3DFD">
        <w:tc>
          <w:tcPr>
            <w:tcW w:w="1723" w:type="dxa"/>
          </w:tcPr>
          <w:p w14:paraId="1E77B138" w14:textId="77777777" w:rsidR="00D34537" w:rsidRPr="004A4267" w:rsidRDefault="00D34537" w:rsidP="006C3DFD">
            <w:pPr>
              <w:rPr>
                <w:b/>
              </w:rPr>
            </w:pPr>
            <w:r w:rsidRPr="004A4267">
              <w:rPr>
                <w:b/>
              </w:rPr>
              <w:t>Tác nhân</w:t>
            </w:r>
          </w:p>
        </w:tc>
        <w:tc>
          <w:tcPr>
            <w:tcW w:w="7722" w:type="dxa"/>
            <w:gridSpan w:val="2"/>
          </w:tcPr>
          <w:p w14:paraId="70D682A3" w14:textId="60584705" w:rsidR="00D34537" w:rsidRDefault="00581812" w:rsidP="006C3DFD">
            <w:r>
              <w:t>Guest</w:t>
            </w:r>
          </w:p>
        </w:tc>
      </w:tr>
      <w:tr w:rsidR="00D34537" w14:paraId="033ED0F4" w14:textId="77777777" w:rsidTr="006C3DFD">
        <w:tc>
          <w:tcPr>
            <w:tcW w:w="1723" w:type="dxa"/>
          </w:tcPr>
          <w:p w14:paraId="7ABF603D" w14:textId="77777777" w:rsidR="00D34537" w:rsidRPr="004A4267" w:rsidRDefault="00D34537" w:rsidP="006C3DFD">
            <w:pPr>
              <w:rPr>
                <w:b/>
              </w:rPr>
            </w:pPr>
            <w:r w:rsidRPr="004A4267">
              <w:rPr>
                <w:b/>
              </w:rPr>
              <w:t>Ràng buộc</w:t>
            </w:r>
          </w:p>
        </w:tc>
        <w:tc>
          <w:tcPr>
            <w:tcW w:w="7722" w:type="dxa"/>
            <w:gridSpan w:val="2"/>
          </w:tcPr>
          <w:p w14:paraId="1ADBF47B" w14:textId="77777777" w:rsidR="00D34537" w:rsidRDefault="00D34537" w:rsidP="006C3DFD"/>
        </w:tc>
      </w:tr>
      <w:tr w:rsidR="00D34537" w14:paraId="0BEF569B" w14:textId="77777777" w:rsidTr="006C3DFD">
        <w:tc>
          <w:tcPr>
            <w:tcW w:w="1723" w:type="dxa"/>
          </w:tcPr>
          <w:p w14:paraId="1BE2D1F2" w14:textId="77777777" w:rsidR="00D34537" w:rsidRPr="004A4267" w:rsidRDefault="00D34537" w:rsidP="006C3DFD">
            <w:pPr>
              <w:rPr>
                <w:b/>
              </w:rPr>
            </w:pPr>
            <w:r w:rsidRPr="004A4267">
              <w:rPr>
                <w:b/>
              </w:rPr>
              <w:t>Tiền điều kiện</w:t>
            </w:r>
          </w:p>
        </w:tc>
        <w:tc>
          <w:tcPr>
            <w:tcW w:w="7722" w:type="dxa"/>
            <w:gridSpan w:val="2"/>
          </w:tcPr>
          <w:p w14:paraId="679CF852" w14:textId="77777777" w:rsidR="00D34537" w:rsidRDefault="00D34537" w:rsidP="006C3DFD"/>
        </w:tc>
      </w:tr>
      <w:tr w:rsidR="00D34537" w14:paraId="4D72F6D1" w14:textId="77777777" w:rsidTr="006C3DFD">
        <w:tc>
          <w:tcPr>
            <w:tcW w:w="1723" w:type="dxa"/>
          </w:tcPr>
          <w:p w14:paraId="77DA329A" w14:textId="77777777" w:rsidR="00D34537" w:rsidRPr="004A4267" w:rsidRDefault="00D34537" w:rsidP="006C3DFD">
            <w:pPr>
              <w:rPr>
                <w:b/>
              </w:rPr>
            </w:pPr>
            <w:r w:rsidRPr="004A4267">
              <w:rPr>
                <w:b/>
              </w:rPr>
              <w:t>Hậu điều kiện</w:t>
            </w:r>
          </w:p>
        </w:tc>
        <w:tc>
          <w:tcPr>
            <w:tcW w:w="7722" w:type="dxa"/>
            <w:gridSpan w:val="2"/>
          </w:tcPr>
          <w:p w14:paraId="08D423ED" w14:textId="77777777" w:rsidR="00D34537" w:rsidRDefault="00D34537" w:rsidP="006C3DFD"/>
        </w:tc>
      </w:tr>
      <w:tr w:rsidR="00D34537" w14:paraId="5622C44C" w14:textId="77777777" w:rsidTr="006C3DFD">
        <w:tc>
          <w:tcPr>
            <w:tcW w:w="1723" w:type="dxa"/>
            <w:vMerge w:val="restart"/>
            <w:vAlign w:val="center"/>
          </w:tcPr>
          <w:p w14:paraId="4E7380D9" w14:textId="77777777" w:rsidR="00D34537" w:rsidRPr="004A4267" w:rsidRDefault="00D34537" w:rsidP="006C3DFD">
            <w:pPr>
              <w:rPr>
                <w:b/>
              </w:rPr>
            </w:pPr>
            <w:r w:rsidRPr="004A4267">
              <w:rPr>
                <w:b/>
              </w:rPr>
              <w:t>Hoạt động</w:t>
            </w:r>
          </w:p>
        </w:tc>
        <w:tc>
          <w:tcPr>
            <w:tcW w:w="3762" w:type="dxa"/>
          </w:tcPr>
          <w:p w14:paraId="4022E544" w14:textId="77777777" w:rsidR="00D34537" w:rsidRPr="00930EBA" w:rsidRDefault="00D34537" w:rsidP="006C3DFD">
            <w:pPr>
              <w:tabs>
                <w:tab w:val="left" w:pos="408"/>
                <w:tab w:val="center" w:pos="1488"/>
              </w:tabs>
              <w:rPr>
                <w:b/>
              </w:rPr>
            </w:pPr>
            <w:r>
              <w:rPr>
                <w:b/>
              </w:rPr>
              <w:tab/>
            </w:r>
            <w:r>
              <w:rPr>
                <w:b/>
              </w:rPr>
              <w:tab/>
            </w:r>
            <w:r w:rsidRPr="00930EBA">
              <w:rPr>
                <w:b/>
              </w:rPr>
              <w:t>Tác nhân</w:t>
            </w:r>
          </w:p>
        </w:tc>
        <w:tc>
          <w:tcPr>
            <w:tcW w:w="3960" w:type="dxa"/>
          </w:tcPr>
          <w:p w14:paraId="15C232C7" w14:textId="77777777" w:rsidR="00D34537" w:rsidRPr="00930EBA" w:rsidRDefault="00D34537" w:rsidP="006C3DFD">
            <w:pPr>
              <w:jc w:val="center"/>
              <w:rPr>
                <w:b/>
              </w:rPr>
            </w:pPr>
            <w:r w:rsidRPr="00930EBA">
              <w:rPr>
                <w:b/>
              </w:rPr>
              <w:t>Hệ thống</w:t>
            </w:r>
          </w:p>
        </w:tc>
      </w:tr>
      <w:tr w:rsidR="00D34537" w14:paraId="41396A02" w14:textId="77777777" w:rsidTr="006C3DFD">
        <w:tc>
          <w:tcPr>
            <w:tcW w:w="1723" w:type="dxa"/>
            <w:vMerge/>
          </w:tcPr>
          <w:p w14:paraId="0ED186CE" w14:textId="77777777" w:rsidR="00D34537" w:rsidRPr="004A4267" w:rsidRDefault="00D34537" w:rsidP="006C3DFD">
            <w:pPr>
              <w:rPr>
                <w:b/>
              </w:rPr>
            </w:pPr>
          </w:p>
        </w:tc>
        <w:tc>
          <w:tcPr>
            <w:tcW w:w="7722" w:type="dxa"/>
            <w:gridSpan w:val="2"/>
          </w:tcPr>
          <w:p w14:paraId="172D5598" w14:textId="77777777" w:rsidR="00D34537" w:rsidRPr="00930EBA" w:rsidRDefault="00D34537" w:rsidP="006C3DFD">
            <w:pPr>
              <w:rPr>
                <w:b/>
              </w:rPr>
            </w:pPr>
            <w:r w:rsidRPr="00930EBA">
              <w:rPr>
                <w:b/>
              </w:rPr>
              <w:t xml:space="preserve">Luồng chính: </w:t>
            </w:r>
            <w:r>
              <w:rPr>
                <w:b/>
              </w:rPr>
              <w:t>thành công</w:t>
            </w:r>
          </w:p>
        </w:tc>
      </w:tr>
      <w:tr w:rsidR="00D34537" w14:paraId="654D787F" w14:textId="77777777" w:rsidTr="006C3DFD">
        <w:tc>
          <w:tcPr>
            <w:tcW w:w="1723" w:type="dxa"/>
            <w:vMerge/>
          </w:tcPr>
          <w:p w14:paraId="52A494A2" w14:textId="77777777" w:rsidR="00D34537" w:rsidRPr="004A4267" w:rsidRDefault="00D34537" w:rsidP="006C3DFD">
            <w:pPr>
              <w:rPr>
                <w:b/>
              </w:rPr>
            </w:pPr>
          </w:p>
        </w:tc>
        <w:tc>
          <w:tcPr>
            <w:tcW w:w="3762" w:type="dxa"/>
          </w:tcPr>
          <w:p w14:paraId="0EE6F6C0" w14:textId="77777777" w:rsidR="00D34537" w:rsidRDefault="00D34537" w:rsidP="006C3DFD">
            <w:pPr>
              <w:jc w:val="both"/>
            </w:pPr>
          </w:p>
        </w:tc>
        <w:tc>
          <w:tcPr>
            <w:tcW w:w="3960" w:type="dxa"/>
          </w:tcPr>
          <w:p w14:paraId="4D94ECCE" w14:textId="77777777" w:rsidR="00D34537" w:rsidRDefault="00D34537" w:rsidP="006C3DFD"/>
        </w:tc>
      </w:tr>
      <w:tr w:rsidR="00D34537" w14:paraId="42A2A552" w14:textId="77777777" w:rsidTr="006C3DFD">
        <w:tc>
          <w:tcPr>
            <w:tcW w:w="1723" w:type="dxa"/>
            <w:vMerge/>
          </w:tcPr>
          <w:p w14:paraId="68147BEC" w14:textId="77777777" w:rsidR="00D34537" w:rsidRPr="004A4267" w:rsidRDefault="00D34537" w:rsidP="006C3DFD">
            <w:pPr>
              <w:rPr>
                <w:b/>
              </w:rPr>
            </w:pPr>
          </w:p>
        </w:tc>
        <w:tc>
          <w:tcPr>
            <w:tcW w:w="7722" w:type="dxa"/>
            <w:gridSpan w:val="2"/>
          </w:tcPr>
          <w:p w14:paraId="74E2FA20" w14:textId="77777777" w:rsidR="00D34537" w:rsidRPr="00930EBA" w:rsidRDefault="00D34537" w:rsidP="006C3DFD">
            <w:pPr>
              <w:rPr>
                <w:b/>
              </w:rPr>
            </w:pPr>
            <w:r>
              <w:rPr>
                <w:b/>
              </w:rPr>
              <w:t>Luồng phụ: Thống kê thất bại</w:t>
            </w:r>
          </w:p>
        </w:tc>
      </w:tr>
      <w:tr w:rsidR="00D34537" w14:paraId="133DA59F" w14:textId="77777777" w:rsidTr="006C3DFD">
        <w:tc>
          <w:tcPr>
            <w:tcW w:w="1723" w:type="dxa"/>
            <w:vMerge/>
          </w:tcPr>
          <w:p w14:paraId="74AD12D4" w14:textId="77777777" w:rsidR="00D34537" w:rsidRPr="004A4267" w:rsidRDefault="00D34537" w:rsidP="006C3DFD">
            <w:pPr>
              <w:rPr>
                <w:b/>
              </w:rPr>
            </w:pPr>
          </w:p>
        </w:tc>
        <w:tc>
          <w:tcPr>
            <w:tcW w:w="3762" w:type="dxa"/>
          </w:tcPr>
          <w:p w14:paraId="2EB83944" w14:textId="77777777" w:rsidR="00D34537" w:rsidRDefault="00D34537" w:rsidP="006C3DFD"/>
        </w:tc>
        <w:tc>
          <w:tcPr>
            <w:tcW w:w="3960" w:type="dxa"/>
          </w:tcPr>
          <w:p w14:paraId="6C79AF0E" w14:textId="77777777" w:rsidR="00D34537" w:rsidRDefault="00D34537" w:rsidP="006C3DFD"/>
        </w:tc>
      </w:tr>
      <w:tr w:rsidR="00D34537" w14:paraId="14FE5AC9" w14:textId="77777777" w:rsidTr="006C3DFD">
        <w:tc>
          <w:tcPr>
            <w:tcW w:w="1723" w:type="dxa"/>
          </w:tcPr>
          <w:p w14:paraId="3F079037" w14:textId="77777777" w:rsidR="00D34537" w:rsidRPr="004A4267" w:rsidRDefault="00D34537" w:rsidP="006C3DFD">
            <w:pPr>
              <w:rPr>
                <w:b/>
              </w:rPr>
            </w:pPr>
            <w:r w:rsidRPr="004A4267">
              <w:rPr>
                <w:b/>
              </w:rPr>
              <w:t>Thông điệp</w:t>
            </w:r>
          </w:p>
        </w:tc>
        <w:tc>
          <w:tcPr>
            <w:tcW w:w="7722" w:type="dxa"/>
            <w:gridSpan w:val="2"/>
          </w:tcPr>
          <w:p w14:paraId="20346473" w14:textId="77777777" w:rsidR="00D34537" w:rsidRDefault="00D34537" w:rsidP="00581812">
            <w:pPr>
              <w:keepNext/>
            </w:pPr>
          </w:p>
        </w:tc>
      </w:tr>
    </w:tbl>
    <w:p w14:paraId="59793BD1" w14:textId="739C8E23" w:rsidR="00D34537" w:rsidRDefault="00581812" w:rsidP="00581812">
      <w:pPr>
        <w:pStyle w:val="Caption"/>
      </w:pPr>
      <w:bookmarkStart w:id="68" w:name="_Toc468297237"/>
      <w:r>
        <w:t xml:space="preserve">Bảng </w:t>
      </w:r>
      <w:fldSimple w:instr=" SEQ Bảng \* ARABIC ">
        <w:r>
          <w:rPr>
            <w:noProof/>
          </w:rPr>
          <w:t>22</w:t>
        </w:r>
      </w:fldSimple>
      <w:r>
        <w:t>: Chức năng Require Open Client</w:t>
      </w:r>
      <w:bookmarkEnd w:id="68"/>
    </w:p>
    <w:p w14:paraId="7CED7DAC" w14:textId="19FB17D9" w:rsidR="00D34537" w:rsidRDefault="00D34537" w:rsidP="00D34537">
      <w:pPr>
        <w:pStyle w:val="Tiumccp3"/>
      </w:pPr>
      <w:r>
        <w:t xml:space="preserve">3.1.6.2 Chức năng </w:t>
      </w:r>
      <w:r w:rsidR="00581812">
        <w:t>Sent Message to Server</w:t>
      </w:r>
    </w:p>
    <w:tbl>
      <w:tblPr>
        <w:tblStyle w:val="TableGrid"/>
        <w:tblW w:w="9445" w:type="dxa"/>
        <w:tblLook w:val="04A0" w:firstRow="1" w:lastRow="0" w:firstColumn="1" w:lastColumn="0" w:noHBand="0" w:noVBand="1"/>
      </w:tblPr>
      <w:tblGrid>
        <w:gridCol w:w="1723"/>
        <w:gridCol w:w="3762"/>
        <w:gridCol w:w="3960"/>
      </w:tblGrid>
      <w:tr w:rsidR="00D34537" w14:paraId="4081C8AE" w14:textId="77777777" w:rsidTr="006C3DFD">
        <w:tc>
          <w:tcPr>
            <w:tcW w:w="1723" w:type="dxa"/>
          </w:tcPr>
          <w:p w14:paraId="31C39B50" w14:textId="77777777" w:rsidR="00D34537" w:rsidRPr="004A4267" w:rsidRDefault="00D34537" w:rsidP="006C3DFD">
            <w:pPr>
              <w:rPr>
                <w:b/>
              </w:rPr>
            </w:pPr>
            <w:r w:rsidRPr="004A4267">
              <w:rPr>
                <w:b/>
              </w:rPr>
              <w:t xml:space="preserve">Tên Use case </w:t>
            </w:r>
          </w:p>
        </w:tc>
        <w:tc>
          <w:tcPr>
            <w:tcW w:w="7722" w:type="dxa"/>
            <w:gridSpan w:val="2"/>
          </w:tcPr>
          <w:p w14:paraId="382A0EAD" w14:textId="76F14D91" w:rsidR="00D34537" w:rsidRDefault="00581812" w:rsidP="006C3DFD">
            <w:r>
              <w:t>Sent Message to Server</w:t>
            </w:r>
          </w:p>
        </w:tc>
      </w:tr>
      <w:tr w:rsidR="00D34537" w14:paraId="419864E6" w14:textId="77777777" w:rsidTr="006C3DFD">
        <w:tc>
          <w:tcPr>
            <w:tcW w:w="1723" w:type="dxa"/>
          </w:tcPr>
          <w:p w14:paraId="4DFCA024" w14:textId="77777777" w:rsidR="00D34537" w:rsidRPr="004A4267" w:rsidRDefault="00D34537" w:rsidP="006C3DFD">
            <w:pPr>
              <w:rPr>
                <w:b/>
              </w:rPr>
            </w:pPr>
            <w:r w:rsidRPr="004A4267">
              <w:rPr>
                <w:b/>
              </w:rPr>
              <w:t>Mô tả</w:t>
            </w:r>
          </w:p>
        </w:tc>
        <w:tc>
          <w:tcPr>
            <w:tcW w:w="7722" w:type="dxa"/>
            <w:gridSpan w:val="2"/>
          </w:tcPr>
          <w:p w14:paraId="6F985240" w14:textId="1E211953" w:rsidR="00D34537" w:rsidRDefault="00686B0C" w:rsidP="00686B0C">
            <w:r>
              <w:t xml:space="preserve">Giao tiếp, gửi tin nhắn đến Server. </w:t>
            </w:r>
          </w:p>
        </w:tc>
      </w:tr>
      <w:tr w:rsidR="00D34537" w14:paraId="72E29615" w14:textId="77777777" w:rsidTr="006C3DFD">
        <w:tc>
          <w:tcPr>
            <w:tcW w:w="1723" w:type="dxa"/>
          </w:tcPr>
          <w:p w14:paraId="0E63AAF1" w14:textId="77777777" w:rsidR="00D34537" w:rsidRPr="004A4267" w:rsidRDefault="00D34537" w:rsidP="006C3DFD">
            <w:pPr>
              <w:rPr>
                <w:b/>
              </w:rPr>
            </w:pPr>
            <w:r w:rsidRPr="004A4267">
              <w:rPr>
                <w:b/>
              </w:rPr>
              <w:t>Tác nhân</w:t>
            </w:r>
          </w:p>
        </w:tc>
        <w:tc>
          <w:tcPr>
            <w:tcW w:w="7722" w:type="dxa"/>
            <w:gridSpan w:val="2"/>
          </w:tcPr>
          <w:p w14:paraId="20A19BCC" w14:textId="42EE2002" w:rsidR="00D34537" w:rsidRDefault="00581812" w:rsidP="006C3DFD">
            <w:r>
              <w:t>Guest, Member</w:t>
            </w:r>
          </w:p>
        </w:tc>
      </w:tr>
      <w:tr w:rsidR="00D34537" w14:paraId="5A4D5666" w14:textId="77777777" w:rsidTr="006C3DFD">
        <w:tc>
          <w:tcPr>
            <w:tcW w:w="1723" w:type="dxa"/>
          </w:tcPr>
          <w:p w14:paraId="79A48D93" w14:textId="77777777" w:rsidR="00D34537" w:rsidRPr="004A4267" w:rsidRDefault="00D34537" w:rsidP="006C3DFD">
            <w:pPr>
              <w:rPr>
                <w:b/>
              </w:rPr>
            </w:pPr>
            <w:r w:rsidRPr="004A4267">
              <w:rPr>
                <w:b/>
              </w:rPr>
              <w:t>Ràng buộc</w:t>
            </w:r>
          </w:p>
        </w:tc>
        <w:tc>
          <w:tcPr>
            <w:tcW w:w="7722" w:type="dxa"/>
            <w:gridSpan w:val="2"/>
          </w:tcPr>
          <w:p w14:paraId="38D83A9C" w14:textId="77777777" w:rsidR="00D34537" w:rsidRDefault="00D34537" w:rsidP="006C3DFD"/>
        </w:tc>
      </w:tr>
      <w:tr w:rsidR="00D34537" w14:paraId="64C86CEC" w14:textId="77777777" w:rsidTr="006C3DFD">
        <w:tc>
          <w:tcPr>
            <w:tcW w:w="1723" w:type="dxa"/>
          </w:tcPr>
          <w:p w14:paraId="63F87E30" w14:textId="77777777" w:rsidR="00D34537" w:rsidRPr="004A4267" w:rsidRDefault="00D34537" w:rsidP="006C3DFD">
            <w:pPr>
              <w:rPr>
                <w:b/>
              </w:rPr>
            </w:pPr>
            <w:r w:rsidRPr="004A4267">
              <w:rPr>
                <w:b/>
              </w:rPr>
              <w:t>Tiền điều kiện</w:t>
            </w:r>
          </w:p>
        </w:tc>
        <w:tc>
          <w:tcPr>
            <w:tcW w:w="7722" w:type="dxa"/>
            <w:gridSpan w:val="2"/>
          </w:tcPr>
          <w:p w14:paraId="4F0DF04C" w14:textId="77777777" w:rsidR="00D34537" w:rsidRDefault="00D34537" w:rsidP="006C3DFD"/>
        </w:tc>
      </w:tr>
      <w:tr w:rsidR="00D34537" w14:paraId="664C0593" w14:textId="77777777" w:rsidTr="006C3DFD">
        <w:tc>
          <w:tcPr>
            <w:tcW w:w="1723" w:type="dxa"/>
          </w:tcPr>
          <w:p w14:paraId="7807875A" w14:textId="77777777" w:rsidR="00D34537" w:rsidRPr="004A4267" w:rsidRDefault="00D34537" w:rsidP="006C3DFD">
            <w:pPr>
              <w:rPr>
                <w:b/>
              </w:rPr>
            </w:pPr>
            <w:r w:rsidRPr="004A4267">
              <w:rPr>
                <w:b/>
              </w:rPr>
              <w:t>Hậu điều kiện</w:t>
            </w:r>
          </w:p>
        </w:tc>
        <w:tc>
          <w:tcPr>
            <w:tcW w:w="7722" w:type="dxa"/>
            <w:gridSpan w:val="2"/>
          </w:tcPr>
          <w:p w14:paraId="53E07DEE" w14:textId="77777777" w:rsidR="00D34537" w:rsidRDefault="00D34537" w:rsidP="006C3DFD"/>
        </w:tc>
      </w:tr>
      <w:tr w:rsidR="00D34537" w14:paraId="1C7B991E" w14:textId="77777777" w:rsidTr="006C3DFD">
        <w:tc>
          <w:tcPr>
            <w:tcW w:w="1723" w:type="dxa"/>
            <w:vMerge w:val="restart"/>
            <w:vAlign w:val="center"/>
          </w:tcPr>
          <w:p w14:paraId="0D7ECABF" w14:textId="77777777" w:rsidR="00D34537" w:rsidRPr="004A4267" w:rsidRDefault="00D34537" w:rsidP="006C3DFD">
            <w:pPr>
              <w:rPr>
                <w:b/>
              </w:rPr>
            </w:pPr>
            <w:r w:rsidRPr="004A4267">
              <w:rPr>
                <w:b/>
              </w:rPr>
              <w:t>Hoạt động</w:t>
            </w:r>
          </w:p>
        </w:tc>
        <w:tc>
          <w:tcPr>
            <w:tcW w:w="3762" w:type="dxa"/>
          </w:tcPr>
          <w:p w14:paraId="5434BBE8" w14:textId="77777777" w:rsidR="00D34537" w:rsidRPr="00930EBA" w:rsidRDefault="00D34537" w:rsidP="006C3DFD">
            <w:pPr>
              <w:tabs>
                <w:tab w:val="left" w:pos="408"/>
                <w:tab w:val="center" w:pos="1488"/>
              </w:tabs>
              <w:rPr>
                <w:b/>
              </w:rPr>
            </w:pPr>
            <w:r>
              <w:rPr>
                <w:b/>
              </w:rPr>
              <w:tab/>
            </w:r>
            <w:r>
              <w:rPr>
                <w:b/>
              </w:rPr>
              <w:tab/>
            </w:r>
            <w:r w:rsidRPr="00930EBA">
              <w:rPr>
                <w:b/>
              </w:rPr>
              <w:t>Tác nhân</w:t>
            </w:r>
          </w:p>
        </w:tc>
        <w:tc>
          <w:tcPr>
            <w:tcW w:w="3960" w:type="dxa"/>
          </w:tcPr>
          <w:p w14:paraId="061987CE" w14:textId="77777777" w:rsidR="00D34537" w:rsidRPr="00930EBA" w:rsidRDefault="00D34537" w:rsidP="006C3DFD">
            <w:pPr>
              <w:jc w:val="center"/>
              <w:rPr>
                <w:b/>
              </w:rPr>
            </w:pPr>
            <w:r w:rsidRPr="00930EBA">
              <w:rPr>
                <w:b/>
              </w:rPr>
              <w:t>Hệ thống</w:t>
            </w:r>
          </w:p>
        </w:tc>
      </w:tr>
      <w:tr w:rsidR="00D34537" w14:paraId="27BC42CF" w14:textId="77777777" w:rsidTr="006C3DFD">
        <w:tc>
          <w:tcPr>
            <w:tcW w:w="1723" w:type="dxa"/>
            <w:vMerge/>
          </w:tcPr>
          <w:p w14:paraId="4CADDEFA" w14:textId="77777777" w:rsidR="00D34537" w:rsidRPr="004A4267" w:rsidRDefault="00D34537" w:rsidP="006C3DFD">
            <w:pPr>
              <w:rPr>
                <w:b/>
              </w:rPr>
            </w:pPr>
          </w:p>
        </w:tc>
        <w:tc>
          <w:tcPr>
            <w:tcW w:w="7722" w:type="dxa"/>
            <w:gridSpan w:val="2"/>
          </w:tcPr>
          <w:p w14:paraId="454FF6CF" w14:textId="77777777" w:rsidR="00D34537" w:rsidRPr="00930EBA" w:rsidRDefault="00D34537" w:rsidP="006C3DFD">
            <w:pPr>
              <w:rPr>
                <w:b/>
              </w:rPr>
            </w:pPr>
            <w:r w:rsidRPr="00930EBA">
              <w:rPr>
                <w:b/>
              </w:rPr>
              <w:t xml:space="preserve">Luồng chính: </w:t>
            </w:r>
            <w:r>
              <w:rPr>
                <w:b/>
              </w:rPr>
              <w:t>thành công</w:t>
            </w:r>
          </w:p>
        </w:tc>
      </w:tr>
      <w:tr w:rsidR="00D34537" w14:paraId="6237B104" w14:textId="77777777" w:rsidTr="006C3DFD">
        <w:tc>
          <w:tcPr>
            <w:tcW w:w="1723" w:type="dxa"/>
            <w:vMerge/>
          </w:tcPr>
          <w:p w14:paraId="7C5BD058" w14:textId="77777777" w:rsidR="00D34537" w:rsidRPr="004A4267" w:rsidRDefault="00D34537" w:rsidP="006C3DFD">
            <w:pPr>
              <w:rPr>
                <w:b/>
              </w:rPr>
            </w:pPr>
          </w:p>
        </w:tc>
        <w:tc>
          <w:tcPr>
            <w:tcW w:w="3762" w:type="dxa"/>
          </w:tcPr>
          <w:p w14:paraId="6954B54E" w14:textId="77777777" w:rsidR="00D34537" w:rsidRDefault="00D34537" w:rsidP="006C3DFD">
            <w:pPr>
              <w:jc w:val="both"/>
            </w:pPr>
          </w:p>
        </w:tc>
        <w:tc>
          <w:tcPr>
            <w:tcW w:w="3960" w:type="dxa"/>
          </w:tcPr>
          <w:p w14:paraId="71BC5C8E" w14:textId="77777777" w:rsidR="00D34537" w:rsidRDefault="00D34537" w:rsidP="006C3DFD"/>
        </w:tc>
      </w:tr>
      <w:tr w:rsidR="00D34537" w14:paraId="4FBCCAD3" w14:textId="77777777" w:rsidTr="006C3DFD">
        <w:tc>
          <w:tcPr>
            <w:tcW w:w="1723" w:type="dxa"/>
            <w:vMerge/>
          </w:tcPr>
          <w:p w14:paraId="0D8EC2FE" w14:textId="77777777" w:rsidR="00D34537" w:rsidRPr="004A4267" w:rsidRDefault="00D34537" w:rsidP="006C3DFD">
            <w:pPr>
              <w:rPr>
                <w:b/>
              </w:rPr>
            </w:pPr>
          </w:p>
        </w:tc>
        <w:tc>
          <w:tcPr>
            <w:tcW w:w="7722" w:type="dxa"/>
            <w:gridSpan w:val="2"/>
          </w:tcPr>
          <w:p w14:paraId="38DB4A43" w14:textId="77777777" w:rsidR="00D34537" w:rsidRPr="00930EBA" w:rsidRDefault="00D34537" w:rsidP="006C3DFD">
            <w:pPr>
              <w:rPr>
                <w:b/>
              </w:rPr>
            </w:pPr>
            <w:r>
              <w:rPr>
                <w:b/>
              </w:rPr>
              <w:t>Luồng phụ: Thống kê thất bại</w:t>
            </w:r>
          </w:p>
        </w:tc>
      </w:tr>
      <w:tr w:rsidR="00D34537" w14:paraId="74E2C521" w14:textId="77777777" w:rsidTr="006C3DFD">
        <w:tc>
          <w:tcPr>
            <w:tcW w:w="1723" w:type="dxa"/>
            <w:vMerge/>
          </w:tcPr>
          <w:p w14:paraId="18BDDC5E" w14:textId="77777777" w:rsidR="00D34537" w:rsidRPr="004A4267" w:rsidRDefault="00D34537" w:rsidP="006C3DFD">
            <w:pPr>
              <w:rPr>
                <w:b/>
              </w:rPr>
            </w:pPr>
          </w:p>
        </w:tc>
        <w:tc>
          <w:tcPr>
            <w:tcW w:w="3762" w:type="dxa"/>
          </w:tcPr>
          <w:p w14:paraId="46BBC236" w14:textId="77777777" w:rsidR="00D34537" w:rsidRDefault="00D34537" w:rsidP="006C3DFD"/>
        </w:tc>
        <w:tc>
          <w:tcPr>
            <w:tcW w:w="3960" w:type="dxa"/>
          </w:tcPr>
          <w:p w14:paraId="2C167712" w14:textId="77777777" w:rsidR="00D34537" w:rsidRDefault="00D34537" w:rsidP="006C3DFD"/>
        </w:tc>
      </w:tr>
      <w:tr w:rsidR="00D34537" w14:paraId="48608269" w14:textId="77777777" w:rsidTr="006C3DFD">
        <w:tc>
          <w:tcPr>
            <w:tcW w:w="1723" w:type="dxa"/>
          </w:tcPr>
          <w:p w14:paraId="3AB169CA" w14:textId="77777777" w:rsidR="00D34537" w:rsidRPr="004A4267" w:rsidRDefault="00D34537" w:rsidP="006C3DFD">
            <w:pPr>
              <w:rPr>
                <w:b/>
              </w:rPr>
            </w:pPr>
            <w:r w:rsidRPr="004A4267">
              <w:rPr>
                <w:b/>
              </w:rPr>
              <w:t>Thông điệp</w:t>
            </w:r>
          </w:p>
        </w:tc>
        <w:tc>
          <w:tcPr>
            <w:tcW w:w="7722" w:type="dxa"/>
            <w:gridSpan w:val="2"/>
          </w:tcPr>
          <w:p w14:paraId="43344C50" w14:textId="77777777" w:rsidR="00D34537" w:rsidRDefault="00D34537" w:rsidP="00581812">
            <w:pPr>
              <w:keepNext/>
            </w:pPr>
          </w:p>
        </w:tc>
      </w:tr>
    </w:tbl>
    <w:p w14:paraId="2C57722B" w14:textId="59959365" w:rsidR="00D34537" w:rsidRDefault="00581812" w:rsidP="00581812">
      <w:pPr>
        <w:pStyle w:val="Caption"/>
      </w:pPr>
      <w:bookmarkStart w:id="69" w:name="_Toc468297238"/>
      <w:r>
        <w:t xml:space="preserve">Bảng </w:t>
      </w:r>
      <w:fldSimple w:instr=" SEQ Bảng \* ARABIC ">
        <w:r>
          <w:rPr>
            <w:noProof/>
          </w:rPr>
          <w:t>23</w:t>
        </w:r>
      </w:fldSimple>
      <w:r>
        <w:t>: Chức năng Sent Message to Server</w:t>
      </w:r>
      <w:bookmarkEnd w:id="69"/>
    </w:p>
    <w:p w14:paraId="3977DED2" w14:textId="444EC1EC" w:rsidR="00D34537" w:rsidRDefault="00D34537" w:rsidP="00D34537">
      <w:pPr>
        <w:pStyle w:val="Tiumccp3"/>
      </w:pPr>
      <w:r>
        <w:t xml:space="preserve">3.1.6.3 Chức năng </w:t>
      </w:r>
      <w:r w:rsidR="00581812">
        <w:t>Login</w:t>
      </w:r>
    </w:p>
    <w:tbl>
      <w:tblPr>
        <w:tblStyle w:val="TableGrid"/>
        <w:tblW w:w="9445" w:type="dxa"/>
        <w:tblLook w:val="04A0" w:firstRow="1" w:lastRow="0" w:firstColumn="1" w:lastColumn="0" w:noHBand="0" w:noVBand="1"/>
      </w:tblPr>
      <w:tblGrid>
        <w:gridCol w:w="1723"/>
        <w:gridCol w:w="3762"/>
        <w:gridCol w:w="3960"/>
      </w:tblGrid>
      <w:tr w:rsidR="00581812" w14:paraId="3AB2CD8E" w14:textId="77777777" w:rsidTr="006C3DFD">
        <w:tc>
          <w:tcPr>
            <w:tcW w:w="1723" w:type="dxa"/>
          </w:tcPr>
          <w:p w14:paraId="35E6551B" w14:textId="77777777" w:rsidR="00581812" w:rsidRPr="004A4267" w:rsidRDefault="00581812" w:rsidP="006C3DFD">
            <w:pPr>
              <w:rPr>
                <w:b/>
              </w:rPr>
            </w:pPr>
            <w:r w:rsidRPr="004A4267">
              <w:rPr>
                <w:b/>
              </w:rPr>
              <w:t xml:space="preserve">Tên Use case </w:t>
            </w:r>
          </w:p>
        </w:tc>
        <w:tc>
          <w:tcPr>
            <w:tcW w:w="7722" w:type="dxa"/>
            <w:gridSpan w:val="2"/>
          </w:tcPr>
          <w:p w14:paraId="605BBEC7" w14:textId="6F11464D" w:rsidR="00581812" w:rsidRDefault="00581812" w:rsidP="006C3DFD">
            <w:r>
              <w:t>Login</w:t>
            </w:r>
          </w:p>
        </w:tc>
      </w:tr>
      <w:tr w:rsidR="00581812" w14:paraId="37F5F08D" w14:textId="77777777" w:rsidTr="006C3DFD">
        <w:tc>
          <w:tcPr>
            <w:tcW w:w="1723" w:type="dxa"/>
          </w:tcPr>
          <w:p w14:paraId="7884A4B0" w14:textId="77777777" w:rsidR="00581812" w:rsidRPr="004A4267" w:rsidRDefault="00581812" w:rsidP="006C3DFD">
            <w:pPr>
              <w:rPr>
                <w:b/>
              </w:rPr>
            </w:pPr>
            <w:r w:rsidRPr="004A4267">
              <w:rPr>
                <w:b/>
              </w:rPr>
              <w:t>Mô tả</w:t>
            </w:r>
          </w:p>
        </w:tc>
        <w:tc>
          <w:tcPr>
            <w:tcW w:w="7722" w:type="dxa"/>
            <w:gridSpan w:val="2"/>
          </w:tcPr>
          <w:p w14:paraId="13AEE78E" w14:textId="1254CFF3" w:rsidR="00581812" w:rsidRDefault="00686B0C" w:rsidP="006C3DFD">
            <w:r>
              <w:t>Đăng nhâp bằng tài khoản hội viên đã tạo trước để sử dụng máy trạm đối với hội viên.</w:t>
            </w:r>
          </w:p>
        </w:tc>
      </w:tr>
      <w:tr w:rsidR="00581812" w14:paraId="36A31660" w14:textId="77777777" w:rsidTr="006C3DFD">
        <w:tc>
          <w:tcPr>
            <w:tcW w:w="1723" w:type="dxa"/>
          </w:tcPr>
          <w:p w14:paraId="711A3360" w14:textId="77777777" w:rsidR="00581812" w:rsidRPr="004A4267" w:rsidRDefault="00581812" w:rsidP="006C3DFD">
            <w:pPr>
              <w:rPr>
                <w:b/>
              </w:rPr>
            </w:pPr>
            <w:r w:rsidRPr="004A4267">
              <w:rPr>
                <w:b/>
              </w:rPr>
              <w:t>Tác nhân</w:t>
            </w:r>
          </w:p>
        </w:tc>
        <w:tc>
          <w:tcPr>
            <w:tcW w:w="7722" w:type="dxa"/>
            <w:gridSpan w:val="2"/>
          </w:tcPr>
          <w:p w14:paraId="1531E822" w14:textId="0D39650B" w:rsidR="00581812" w:rsidRDefault="00581812" w:rsidP="006C3DFD">
            <w:r>
              <w:t>Member</w:t>
            </w:r>
          </w:p>
        </w:tc>
      </w:tr>
      <w:tr w:rsidR="00581812" w14:paraId="06B8E5A3" w14:textId="77777777" w:rsidTr="006C3DFD">
        <w:tc>
          <w:tcPr>
            <w:tcW w:w="1723" w:type="dxa"/>
          </w:tcPr>
          <w:p w14:paraId="299E394B" w14:textId="77777777" w:rsidR="00581812" w:rsidRPr="004A4267" w:rsidRDefault="00581812" w:rsidP="006C3DFD">
            <w:pPr>
              <w:rPr>
                <w:b/>
              </w:rPr>
            </w:pPr>
            <w:r w:rsidRPr="004A4267">
              <w:rPr>
                <w:b/>
              </w:rPr>
              <w:t>Ràng buộc</w:t>
            </w:r>
          </w:p>
        </w:tc>
        <w:tc>
          <w:tcPr>
            <w:tcW w:w="7722" w:type="dxa"/>
            <w:gridSpan w:val="2"/>
          </w:tcPr>
          <w:p w14:paraId="3608B29C" w14:textId="77777777" w:rsidR="00581812" w:rsidRDefault="00581812" w:rsidP="006C3DFD"/>
        </w:tc>
      </w:tr>
      <w:tr w:rsidR="00581812" w14:paraId="17C1BD34" w14:textId="77777777" w:rsidTr="006C3DFD">
        <w:tc>
          <w:tcPr>
            <w:tcW w:w="1723" w:type="dxa"/>
          </w:tcPr>
          <w:p w14:paraId="7E4E6551" w14:textId="77777777" w:rsidR="00581812" w:rsidRPr="004A4267" w:rsidRDefault="00581812" w:rsidP="006C3DFD">
            <w:pPr>
              <w:rPr>
                <w:b/>
              </w:rPr>
            </w:pPr>
            <w:r w:rsidRPr="004A4267">
              <w:rPr>
                <w:b/>
              </w:rPr>
              <w:t>Tiền điều kiện</w:t>
            </w:r>
          </w:p>
        </w:tc>
        <w:tc>
          <w:tcPr>
            <w:tcW w:w="7722" w:type="dxa"/>
            <w:gridSpan w:val="2"/>
          </w:tcPr>
          <w:p w14:paraId="2091E317" w14:textId="77777777" w:rsidR="00581812" w:rsidRDefault="00581812" w:rsidP="006C3DFD"/>
        </w:tc>
      </w:tr>
      <w:tr w:rsidR="00581812" w14:paraId="5FD20B6E" w14:textId="77777777" w:rsidTr="006C3DFD">
        <w:tc>
          <w:tcPr>
            <w:tcW w:w="1723" w:type="dxa"/>
          </w:tcPr>
          <w:p w14:paraId="7E84312E" w14:textId="77777777" w:rsidR="00581812" w:rsidRPr="004A4267" w:rsidRDefault="00581812" w:rsidP="006C3DFD">
            <w:pPr>
              <w:rPr>
                <w:b/>
              </w:rPr>
            </w:pPr>
            <w:r w:rsidRPr="004A4267">
              <w:rPr>
                <w:b/>
              </w:rPr>
              <w:t>Hậu điều kiện</w:t>
            </w:r>
          </w:p>
        </w:tc>
        <w:tc>
          <w:tcPr>
            <w:tcW w:w="7722" w:type="dxa"/>
            <w:gridSpan w:val="2"/>
          </w:tcPr>
          <w:p w14:paraId="305FA1E1" w14:textId="77777777" w:rsidR="00581812" w:rsidRDefault="00581812" w:rsidP="006C3DFD"/>
        </w:tc>
      </w:tr>
      <w:tr w:rsidR="00581812" w14:paraId="44CC6C07" w14:textId="77777777" w:rsidTr="006C3DFD">
        <w:tc>
          <w:tcPr>
            <w:tcW w:w="1723" w:type="dxa"/>
            <w:vMerge w:val="restart"/>
            <w:vAlign w:val="center"/>
          </w:tcPr>
          <w:p w14:paraId="180D5ADF" w14:textId="77777777" w:rsidR="00581812" w:rsidRPr="004A4267" w:rsidRDefault="00581812" w:rsidP="006C3DFD">
            <w:pPr>
              <w:rPr>
                <w:b/>
              </w:rPr>
            </w:pPr>
            <w:r w:rsidRPr="004A4267">
              <w:rPr>
                <w:b/>
              </w:rPr>
              <w:t>Hoạt động</w:t>
            </w:r>
          </w:p>
        </w:tc>
        <w:tc>
          <w:tcPr>
            <w:tcW w:w="3762" w:type="dxa"/>
          </w:tcPr>
          <w:p w14:paraId="5363E3AB" w14:textId="77777777" w:rsidR="00581812" w:rsidRPr="00930EBA" w:rsidRDefault="00581812" w:rsidP="006C3DFD">
            <w:pPr>
              <w:tabs>
                <w:tab w:val="left" w:pos="408"/>
                <w:tab w:val="center" w:pos="1488"/>
              </w:tabs>
              <w:rPr>
                <w:b/>
              </w:rPr>
            </w:pPr>
            <w:r>
              <w:rPr>
                <w:b/>
              </w:rPr>
              <w:tab/>
            </w:r>
            <w:r>
              <w:rPr>
                <w:b/>
              </w:rPr>
              <w:tab/>
            </w:r>
            <w:r w:rsidRPr="00930EBA">
              <w:rPr>
                <w:b/>
              </w:rPr>
              <w:t>Tác nhân</w:t>
            </w:r>
          </w:p>
        </w:tc>
        <w:tc>
          <w:tcPr>
            <w:tcW w:w="3960" w:type="dxa"/>
          </w:tcPr>
          <w:p w14:paraId="3A21FBFA" w14:textId="77777777" w:rsidR="00581812" w:rsidRPr="00930EBA" w:rsidRDefault="00581812" w:rsidP="006C3DFD">
            <w:pPr>
              <w:jc w:val="center"/>
              <w:rPr>
                <w:b/>
              </w:rPr>
            </w:pPr>
            <w:r w:rsidRPr="00930EBA">
              <w:rPr>
                <w:b/>
              </w:rPr>
              <w:t>Hệ thống</w:t>
            </w:r>
          </w:p>
        </w:tc>
      </w:tr>
      <w:tr w:rsidR="00581812" w14:paraId="3618ACDA" w14:textId="77777777" w:rsidTr="006C3DFD">
        <w:tc>
          <w:tcPr>
            <w:tcW w:w="1723" w:type="dxa"/>
            <w:vMerge/>
          </w:tcPr>
          <w:p w14:paraId="715929F2" w14:textId="77777777" w:rsidR="00581812" w:rsidRPr="004A4267" w:rsidRDefault="00581812" w:rsidP="006C3DFD">
            <w:pPr>
              <w:rPr>
                <w:b/>
              </w:rPr>
            </w:pPr>
          </w:p>
        </w:tc>
        <w:tc>
          <w:tcPr>
            <w:tcW w:w="7722" w:type="dxa"/>
            <w:gridSpan w:val="2"/>
          </w:tcPr>
          <w:p w14:paraId="04AB2E37" w14:textId="77777777" w:rsidR="00581812" w:rsidRPr="00930EBA" w:rsidRDefault="00581812" w:rsidP="006C3DFD">
            <w:pPr>
              <w:rPr>
                <w:b/>
              </w:rPr>
            </w:pPr>
            <w:r w:rsidRPr="00930EBA">
              <w:rPr>
                <w:b/>
              </w:rPr>
              <w:t xml:space="preserve">Luồng chính: </w:t>
            </w:r>
            <w:r>
              <w:rPr>
                <w:b/>
              </w:rPr>
              <w:t>thành công</w:t>
            </w:r>
          </w:p>
        </w:tc>
      </w:tr>
      <w:tr w:rsidR="00581812" w14:paraId="34348AA8" w14:textId="77777777" w:rsidTr="006C3DFD">
        <w:tc>
          <w:tcPr>
            <w:tcW w:w="1723" w:type="dxa"/>
            <w:vMerge/>
          </w:tcPr>
          <w:p w14:paraId="6BABFBDD" w14:textId="77777777" w:rsidR="00581812" w:rsidRPr="004A4267" w:rsidRDefault="00581812" w:rsidP="006C3DFD">
            <w:pPr>
              <w:rPr>
                <w:b/>
              </w:rPr>
            </w:pPr>
          </w:p>
        </w:tc>
        <w:tc>
          <w:tcPr>
            <w:tcW w:w="3762" w:type="dxa"/>
          </w:tcPr>
          <w:p w14:paraId="3FEA30DD" w14:textId="77777777" w:rsidR="00581812" w:rsidRDefault="00581812" w:rsidP="006C3DFD">
            <w:pPr>
              <w:jc w:val="both"/>
            </w:pPr>
          </w:p>
        </w:tc>
        <w:tc>
          <w:tcPr>
            <w:tcW w:w="3960" w:type="dxa"/>
          </w:tcPr>
          <w:p w14:paraId="16617790" w14:textId="181BBEFD" w:rsidR="00581812" w:rsidRDefault="00581812" w:rsidP="006C3DFD"/>
        </w:tc>
      </w:tr>
      <w:tr w:rsidR="00581812" w14:paraId="002C7ED7" w14:textId="77777777" w:rsidTr="006C3DFD">
        <w:tc>
          <w:tcPr>
            <w:tcW w:w="1723" w:type="dxa"/>
            <w:vMerge/>
          </w:tcPr>
          <w:p w14:paraId="5EB82379" w14:textId="77777777" w:rsidR="00581812" w:rsidRPr="004A4267" w:rsidRDefault="00581812" w:rsidP="006C3DFD">
            <w:pPr>
              <w:rPr>
                <w:b/>
              </w:rPr>
            </w:pPr>
          </w:p>
        </w:tc>
        <w:tc>
          <w:tcPr>
            <w:tcW w:w="7722" w:type="dxa"/>
            <w:gridSpan w:val="2"/>
          </w:tcPr>
          <w:p w14:paraId="5935CDFE" w14:textId="77777777" w:rsidR="00581812" w:rsidRPr="00930EBA" w:rsidRDefault="00581812" w:rsidP="006C3DFD">
            <w:pPr>
              <w:rPr>
                <w:b/>
              </w:rPr>
            </w:pPr>
            <w:r>
              <w:rPr>
                <w:b/>
              </w:rPr>
              <w:t>Luồng phụ: Thống kê thất bại</w:t>
            </w:r>
          </w:p>
        </w:tc>
      </w:tr>
      <w:tr w:rsidR="00581812" w14:paraId="61311212" w14:textId="77777777" w:rsidTr="006C3DFD">
        <w:tc>
          <w:tcPr>
            <w:tcW w:w="1723" w:type="dxa"/>
            <w:vMerge/>
          </w:tcPr>
          <w:p w14:paraId="460AB15B" w14:textId="77777777" w:rsidR="00581812" w:rsidRPr="004A4267" w:rsidRDefault="00581812" w:rsidP="006C3DFD">
            <w:pPr>
              <w:rPr>
                <w:b/>
              </w:rPr>
            </w:pPr>
          </w:p>
        </w:tc>
        <w:tc>
          <w:tcPr>
            <w:tcW w:w="3762" w:type="dxa"/>
          </w:tcPr>
          <w:p w14:paraId="2342D331" w14:textId="77777777" w:rsidR="00581812" w:rsidRDefault="00581812" w:rsidP="006C3DFD"/>
        </w:tc>
        <w:tc>
          <w:tcPr>
            <w:tcW w:w="3960" w:type="dxa"/>
          </w:tcPr>
          <w:p w14:paraId="55ACCC93" w14:textId="77777777" w:rsidR="00581812" w:rsidRDefault="00581812" w:rsidP="006C3DFD"/>
        </w:tc>
      </w:tr>
      <w:tr w:rsidR="00581812" w14:paraId="38F3B62E" w14:textId="77777777" w:rsidTr="006C3DFD">
        <w:tc>
          <w:tcPr>
            <w:tcW w:w="1723" w:type="dxa"/>
          </w:tcPr>
          <w:p w14:paraId="328F213E" w14:textId="77777777" w:rsidR="00581812" w:rsidRPr="004A4267" w:rsidRDefault="00581812" w:rsidP="006C3DFD">
            <w:pPr>
              <w:rPr>
                <w:b/>
              </w:rPr>
            </w:pPr>
            <w:r w:rsidRPr="004A4267">
              <w:rPr>
                <w:b/>
              </w:rPr>
              <w:t>Thông điệp</w:t>
            </w:r>
          </w:p>
        </w:tc>
        <w:tc>
          <w:tcPr>
            <w:tcW w:w="7722" w:type="dxa"/>
            <w:gridSpan w:val="2"/>
          </w:tcPr>
          <w:p w14:paraId="37FB2629" w14:textId="77777777" w:rsidR="00581812" w:rsidRDefault="00581812" w:rsidP="00581812">
            <w:pPr>
              <w:keepNext/>
            </w:pPr>
          </w:p>
        </w:tc>
      </w:tr>
    </w:tbl>
    <w:p w14:paraId="2F0BB887" w14:textId="2378AA8F" w:rsidR="00581812" w:rsidRDefault="00581812">
      <w:pPr>
        <w:pStyle w:val="Caption"/>
      </w:pPr>
      <w:bookmarkStart w:id="70" w:name="_Toc468297239"/>
      <w:r>
        <w:t xml:space="preserve">Bảng </w:t>
      </w:r>
      <w:fldSimple w:instr=" SEQ Bảng \* ARABIC ">
        <w:r>
          <w:rPr>
            <w:noProof/>
          </w:rPr>
          <w:t>24</w:t>
        </w:r>
      </w:fldSimple>
      <w:r>
        <w:t>: Chức năng Login</w:t>
      </w:r>
      <w:bookmarkEnd w:id="70"/>
    </w:p>
    <w:p w14:paraId="1C72425E" w14:textId="64F5E436" w:rsidR="00581812" w:rsidRDefault="00581812" w:rsidP="00581812">
      <w:pPr>
        <w:pStyle w:val="Tiumccp3"/>
      </w:pPr>
      <w:r>
        <w:t>3.1.6.4 Chức năng Require Add use Time</w:t>
      </w:r>
    </w:p>
    <w:tbl>
      <w:tblPr>
        <w:tblStyle w:val="TableGrid"/>
        <w:tblW w:w="9445" w:type="dxa"/>
        <w:tblLook w:val="04A0" w:firstRow="1" w:lastRow="0" w:firstColumn="1" w:lastColumn="0" w:noHBand="0" w:noVBand="1"/>
      </w:tblPr>
      <w:tblGrid>
        <w:gridCol w:w="1723"/>
        <w:gridCol w:w="3762"/>
        <w:gridCol w:w="3960"/>
      </w:tblGrid>
      <w:tr w:rsidR="00581812" w14:paraId="556EF22C" w14:textId="77777777" w:rsidTr="006C3DFD">
        <w:tc>
          <w:tcPr>
            <w:tcW w:w="1723" w:type="dxa"/>
          </w:tcPr>
          <w:p w14:paraId="72948627" w14:textId="77777777" w:rsidR="00581812" w:rsidRPr="004A4267" w:rsidRDefault="00581812" w:rsidP="006C3DFD">
            <w:pPr>
              <w:rPr>
                <w:b/>
              </w:rPr>
            </w:pPr>
            <w:r w:rsidRPr="004A4267">
              <w:rPr>
                <w:b/>
              </w:rPr>
              <w:t xml:space="preserve">Tên Use case </w:t>
            </w:r>
          </w:p>
        </w:tc>
        <w:tc>
          <w:tcPr>
            <w:tcW w:w="7722" w:type="dxa"/>
            <w:gridSpan w:val="2"/>
          </w:tcPr>
          <w:p w14:paraId="46EB8C37" w14:textId="0FC054A1" w:rsidR="00581812" w:rsidRDefault="00581812" w:rsidP="006C3DFD">
            <w:r>
              <w:t>Require Add use Time</w:t>
            </w:r>
          </w:p>
        </w:tc>
      </w:tr>
      <w:tr w:rsidR="00581812" w14:paraId="355B2A3E" w14:textId="77777777" w:rsidTr="006C3DFD">
        <w:tc>
          <w:tcPr>
            <w:tcW w:w="1723" w:type="dxa"/>
          </w:tcPr>
          <w:p w14:paraId="1C4D53CF" w14:textId="77777777" w:rsidR="00581812" w:rsidRPr="004A4267" w:rsidRDefault="00581812" w:rsidP="006C3DFD">
            <w:pPr>
              <w:rPr>
                <w:b/>
              </w:rPr>
            </w:pPr>
            <w:r w:rsidRPr="004A4267">
              <w:rPr>
                <w:b/>
              </w:rPr>
              <w:t>Mô tả</w:t>
            </w:r>
          </w:p>
        </w:tc>
        <w:tc>
          <w:tcPr>
            <w:tcW w:w="7722" w:type="dxa"/>
            <w:gridSpan w:val="2"/>
          </w:tcPr>
          <w:p w14:paraId="5D94ED29" w14:textId="2CAD4CE7" w:rsidR="00581812" w:rsidRDefault="00686B0C" w:rsidP="00686B0C">
            <w:r>
              <w:t xml:space="preserve">Yêu cầu nạp thêm số giờ sử dụng vào tài khoản hội viên. </w:t>
            </w:r>
          </w:p>
        </w:tc>
      </w:tr>
      <w:tr w:rsidR="00581812" w14:paraId="1A14F45C" w14:textId="77777777" w:rsidTr="006C3DFD">
        <w:tc>
          <w:tcPr>
            <w:tcW w:w="1723" w:type="dxa"/>
          </w:tcPr>
          <w:p w14:paraId="05705907" w14:textId="77777777" w:rsidR="00581812" w:rsidRPr="004A4267" w:rsidRDefault="00581812" w:rsidP="006C3DFD">
            <w:pPr>
              <w:rPr>
                <w:b/>
              </w:rPr>
            </w:pPr>
            <w:r w:rsidRPr="004A4267">
              <w:rPr>
                <w:b/>
              </w:rPr>
              <w:t>Tác nhân</w:t>
            </w:r>
          </w:p>
        </w:tc>
        <w:tc>
          <w:tcPr>
            <w:tcW w:w="7722" w:type="dxa"/>
            <w:gridSpan w:val="2"/>
          </w:tcPr>
          <w:p w14:paraId="4214267A" w14:textId="764697C5" w:rsidR="00581812" w:rsidRDefault="00581812" w:rsidP="006C3DFD">
            <w:r>
              <w:t>Member</w:t>
            </w:r>
          </w:p>
        </w:tc>
      </w:tr>
      <w:tr w:rsidR="00581812" w14:paraId="4AB27FC1" w14:textId="77777777" w:rsidTr="006C3DFD">
        <w:tc>
          <w:tcPr>
            <w:tcW w:w="1723" w:type="dxa"/>
          </w:tcPr>
          <w:p w14:paraId="30EF1F53" w14:textId="77777777" w:rsidR="00581812" w:rsidRPr="004A4267" w:rsidRDefault="00581812" w:rsidP="006C3DFD">
            <w:pPr>
              <w:rPr>
                <w:b/>
              </w:rPr>
            </w:pPr>
            <w:r w:rsidRPr="004A4267">
              <w:rPr>
                <w:b/>
              </w:rPr>
              <w:t>Ràng buộc</w:t>
            </w:r>
          </w:p>
        </w:tc>
        <w:tc>
          <w:tcPr>
            <w:tcW w:w="7722" w:type="dxa"/>
            <w:gridSpan w:val="2"/>
          </w:tcPr>
          <w:p w14:paraId="60918BF1" w14:textId="77777777" w:rsidR="00581812" w:rsidRDefault="00581812" w:rsidP="006C3DFD"/>
        </w:tc>
      </w:tr>
      <w:tr w:rsidR="00581812" w14:paraId="18D6D4E7" w14:textId="77777777" w:rsidTr="006C3DFD">
        <w:tc>
          <w:tcPr>
            <w:tcW w:w="1723" w:type="dxa"/>
          </w:tcPr>
          <w:p w14:paraId="3CDBFBD6" w14:textId="77777777" w:rsidR="00581812" w:rsidRPr="004A4267" w:rsidRDefault="00581812" w:rsidP="006C3DFD">
            <w:pPr>
              <w:rPr>
                <w:b/>
              </w:rPr>
            </w:pPr>
            <w:r w:rsidRPr="004A4267">
              <w:rPr>
                <w:b/>
              </w:rPr>
              <w:t>Tiền điều kiện</w:t>
            </w:r>
          </w:p>
        </w:tc>
        <w:tc>
          <w:tcPr>
            <w:tcW w:w="7722" w:type="dxa"/>
            <w:gridSpan w:val="2"/>
          </w:tcPr>
          <w:p w14:paraId="5E5909B9" w14:textId="77777777" w:rsidR="00581812" w:rsidRDefault="00581812" w:rsidP="006C3DFD"/>
        </w:tc>
      </w:tr>
      <w:tr w:rsidR="00581812" w14:paraId="4287AB52" w14:textId="77777777" w:rsidTr="006C3DFD">
        <w:tc>
          <w:tcPr>
            <w:tcW w:w="1723" w:type="dxa"/>
          </w:tcPr>
          <w:p w14:paraId="04B25B78" w14:textId="77777777" w:rsidR="00581812" w:rsidRPr="004A4267" w:rsidRDefault="00581812" w:rsidP="006C3DFD">
            <w:pPr>
              <w:rPr>
                <w:b/>
              </w:rPr>
            </w:pPr>
            <w:r w:rsidRPr="004A4267">
              <w:rPr>
                <w:b/>
              </w:rPr>
              <w:t>Hậu điều kiện</w:t>
            </w:r>
          </w:p>
        </w:tc>
        <w:tc>
          <w:tcPr>
            <w:tcW w:w="7722" w:type="dxa"/>
            <w:gridSpan w:val="2"/>
          </w:tcPr>
          <w:p w14:paraId="496BAAE3" w14:textId="77777777" w:rsidR="00581812" w:rsidRDefault="00581812" w:rsidP="006C3DFD"/>
        </w:tc>
      </w:tr>
      <w:tr w:rsidR="00581812" w14:paraId="51A93B9E" w14:textId="77777777" w:rsidTr="006C3DFD">
        <w:tc>
          <w:tcPr>
            <w:tcW w:w="1723" w:type="dxa"/>
            <w:vMerge w:val="restart"/>
            <w:vAlign w:val="center"/>
          </w:tcPr>
          <w:p w14:paraId="69C42EFF" w14:textId="77777777" w:rsidR="00581812" w:rsidRPr="004A4267" w:rsidRDefault="00581812" w:rsidP="006C3DFD">
            <w:pPr>
              <w:rPr>
                <w:b/>
              </w:rPr>
            </w:pPr>
            <w:r w:rsidRPr="004A4267">
              <w:rPr>
                <w:b/>
              </w:rPr>
              <w:t>Hoạt động</w:t>
            </w:r>
          </w:p>
        </w:tc>
        <w:tc>
          <w:tcPr>
            <w:tcW w:w="3762" w:type="dxa"/>
          </w:tcPr>
          <w:p w14:paraId="264BCE0C" w14:textId="77777777" w:rsidR="00581812" w:rsidRPr="00930EBA" w:rsidRDefault="00581812" w:rsidP="006C3DFD">
            <w:pPr>
              <w:tabs>
                <w:tab w:val="left" w:pos="408"/>
                <w:tab w:val="center" w:pos="1488"/>
              </w:tabs>
              <w:rPr>
                <w:b/>
              </w:rPr>
            </w:pPr>
            <w:r>
              <w:rPr>
                <w:b/>
              </w:rPr>
              <w:tab/>
            </w:r>
            <w:r>
              <w:rPr>
                <w:b/>
              </w:rPr>
              <w:tab/>
            </w:r>
            <w:r w:rsidRPr="00930EBA">
              <w:rPr>
                <w:b/>
              </w:rPr>
              <w:t>Tác nhân</w:t>
            </w:r>
          </w:p>
        </w:tc>
        <w:tc>
          <w:tcPr>
            <w:tcW w:w="3960" w:type="dxa"/>
          </w:tcPr>
          <w:p w14:paraId="452C5AEE" w14:textId="77777777" w:rsidR="00581812" w:rsidRPr="00930EBA" w:rsidRDefault="00581812" w:rsidP="006C3DFD">
            <w:pPr>
              <w:jc w:val="center"/>
              <w:rPr>
                <w:b/>
              </w:rPr>
            </w:pPr>
            <w:r w:rsidRPr="00930EBA">
              <w:rPr>
                <w:b/>
              </w:rPr>
              <w:t>Hệ thống</w:t>
            </w:r>
          </w:p>
        </w:tc>
      </w:tr>
      <w:tr w:rsidR="00581812" w14:paraId="6888B180" w14:textId="77777777" w:rsidTr="006C3DFD">
        <w:tc>
          <w:tcPr>
            <w:tcW w:w="1723" w:type="dxa"/>
            <w:vMerge/>
          </w:tcPr>
          <w:p w14:paraId="64611076" w14:textId="77777777" w:rsidR="00581812" w:rsidRPr="004A4267" w:rsidRDefault="00581812" w:rsidP="006C3DFD">
            <w:pPr>
              <w:rPr>
                <w:b/>
              </w:rPr>
            </w:pPr>
          </w:p>
        </w:tc>
        <w:tc>
          <w:tcPr>
            <w:tcW w:w="7722" w:type="dxa"/>
            <w:gridSpan w:val="2"/>
          </w:tcPr>
          <w:p w14:paraId="7AC16691" w14:textId="77777777" w:rsidR="00581812" w:rsidRPr="00930EBA" w:rsidRDefault="00581812" w:rsidP="006C3DFD">
            <w:pPr>
              <w:rPr>
                <w:b/>
              </w:rPr>
            </w:pPr>
            <w:r w:rsidRPr="00930EBA">
              <w:rPr>
                <w:b/>
              </w:rPr>
              <w:t xml:space="preserve">Luồng chính: </w:t>
            </w:r>
            <w:r>
              <w:rPr>
                <w:b/>
              </w:rPr>
              <w:t>thành công</w:t>
            </w:r>
          </w:p>
        </w:tc>
      </w:tr>
      <w:tr w:rsidR="00581812" w14:paraId="14B8AA78" w14:textId="77777777" w:rsidTr="006C3DFD">
        <w:tc>
          <w:tcPr>
            <w:tcW w:w="1723" w:type="dxa"/>
            <w:vMerge/>
          </w:tcPr>
          <w:p w14:paraId="5F0E59D5" w14:textId="77777777" w:rsidR="00581812" w:rsidRPr="004A4267" w:rsidRDefault="00581812" w:rsidP="006C3DFD">
            <w:pPr>
              <w:rPr>
                <w:b/>
              </w:rPr>
            </w:pPr>
          </w:p>
        </w:tc>
        <w:tc>
          <w:tcPr>
            <w:tcW w:w="3762" w:type="dxa"/>
          </w:tcPr>
          <w:p w14:paraId="44993485" w14:textId="77777777" w:rsidR="00581812" w:rsidRDefault="00581812" w:rsidP="006C3DFD">
            <w:pPr>
              <w:jc w:val="both"/>
            </w:pPr>
          </w:p>
        </w:tc>
        <w:tc>
          <w:tcPr>
            <w:tcW w:w="3960" w:type="dxa"/>
          </w:tcPr>
          <w:p w14:paraId="44809A9F" w14:textId="77777777" w:rsidR="00581812" w:rsidRDefault="00581812" w:rsidP="006C3DFD"/>
        </w:tc>
      </w:tr>
      <w:tr w:rsidR="00581812" w14:paraId="1CA01703" w14:textId="77777777" w:rsidTr="006C3DFD">
        <w:tc>
          <w:tcPr>
            <w:tcW w:w="1723" w:type="dxa"/>
            <w:vMerge/>
          </w:tcPr>
          <w:p w14:paraId="0B7075DE" w14:textId="77777777" w:rsidR="00581812" w:rsidRPr="004A4267" w:rsidRDefault="00581812" w:rsidP="006C3DFD">
            <w:pPr>
              <w:rPr>
                <w:b/>
              </w:rPr>
            </w:pPr>
          </w:p>
        </w:tc>
        <w:tc>
          <w:tcPr>
            <w:tcW w:w="7722" w:type="dxa"/>
            <w:gridSpan w:val="2"/>
          </w:tcPr>
          <w:p w14:paraId="746688EE" w14:textId="77777777" w:rsidR="00581812" w:rsidRPr="00930EBA" w:rsidRDefault="00581812" w:rsidP="006C3DFD">
            <w:pPr>
              <w:rPr>
                <w:b/>
              </w:rPr>
            </w:pPr>
            <w:r>
              <w:rPr>
                <w:b/>
              </w:rPr>
              <w:t>Luồng phụ: Thống kê thất bại</w:t>
            </w:r>
          </w:p>
        </w:tc>
      </w:tr>
      <w:tr w:rsidR="00581812" w14:paraId="04830D18" w14:textId="77777777" w:rsidTr="006C3DFD">
        <w:tc>
          <w:tcPr>
            <w:tcW w:w="1723" w:type="dxa"/>
            <w:vMerge/>
          </w:tcPr>
          <w:p w14:paraId="449F8E01" w14:textId="77777777" w:rsidR="00581812" w:rsidRPr="004A4267" w:rsidRDefault="00581812" w:rsidP="006C3DFD">
            <w:pPr>
              <w:rPr>
                <w:b/>
              </w:rPr>
            </w:pPr>
          </w:p>
        </w:tc>
        <w:tc>
          <w:tcPr>
            <w:tcW w:w="3762" w:type="dxa"/>
          </w:tcPr>
          <w:p w14:paraId="381793E1" w14:textId="77777777" w:rsidR="00581812" w:rsidRDefault="00581812" w:rsidP="006C3DFD"/>
        </w:tc>
        <w:tc>
          <w:tcPr>
            <w:tcW w:w="3960" w:type="dxa"/>
          </w:tcPr>
          <w:p w14:paraId="7B90FE91" w14:textId="77777777" w:rsidR="00581812" w:rsidRDefault="00581812" w:rsidP="006C3DFD"/>
        </w:tc>
      </w:tr>
      <w:tr w:rsidR="00581812" w14:paraId="0102ECD5" w14:textId="77777777" w:rsidTr="006C3DFD">
        <w:tc>
          <w:tcPr>
            <w:tcW w:w="1723" w:type="dxa"/>
          </w:tcPr>
          <w:p w14:paraId="329A147B" w14:textId="77777777" w:rsidR="00581812" w:rsidRPr="004A4267" w:rsidRDefault="00581812" w:rsidP="006C3DFD">
            <w:pPr>
              <w:rPr>
                <w:b/>
              </w:rPr>
            </w:pPr>
            <w:r w:rsidRPr="004A4267">
              <w:rPr>
                <w:b/>
              </w:rPr>
              <w:t>Thông điệp</w:t>
            </w:r>
          </w:p>
        </w:tc>
        <w:tc>
          <w:tcPr>
            <w:tcW w:w="7722" w:type="dxa"/>
            <w:gridSpan w:val="2"/>
          </w:tcPr>
          <w:p w14:paraId="5C108674" w14:textId="77777777" w:rsidR="00581812" w:rsidRDefault="00581812" w:rsidP="00581812">
            <w:pPr>
              <w:keepNext/>
            </w:pPr>
          </w:p>
        </w:tc>
      </w:tr>
    </w:tbl>
    <w:p w14:paraId="0120DE1E" w14:textId="7A431578" w:rsidR="00581812" w:rsidRDefault="00581812" w:rsidP="00581812">
      <w:pPr>
        <w:pStyle w:val="Caption"/>
      </w:pPr>
      <w:bookmarkStart w:id="71" w:name="_Toc468297240"/>
      <w:r>
        <w:t xml:space="preserve">Bảng </w:t>
      </w:r>
      <w:fldSimple w:instr=" SEQ Bảng \* ARABIC ">
        <w:r>
          <w:rPr>
            <w:noProof/>
          </w:rPr>
          <w:t>25</w:t>
        </w:r>
      </w:fldSimple>
      <w:r>
        <w:t>: Chức năng Require Add use Time</w:t>
      </w:r>
      <w:bookmarkEnd w:id="71"/>
    </w:p>
    <w:p w14:paraId="4840D81D" w14:textId="3272CAB9" w:rsidR="00581812" w:rsidRDefault="00581812" w:rsidP="00581812">
      <w:pPr>
        <w:pStyle w:val="Tiumccp3"/>
      </w:pPr>
      <w:r>
        <w:t>3.1.6.5 Chức năng Require Foods</w:t>
      </w:r>
    </w:p>
    <w:tbl>
      <w:tblPr>
        <w:tblStyle w:val="TableGrid"/>
        <w:tblW w:w="9445" w:type="dxa"/>
        <w:tblLook w:val="04A0" w:firstRow="1" w:lastRow="0" w:firstColumn="1" w:lastColumn="0" w:noHBand="0" w:noVBand="1"/>
      </w:tblPr>
      <w:tblGrid>
        <w:gridCol w:w="1723"/>
        <w:gridCol w:w="3762"/>
        <w:gridCol w:w="3960"/>
      </w:tblGrid>
      <w:tr w:rsidR="00581812" w14:paraId="3D3CD8AC" w14:textId="77777777" w:rsidTr="006C3DFD">
        <w:tc>
          <w:tcPr>
            <w:tcW w:w="1723" w:type="dxa"/>
          </w:tcPr>
          <w:p w14:paraId="68444EF0" w14:textId="77777777" w:rsidR="00581812" w:rsidRPr="004A4267" w:rsidRDefault="00581812" w:rsidP="006C3DFD">
            <w:pPr>
              <w:rPr>
                <w:b/>
              </w:rPr>
            </w:pPr>
            <w:r w:rsidRPr="004A4267">
              <w:rPr>
                <w:b/>
              </w:rPr>
              <w:t xml:space="preserve">Tên Use case </w:t>
            </w:r>
          </w:p>
        </w:tc>
        <w:tc>
          <w:tcPr>
            <w:tcW w:w="7722" w:type="dxa"/>
            <w:gridSpan w:val="2"/>
          </w:tcPr>
          <w:p w14:paraId="1F9549CC" w14:textId="03442DFD" w:rsidR="00581812" w:rsidRDefault="00581812" w:rsidP="006C3DFD">
            <w:r>
              <w:t>Require Foods</w:t>
            </w:r>
          </w:p>
        </w:tc>
      </w:tr>
      <w:tr w:rsidR="00581812" w14:paraId="744F46A6" w14:textId="77777777" w:rsidTr="006C3DFD">
        <w:tc>
          <w:tcPr>
            <w:tcW w:w="1723" w:type="dxa"/>
          </w:tcPr>
          <w:p w14:paraId="625115D9" w14:textId="77777777" w:rsidR="00581812" w:rsidRPr="004A4267" w:rsidRDefault="00581812" w:rsidP="006C3DFD">
            <w:pPr>
              <w:rPr>
                <w:b/>
              </w:rPr>
            </w:pPr>
            <w:r w:rsidRPr="004A4267">
              <w:rPr>
                <w:b/>
              </w:rPr>
              <w:t>Mô tả</w:t>
            </w:r>
          </w:p>
        </w:tc>
        <w:tc>
          <w:tcPr>
            <w:tcW w:w="7722" w:type="dxa"/>
            <w:gridSpan w:val="2"/>
          </w:tcPr>
          <w:p w14:paraId="5BC01E17" w14:textId="4340606E" w:rsidR="00581812" w:rsidRDefault="00686B0C" w:rsidP="006C3DFD">
            <w:r>
              <w:t>Yêu cầu cung cấp các loại thức ăn từ danh sách thức ăn.</w:t>
            </w:r>
          </w:p>
        </w:tc>
      </w:tr>
      <w:tr w:rsidR="00581812" w14:paraId="368AADCE" w14:textId="77777777" w:rsidTr="006C3DFD">
        <w:tc>
          <w:tcPr>
            <w:tcW w:w="1723" w:type="dxa"/>
          </w:tcPr>
          <w:p w14:paraId="20563688" w14:textId="77777777" w:rsidR="00581812" w:rsidRPr="004A4267" w:rsidRDefault="00581812" w:rsidP="006C3DFD">
            <w:pPr>
              <w:rPr>
                <w:b/>
              </w:rPr>
            </w:pPr>
            <w:r w:rsidRPr="004A4267">
              <w:rPr>
                <w:b/>
              </w:rPr>
              <w:t>Tác nhân</w:t>
            </w:r>
          </w:p>
        </w:tc>
        <w:tc>
          <w:tcPr>
            <w:tcW w:w="7722" w:type="dxa"/>
            <w:gridSpan w:val="2"/>
          </w:tcPr>
          <w:p w14:paraId="2676CC5C" w14:textId="77777777" w:rsidR="00581812" w:rsidRDefault="00581812" w:rsidP="006C3DFD">
            <w:r>
              <w:t>Guest, Member</w:t>
            </w:r>
          </w:p>
        </w:tc>
      </w:tr>
      <w:tr w:rsidR="00581812" w14:paraId="141350AB" w14:textId="77777777" w:rsidTr="006C3DFD">
        <w:tc>
          <w:tcPr>
            <w:tcW w:w="1723" w:type="dxa"/>
          </w:tcPr>
          <w:p w14:paraId="013A7D26" w14:textId="77777777" w:rsidR="00581812" w:rsidRPr="004A4267" w:rsidRDefault="00581812" w:rsidP="006C3DFD">
            <w:pPr>
              <w:rPr>
                <w:b/>
              </w:rPr>
            </w:pPr>
            <w:r w:rsidRPr="004A4267">
              <w:rPr>
                <w:b/>
              </w:rPr>
              <w:t>Ràng buộc</w:t>
            </w:r>
          </w:p>
        </w:tc>
        <w:tc>
          <w:tcPr>
            <w:tcW w:w="7722" w:type="dxa"/>
            <w:gridSpan w:val="2"/>
          </w:tcPr>
          <w:p w14:paraId="3BDFCEF5" w14:textId="77777777" w:rsidR="00581812" w:rsidRDefault="00581812" w:rsidP="006C3DFD"/>
        </w:tc>
      </w:tr>
      <w:tr w:rsidR="00581812" w14:paraId="5EC78B12" w14:textId="77777777" w:rsidTr="006C3DFD">
        <w:tc>
          <w:tcPr>
            <w:tcW w:w="1723" w:type="dxa"/>
          </w:tcPr>
          <w:p w14:paraId="440A6FE3" w14:textId="77777777" w:rsidR="00581812" w:rsidRPr="004A4267" w:rsidRDefault="00581812" w:rsidP="006C3DFD">
            <w:pPr>
              <w:rPr>
                <w:b/>
              </w:rPr>
            </w:pPr>
            <w:r w:rsidRPr="004A4267">
              <w:rPr>
                <w:b/>
              </w:rPr>
              <w:t>Tiền điều kiện</w:t>
            </w:r>
          </w:p>
        </w:tc>
        <w:tc>
          <w:tcPr>
            <w:tcW w:w="7722" w:type="dxa"/>
            <w:gridSpan w:val="2"/>
          </w:tcPr>
          <w:p w14:paraId="5F73210B" w14:textId="77777777" w:rsidR="00581812" w:rsidRDefault="00581812" w:rsidP="006C3DFD"/>
        </w:tc>
      </w:tr>
      <w:tr w:rsidR="00581812" w14:paraId="689F624E" w14:textId="77777777" w:rsidTr="006C3DFD">
        <w:tc>
          <w:tcPr>
            <w:tcW w:w="1723" w:type="dxa"/>
          </w:tcPr>
          <w:p w14:paraId="282F16D8" w14:textId="77777777" w:rsidR="00581812" w:rsidRPr="004A4267" w:rsidRDefault="00581812" w:rsidP="006C3DFD">
            <w:pPr>
              <w:rPr>
                <w:b/>
              </w:rPr>
            </w:pPr>
            <w:r w:rsidRPr="004A4267">
              <w:rPr>
                <w:b/>
              </w:rPr>
              <w:t>Hậu điều kiện</w:t>
            </w:r>
          </w:p>
        </w:tc>
        <w:tc>
          <w:tcPr>
            <w:tcW w:w="7722" w:type="dxa"/>
            <w:gridSpan w:val="2"/>
          </w:tcPr>
          <w:p w14:paraId="318C2620" w14:textId="77777777" w:rsidR="00581812" w:rsidRDefault="00581812" w:rsidP="006C3DFD"/>
        </w:tc>
      </w:tr>
      <w:tr w:rsidR="00581812" w14:paraId="1675CC5A" w14:textId="77777777" w:rsidTr="006C3DFD">
        <w:tc>
          <w:tcPr>
            <w:tcW w:w="1723" w:type="dxa"/>
            <w:vMerge w:val="restart"/>
            <w:vAlign w:val="center"/>
          </w:tcPr>
          <w:p w14:paraId="458B2B85" w14:textId="77777777" w:rsidR="00581812" w:rsidRPr="004A4267" w:rsidRDefault="00581812" w:rsidP="006C3DFD">
            <w:pPr>
              <w:rPr>
                <w:b/>
              </w:rPr>
            </w:pPr>
            <w:r w:rsidRPr="004A4267">
              <w:rPr>
                <w:b/>
              </w:rPr>
              <w:t>Hoạt động</w:t>
            </w:r>
          </w:p>
        </w:tc>
        <w:tc>
          <w:tcPr>
            <w:tcW w:w="3762" w:type="dxa"/>
          </w:tcPr>
          <w:p w14:paraId="07115759" w14:textId="77777777" w:rsidR="00581812" w:rsidRPr="00930EBA" w:rsidRDefault="00581812" w:rsidP="006C3DFD">
            <w:pPr>
              <w:tabs>
                <w:tab w:val="left" w:pos="408"/>
                <w:tab w:val="center" w:pos="1488"/>
              </w:tabs>
              <w:rPr>
                <w:b/>
              </w:rPr>
            </w:pPr>
            <w:r>
              <w:rPr>
                <w:b/>
              </w:rPr>
              <w:tab/>
            </w:r>
            <w:r>
              <w:rPr>
                <w:b/>
              </w:rPr>
              <w:tab/>
            </w:r>
            <w:r w:rsidRPr="00930EBA">
              <w:rPr>
                <w:b/>
              </w:rPr>
              <w:t>Tác nhân</w:t>
            </w:r>
          </w:p>
        </w:tc>
        <w:tc>
          <w:tcPr>
            <w:tcW w:w="3960" w:type="dxa"/>
          </w:tcPr>
          <w:p w14:paraId="3F50B67E" w14:textId="77777777" w:rsidR="00581812" w:rsidRPr="00930EBA" w:rsidRDefault="00581812" w:rsidP="006C3DFD">
            <w:pPr>
              <w:jc w:val="center"/>
              <w:rPr>
                <w:b/>
              </w:rPr>
            </w:pPr>
            <w:r w:rsidRPr="00930EBA">
              <w:rPr>
                <w:b/>
              </w:rPr>
              <w:t>Hệ thống</w:t>
            </w:r>
          </w:p>
        </w:tc>
      </w:tr>
      <w:tr w:rsidR="00581812" w14:paraId="4920AFC7" w14:textId="77777777" w:rsidTr="006C3DFD">
        <w:tc>
          <w:tcPr>
            <w:tcW w:w="1723" w:type="dxa"/>
            <w:vMerge/>
          </w:tcPr>
          <w:p w14:paraId="402D6499" w14:textId="77777777" w:rsidR="00581812" w:rsidRPr="004A4267" w:rsidRDefault="00581812" w:rsidP="006C3DFD">
            <w:pPr>
              <w:rPr>
                <w:b/>
              </w:rPr>
            </w:pPr>
          </w:p>
        </w:tc>
        <w:tc>
          <w:tcPr>
            <w:tcW w:w="7722" w:type="dxa"/>
            <w:gridSpan w:val="2"/>
          </w:tcPr>
          <w:p w14:paraId="28791B7F" w14:textId="77777777" w:rsidR="00581812" w:rsidRPr="00930EBA" w:rsidRDefault="00581812" w:rsidP="006C3DFD">
            <w:pPr>
              <w:rPr>
                <w:b/>
              </w:rPr>
            </w:pPr>
            <w:r w:rsidRPr="00930EBA">
              <w:rPr>
                <w:b/>
              </w:rPr>
              <w:t xml:space="preserve">Luồng chính: </w:t>
            </w:r>
            <w:r>
              <w:rPr>
                <w:b/>
              </w:rPr>
              <w:t>thành công</w:t>
            </w:r>
          </w:p>
        </w:tc>
      </w:tr>
      <w:tr w:rsidR="00581812" w14:paraId="1D6BEAE6" w14:textId="77777777" w:rsidTr="006C3DFD">
        <w:tc>
          <w:tcPr>
            <w:tcW w:w="1723" w:type="dxa"/>
            <w:vMerge/>
          </w:tcPr>
          <w:p w14:paraId="06043A91" w14:textId="77777777" w:rsidR="00581812" w:rsidRPr="004A4267" w:rsidRDefault="00581812" w:rsidP="006C3DFD">
            <w:pPr>
              <w:rPr>
                <w:b/>
              </w:rPr>
            </w:pPr>
          </w:p>
        </w:tc>
        <w:tc>
          <w:tcPr>
            <w:tcW w:w="3762" w:type="dxa"/>
          </w:tcPr>
          <w:p w14:paraId="6B4774E9" w14:textId="77777777" w:rsidR="00581812" w:rsidRDefault="00581812" w:rsidP="006C3DFD">
            <w:pPr>
              <w:jc w:val="both"/>
            </w:pPr>
          </w:p>
        </w:tc>
        <w:tc>
          <w:tcPr>
            <w:tcW w:w="3960" w:type="dxa"/>
          </w:tcPr>
          <w:p w14:paraId="2F5CFD3D" w14:textId="77777777" w:rsidR="00581812" w:rsidRDefault="00581812" w:rsidP="006C3DFD"/>
        </w:tc>
      </w:tr>
      <w:tr w:rsidR="00581812" w14:paraId="46410925" w14:textId="77777777" w:rsidTr="006C3DFD">
        <w:tc>
          <w:tcPr>
            <w:tcW w:w="1723" w:type="dxa"/>
            <w:vMerge/>
          </w:tcPr>
          <w:p w14:paraId="501F35F2" w14:textId="77777777" w:rsidR="00581812" w:rsidRPr="004A4267" w:rsidRDefault="00581812" w:rsidP="006C3DFD">
            <w:pPr>
              <w:rPr>
                <w:b/>
              </w:rPr>
            </w:pPr>
          </w:p>
        </w:tc>
        <w:tc>
          <w:tcPr>
            <w:tcW w:w="7722" w:type="dxa"/>
            <w:gridSpan w:val="2"/>
          </w:tcPr>
          <w:p w14:paraId="58656E30" w14:textId="77777777" w:rsidR="00581812" w:rsidRPr="00930EBA" w:rsidRDefault="00581812" w:rsidP="006C3DFD">
            <w:pPr>
              <w:rPr>
                <w:b/>
              </w:rPr>
            </w:pPr>
            <w:r>
              <w:rPr>
                <w:b/>
              </w:rPr>
              <w:t>Luồng phụ: Thống kê thất bại</w:t>
            </w:r>
          </w:p>
        </w:tc>
      </w:tr>
      <w:tr w:rsidR="00581812" w14:paraId="4F424068" w14:textId="77777777" w:rsidTr="006C3DFD">
        <w:tc>
          <w:tcPr>
            <w:tcW w:w="1723" w:type="dxa"/>
            <w:vMerge/>
          </w:tcPr>
          <w:p w14:paraId="4808A4E3" w14:textId="77777777" w:rsidR="00581812" w:rsidRPr="004A4267" w:rsidRDefault="00581812" w:rsidP="006C3DFD">
            <w:pPr>
              <w:rPr>
                <w:b/>
              </w:rPr>
            </w:pPr>
          </w:p>
        </w:tc>
        <w:tc>
          <w:tcPr>
            <w:tcW w:w="3762" w:type="dxa"/>
          </w:tcPr>
          <w:p w14:paraId="0EAA6725" w14:textId="77777777" w:rsidR="00581812" w:rsidRDefault="00581812" w:rsidP="006C3DFD"/>
        </w:tc>
        <w:tc>
          <w:tcPr>
            <w:tcW w:w="3960" w:type="dxa"/>
          </w:tcPr>
          <w:p w14:paraId="3A439F47" w14:textId="77777777" w:rsidR="00581812" w:rsidRDefault="00581812" w:rsidP="006C3DFD"/>
        </w:tc>
      </w:tr>
      <w:tr w:rsidR="00581812" w14:paraId="78981E27" w14:textId="77777777" w:rsidTr="006C3DFD">
        <w:tc>
          <w:tcPr>
            <w:tcW w:w="1723" w:type="dxa"/>
          </w:tcPr>
          <w:p w14:paraId="3BADB8E9" w14:textId="77777777" w:rsidR="00581812" w:rsidRPr="004A4267" w:rsidRDefault="00581812" w:rsidP="006C3DFD">
            <w:pPr>
              <w:rPr>
                <w:b/>
              </w:rPr>
            </w:pPr>
            <w:r w:rsidRPr="004A4267">
              <w:rPr>
                <w:b/>
              </w:rPr>
              <w:t>Thông điệp</w:t>
            </w:r>
          </w:p>
        </w:tc>
        <w:tc>
          <w:tcPr>
            <w:tcW w:w="7722" w:type="dxa"/>
            <w:gridSpan w:val="2"/>
          </w:tcPr>
          <w:p w14:paraId="129BA866" w14:textId="77777777" w:rsidR="00581812" w:rsidRDefault="00581812" w:rsidP="00581812">
            <w:pPr>
              <w:keepNext/>
            </w:pPr>
          </w:p>
        </w:tc>
      </w:tr>
    </w:tbl>
    <w:p w14:paraId="78D7DFFD" w14:textId="3F53CA7A" w:rsidR="00581812" w:rsidRDefault="00581812" w:rsidP="00581812">
      <w:pPr>
        <w:pStyle w:val="Caption"/>
      </w:pPr>
      <w:bookmarkStart w:id="72" w:name="_Toc468297241"/>
      <w:r>
        <w:t xml:space="preserve">Bảng </w:t>
      </w:r>
      <w:fldSimple w:instr=" SEQ Bảng \* ARABIC ">
        <w:r>
          <w:rPr>
            <w:noProof/>
          </w:rPr>
          <w:t>26</w:t>
        </w:r>
      </w:fldSimple>
      <w:r>
        <w:t>: Chức năng Required Foods</w:t>
      </w:r>
      <w:bookmarkEnd w:id="72"/>
    </w:p>
    <w:p w14:paraId="0CB8E360" w14:textId="1B7534B3" w:rsidR="00581812" w:rsidRDefault="00581812" w:rsidP="00581812">
      <w:pPr>
        <w:pStyle w:val="Tiumccp3"/>
      </w:pPr>
      <w:r>
        <w:t>3.1.6.6 Chức năng Require Drinks</w:t>
      </w:r>
    </w:p>
    <w:tbl>
      <w:tblPr>
        <w:tblStyle w:val="TableGrid"/>
        <w:tblW w:w="9445" w:type="dxa"/>
        <w:tblLook w:val="04A0" w:firstRow="1" w:lastRow="0" w:firstColumn="1" w:lastColumn="0" w:noHBand="0" w:noVBand="1"/>
      </w:tblPr>
      <w:tblGrid>
        <w:gridCol w:w="1723"/>
        <w:gridCol w:w="3762"/>
        <w:gridCol w:w="3960"/>
      </w:tblGrid>
      <w:tr w:rsidR="00581812" w14:paraId="78BAB7AD" w14:textId="77777777" w:rsidTr="006C3DFD">
        <w:tc>
          <w:tcPr>
            <w:tcW w:w="1723" w:type="dxa"/>
          </w:tcPr>
          <w:p w14:paraId="7EC9BAD8" w14:textId="77777777" w:rsidR="00581812" w:rsidRPr="004A4267" w:rsidRDefault="00581812" w:rsidP="006C3DFD">
            <w:pPr>
              <w:rPr>
                <w:b/>
              </w:rPr>
            </w:pPr>
            <w:r w:rsidRPr="004A4267">
              <w:rPr>
                <w:b/>
              </w:rPr>
              <w:t xml:space="preserve">Tên Use case </w:t>
            </w:r>
          </w:p>
        </w:tc>
        <w:tc>
          <w:tcPr>
            <w:tcW w:w="7722" w:type="dxa"/>
            <w:gridSpan w:val="2"/>
          </w:tcPr>
          <w:p w14:paraId="1C11FA44" w14:textId="5404899C" w:rsidR="00581812" w:rsidRDefault="00581812" w:rsidP="006C3DFD">
            <w:r>
              <w:t>Require Drinks</w:t>
            </w:r>
          </w:p>
        </w:tc>
      </w:tr>
      <w:tr w:rsidR="00581812" w14:paraId="220CBE4C" w14:textId="77777777" w:rsidTr="006C3DFD">
        <w:tc>
          <w:tcPr>
            <w:tcW w:w="1723" w:type="dxa"/>
          </w:tcPr>
          <w:p w14:paraId="2E2551CC" w14:textId="77777777" w:rsidR="00581812" w:rsidRPr="004A4267" w:rsidRDefault="00581812" w:rsidP="006C3DFD">
            <w:pPr>
              <w:rPr>
                <w:b/>
              </w:rPr>
            </w:pPr>
            <w:r w:rsidRPr="004A4267">
              <w:rPr>
                <w:b/>
              </w:rPr>
              <w:t>Mô tả</w:t>
            </w:r>
          </w:p>
        </w:tc>
        <w:tc>
          <w:tcPr>
            <w:tcW w:w="7722" w:type="dxa"/>
            <w:gridSpan w:val="2"/>
          </w:tcPr>
          <w:p w14:paraId="68BFD2F4" w14:textId="0A5107E6" w:rsidR="00581812" w:rsidRDefault="00686B0C" w:rsidP="006C3DFD">
            <w:r>
              <w:t>Yêu cầu cung cấp các loại nước uống từ danh sách nước uống.</w:t>
            </w:r>
          </w:p>
        </w:tc>
      </w:tr>
      <w:tr w:rsidR="00581812" w14:paraId="22DAE491" w14:textId="77777777" w:rsidTr="006C3DFD">
        <w:tc>
          <w:tcPr>
            <w:tcW w:w="1723" w:type="dxa"/>
          </w:tcPr>
          <w:p w14:paraId="5DED336A" w14:textId="77777777" w:rsidR="00581812" w:rsidRPr="004A4267" w:rsidRDefault="00581812" w:rsidP="006C3DFD">
            <w:pPr>
              <w:rPr>
                <w:b/>
              </w:rPr>
            </w:pPr>
            <w:r w:rsidRPr="004A4267">
              <w:rPr>
                <w:b/>
              </w:rPr>
              <w:t>Tác nhân</w:t>
            </w:r>
          </w:p>
        </w:tc>
        <w:tc>
          <w:tcPr>
            <w:tcW w:w="7722" w:type="dxa"/>
            <w:gridSpan w:val="2"/>
          </w:tcPr>
          <w:p w14:paraId="6FDA401F" w14:textId="77777777" w:rsidR="00581812" w:rsidRDefault="00581812" w:rsidP="006C3DFD">
            <w:r>
              <w:t>Guest, Member</w:t>
            </w:r>
          </w:p>
        </w:tc>
      </w:tr>
      <w:tr w:rsidR="00581812" w14:paraId="03805663" w14:textId="77777777" w:rsidTr="006C3DFD">
        <w:tc>
          <w:tcPr>
            <w:tcW w:w="1723" w:type="dxa"/>
          </w:tcPr>
          <w:p w14:paraId="427F5988" w14:textId="77777777" w:rsidR="00581812" w:rsidRPr="004A4267" w:rsidRDefault="00581812" w:rsidP="006C3DFD">
            <w:pPr>
              <w:rPr>
                <w:b/>
              </w:rPr>
            </w:pPr>
            <w:r w:rsidRPr="004A4267">
              <w:rPr>
                <w:b/>
              </w:rPr>
              <w:t>Ràng buộc</w:t>
            </w:r>
          </w:p>
        </w:tc>
        <w:tc>
          <w:tcPr>
            <w:tcW w:w="7722" w:type="dxa"/>
            <w:gridSpan w:val="2"/>
          </w:tcPr>
          <w:p w14:paraId="2A9A7B7E" w14:textId="77777777" w:rsidR="00581812" w:rsidRDefault="00581812" w:rsidP="006C3DFD"/>
        </w:tc>
      </w:tr>
      <w:tr w:rsidR="00581812" w14:paraId="7BE461FE" w14:textId="77777777" w:rsidTr="006C3DFD">
        <w:tc>
          <w:tcPr>
            <w:tcW w:w="1723" w:type="dxa"/>
          </w:tcPr>
          <w:p w14:paraId="6D7EBD9F" w14:textId="77777777" w:rsidR="00581812" w:rsidRPr="004A4267" w:rsidRDefault="00581812" w:rsidP="006C3DFD">
            <w:pPr>
              <w:rPr>
                <w:b/>
              </w:rPr>
            </w:pPr>
            <w:r w:rsidRPr="004A4267">
              <w:rPr>
                <w:b/>
              </w:rPr>
              <w:t>Tiền điều kiện</w:t>
            </w:r>
          </w:p>
        </w:tc>
        <w:tc>
          <w:tcPr>
            <w:tcW w:w="7722" w:type="dxa"/>
            <w:gridSpan w:val="2"/>
          </w:tcPr>
          <w:p w14:paraId="323D7CAA" w14:textId="77777777" w:rsidR="00581812" w:rsidRDefault="00581812" w:rsidP="006C3DFD"/>
        </w:tc>
      </w:tr>
      <w:tr w:rsidR="00581812" w14:paraId="0CFD67D2" w14:textId="77777777" w:rsidTr="006C3DFD">
        <w:tc>
          <w:tcPr>
            <w:tcW w:w="1723" w:type="dxa"/>
          </w:tcPr>
          <w:p w14:paraId="03903E1F" w14:textId="77777777" w:rsidR="00581812" w:rsidRPr="004A4267" w:rsidRDefault="00581812" w:rsidP="006C3DFD">
            <w:pPr>
              <w:rPr>
                <w:b/>
              </w:rPr>
            </w:pPr>
            <w:r w:rsidRPr="004A4267">
              <w:rPr>
                <w:b/>
              </w:rPr>
              <w:t>Hậu điều kiện</w:t>
            </w:r>
          </w:p>
        </w:tc>
        <w:tc>
          <w:tcPr>
            <w:tcW w:w="7722" w:type="dxa"/>
            <w:gridSpan w:val="2"/>
          </w:tcPr>
          <w:p w14:paraId="4FABCDA7" w14:textId="77777777" w:rsidR="00581812" w:rsidRDefault="00581812" w:rsidP="006C3DFD"/>
        </w:tc>
      </w:tr>
      <w:tr w:rsidR="00581812" w14:paraId="3D6E5F4F" w14:textId="77777777" w:rsidTr="006C3DFD">
        <w:tc>
          <w:tcPr>
            <w:tcW w:w="1723" w:type="dxa"/>
            <w:vMerge w:val="restart"/>
            <w:vAlign w:val="center"/>
          </w:tcPr>
          <w:p w14:paraId="7084A932" w14:textId="77777777" w:rsidR="00581812" w:rsidRPr="004A4267" w:rsidRDefault="00581812" w:rsidP="006C3DFD">
            <w:pPr>
              <w:rPr>
                <w:b/>
              </w:rPr>
            </w:pPr>
            <w:r w:rsidRPr="004A4267">
              <w:rPr>
                <w:b/>
              </w:rPr>
              <w:t>Hoạt động</w:t>
            </w:r>
          </w:p>
        </w:tc>
        <w:tc>
          <w:tcPr>
            <w:tcW w:w="3762" w:type="dxa"/>
          </w:tcPr>
          <w:p w14:paraId="2C5BCF10" w14:textId="77777777" w:rsidR="00581812" w:rsidRPr="00930EBA" w:rsidRDefault="00581812" w:rsidP="006C3DFD">
            <w:pPr>
              <w:tabs>
                <w:tab w:val="left" w:pos="408"/>
                <w:tab w:val="center" w:pos="1488"/>
              </w:tabs>
              <w:rPr>
                <w:b/>
              </w:rPr>
            </w:pPr>
            <w:r>
              <w:rPr>
                <w:b/>
              </w:rPr>
              <w:tab/>
            </w:r>
            <w:r>
              <w:rPr>
                <w:b/>
              </w:rPr>
              <w:tab/>
            </w:r>
            <w:r w:rsidRPr="00930EBA">
              <w:rPr>
                <w:b/>
              </w:rPr>
              <w:t>Tác nhân</w:t>
            </w:r>
          </w:p>
        </w:tc>
        <w:tc>
          <w:tcPr>
            <w:tcW w:w="3960" w:type="dxa"/>
          </w:tcPr>
          <w:p w14:paraId="592361DE" w14:textId="77777777" w:rsidR="00581812" w:rsidRPr="00930EBA" w:rsidRDefault="00581812" w:rsidP="006C3DFD">
            <w:pPr>
              <w:jc w:val="center"/>
              <w:rPr>
                <w:b/>
              </w:rPr>
            </w:pPr>
            <w:r w:rsidRPr="00930EBA">
              <w:rPr>
                <w:b/>
              </w:rPr>
              <w:t>Hệ thống</w:t>
            </w:r>
          </w:p>
        </w:tc>
      </w:tr>
      <w:tr w:rsidR="00581812" w14:paraId="2D09A762" w14:textId="77777777" w:rsidTr="006C3DFD">
        <w:tc>
          <w:tcPr>
            <w:tcW w:w="1723" w:type="dxa"/>
            <w:vMerge/>
          </w:tcPr>
          <w:p w14:paraId="4E4B357C" w14:textId="77777777" w:rsidR="00581812" w:rsidRPr="004A4267" w:rsidRDefault="00581812" w:rsidP="006C3DFD">
            <w:pPr>
              <w:rPr>
                <w:b/>
              </w:rPr>
            </w:pPr>
          </w:p>
        </w:tc>
        <w:tc>
          <w:tcPr>
            <w:tcW w:w="7722" w:type="dxa"/>
            <w:gridSpan w:val="2"/>
          </w:tcPr>
          <w:p w14:paraId="364FC371" w14:textId="77777777" w:rsidR="00581812" w:rsidRPr="00930EBA" w:rsidRDefault="00581812" w:rsidP="006C3DFD">
            <w:pPr>
              <w:rPr>
                <w:b/>
              </w:rPr>
            </w:pPr>
            <w:r w:rsidRPr="00930EBA">
              <w:rPr>
                <w:b/>
              </w:rPr>
              <w:t xml:space="preserve">Luồng chính: </w:t>
            </w:r>
            <w:r>
              <w:rPr>
                <w:b/>
              </w:rPr>
              <w:t>thành công</w:t>
            </w:r>
          </w:p>
        </w:tc>
      </w:tr>
      <w:tr w:rsidR="00581812" w14:paraId="29D8B4BD" w14:textId="77777777" w:rsidTr="006C3DFD">
        <w:tc>
          <w:tcPr>
            <w:tcW w:w="1723" w:type="dxa"/>
            <w:vMerge/>
          </w:tcPr>
          <w:p w14:paraId="66673291" w14:textId="77777777" w:rsidR="00581812" w:rsidRPr="004A4267" w:rsidRDefault="00581812" w:rsidP="006C3DFD">
            <w:pPr>
              <w:rPr>
                <w:b/>
              </w:rPr>
            </w:pPr>
          </w:p>
        </w:tc>
        <w:tc>
          <w:tcPr>
            <w:tcW w:w="3762" w:type="dxa"/>
          </w:tcPr>
          <w:p w14:paraId="200BC7F5" w14:textId="77777777" w:rsidR="00581812" w:rsidRDefault="00581812" w:rsidP="006C3DFD">
            <w:pPr>
              <w:jc w:val="both"/>
            </w:pPr>
          </w:p>
        </w:tc>
        <w:tc>
          <w:tcPr>
            <w:tcW w:w="3960" w:type="dxa"/>
          </w:tcPr>
          <w:p w14:paraId="7F02CF54" w14:textId="77777777" w:rsidR="00581812" w:rsidRDefault="00581812" w:rsidP="006C3DFD"/>
        </w:tc>
      </w:tr>
      <w:tr w:rsidR="00581812" w14:paraId="3A779D76" w14:textId="77777777" w:rsidTr="006C3DFD">
        <w:tc>
          <w:tcPr>
            <w:tcW w:w="1723" w:type="dxa"/>
            <w:vMerge/>
          </w:tcPr>
          <w:p w14:paraId="799A8DCC" w14:textId="77777777" w:rsidR="00581812" w:rsidRPr="004A4267" w:rsidRDefault="00581812" w:rsidP="006C3DFD">
            <w:pPr>
              <w:rPr>
                <w:b/>
              </w:rPr>
            </w:pPr>
          </w:p>
        </w:tc>
        <w:tc>
          <w:tcPr>
            <w:tcW w:w="7722" w:type="dxa"/>
            <w:gridSpan w:val="2"/>
          </w:tcPr>
          <w:p w14:paraId="393ED4D4" w14:textId="77777777" w:rsidR="00581812" w:rsidRPr="00930EBA" w:rsidRDefault="00581812" w:rsidP="006C3DFD">
            <w:pPr>
              <w:rPr>
                <w:b/>
              </w:rPr>
            </w:pPr>
            <w:r>
              <w:rPr>
                <w:b/>
              </w:rPr>
              <w:t>Luồng phụ: Thống kê thất bại</w:t>
            </w:r>
          </w:p>
        </w:tc>
      </w:tr>
      <w:tr w:rsidR="00581812" w14:paraId="7229CDEC" w14:textId="77777777" w:rsidTr="006C3DFD">
        <w:tc>
          <w:tcPr>
            <w:tcW w:w="1723" w:type="dxa"/>
            <w:vMerge/>
          </w:tcPr>
          <w:p w14:paraId="19E0868B" w14:textId="77777777" w:rsidR="00581812" w:rsidRPr="004A4267" w:rsidRDefault="00581812" w:rsidP="006C3DFD">
            <w:pPr>
              <w:rPr>
                <w:b/>
              </w:rPr>
            </w:pPr>
          </w:p>
        </w:tc>
        <w:tc>
          <w:tcPr>
            <w:tcW w:w="3762" w:type="dxa"/>
          </w:tcPr>
          <w:p w14:paraId="559651B2" w14:textId="77777777" w:rsidR="00581812" w:rsidRDefault="00581812" w:rsidP="006C3DFD"/>
        </w:tc>
        <w:tc>
          <w:tcPr>
            <w:tcW w:w="3960" w:type="dxa"/>
          </w:tcPr>
          <w:p w14:paraId="02C8F348" w14:textId="77777777" w:rsidR="00581812" w:rsidRDefault="00581812" w:rsidP="006C3DFD"/>
        </w:tc>
      </w:tr>
      <w:tr w:rsidR="00581812" w14:paraId="788ED412" w14:textId="77777777" w:rsidTr="006C3DFD">
        <w:tc>
          <w:tcPr>
            <w:tcW w:w="1723" w:type="dxa"/>
          </w:tcPr>
          <w:p w14:paraId="48CDBC7D" w14:textId="77777777" w:rsidR="00581812" w:rsidRPr="004A4267" w:rsidRDefault="00581812" w:rsidP="006C3DFD">
            <w:pPr>
              <w:rPr>
                <w:b/>
              </w:rPr>
            </w:pPr>
            <w:r w:rsidRPr="004A4267">
              <w:rPr>
                <w:b/>
              </w:rPr>
              <w:t>Thông điệp</w:t>
            </w:r>
          </w:p>
        </w:tc>
        <w:tc>
          <w:tcPr>
            <w:tcW w:w="7722" w:type="dxa"/>
            <w:gridSpan w:val="2"/>
          </w:tcPr>
          <w:p w14:paraId="17C4EB98" w14:textId="77777777" w:rsidR="00581812" w:rsidRDefault="00581812" w:rsidP="00581812">
            <w:pPr>
              <w:keepNext/>
            </w:pPr>
          </w:p>
        </w:tc>
      </w:tr>
    </w:tbl>
    <w:p w14:paraId="7A73809B" w14:textId="0C8B80F1" w:rsidR="00581812" w:rsidRDefault="00581812" w:rsidP="00581812">
      <w:pPr>
        <w:pStyle w:val="Caption"/>
      </w:pPr>
      <w:bookmarkStart w:id="73" w:name="_Toc468297242"/>
      <w:r>
        <w:t xml:space="preserve">Bảng </w:t>
      </w:r>
      <w:fldSimple w:instr=" SEQ Bảng \* ARABIC ">
        <w:r>
          <w:rPr>
            <w:noProof/>
          </w:rPr>
          <w:t>27</w:t>
        </w:r>
      </w:fldSimple>
      <w:r>
        <w:t>: Chức năng Required Drinks</w:t>
      </w:r>
      <w:bookmarkEnd w:id="73"/>
    </w:p>
    <w:p w14:paraId="3C19A262" w14:textId="35FAE222" w:rsidR="00581812" w:rsidRDefault="00581812" w:rsidP="00581812">
      <w:pPr>
        <w:pStyle w:val="Tiumccp3"/>
      </w:pPr>
      <w:r>
        <w:t>3.1.6.7 Chức năng Require Cards</w:t>
      </w:r>
    </w:p>
    <w:tbl>
      <w:tblPr>
        <w:tblStyle w:val="TableGrid"/>
        <w:tblW w:w="9445" w:type="dxa"/>
        <w:tblLook w:val="04A0" w:firstRow="1" w:lastRow="0" w:firstColumn="1" w:lastColumn="0" w:noHBand="0" w:noVBand="1"/>
      </w:tblPr>
      <w:tblGrid>
        <w:gridCol w:w="1723"/>
        <w:gridCol w:w="3762"/>
        <w:gridCol w:w="3960"/>
      </w:tblGrid>
      <w:tr w:rsidR="00581812" w14:paraId="1967ECBE" w14:textId="77777777" w:rsidTr="006C3DFD">
        <w:tc>
          <w:tcPr>
            <w:tcW w:w="1723" w:type="dxa"/>
          </w:tcPr>
          <w:p w14:paraId="1A6ABD0A" w14:textId="77777777" w:rsidR="00581812" w:rsidRPr="004A4267" w:rsidRDefault="00581812" w:rsidP="006C3DFD">
            <w:pPr>
              <w:rPr>
                <w:b/>
              </w:rPr>
            </w:pPr>
            <w:r w:rsidRPr="004A4267">
              <w:rPr>
                <w:b/>
              </w:rPr>
              <w:t xml:space="preserve">Tên Use case </w:t>
            </w:r>
          </w:p>
        </w:tc>
        <w:tc>
          <w:tcPr>
            <w:tcW w:w="7722" w:type="dxa"/>
            <w:gridSpan w:val="2"/>
          </w:tcPr>
          <w:p w14:paraId="0BE2DDE9" w14:textId="026C88F6" w:rsidR="00581812" w:rsidRDefault="00581812" w:rsidP="006C3DFD">
            <w:r>
              <w:t>Require Cards</w:t>
            </w:r>
          </w:p>
        </w:tc>
      </w:tr>
      <w:tr w:rsidR="00581812" w14:paraId="6BAD7669" w14:textId="77777777" w:rsidTr="006C3DFD">
        <w:tc>
          <w:tcPr>
            <w:tcW w:w="1723" w:type="dxa"/>
          </w:tcPr>
          <w:p w14:paraId="42F1F83C" w14:textId="77777777" w:rsidR="00581812" w:rsidRPr="004A4267" w:rsidRDefault="00581812" w:rsidP="006C3DFD">
            <w:pPr>
              <w:rPr>
                <w:b/>
              </w:rPr>
            </w:pPr>
            <w:r w:rsidRPr="004A4267">
              <w:rPr>
                <w:b/>
              </w:rPr>
              <w:t>Mô tả</w:t>
            </w:r>
          </w:p>
        </w:tc>
        <w:tc>
          <w:tcPr>
            <w:tcW w:w="7722" w:type="dxa"/>
            <w:gridSpan w:val="2"/>
          </w:tcPr>
          <w:p w14:paraId="57CCED03" w14:textId="4E87B86C" w:rsidR="00581812" w:rsidRDefault="00686B0C" w:rsidP="006C3DFD">
            <w:r>
              <w:t>Yêu cầu cung cấp các loại thẻ từ danh sách thẻ của phòng máy.</w:t>
            </w:r>
          </w:p>
        </w:tc>
      </w:tr>
      <w:tr w:rsidR="00581812" w14:paraId="68F6D5AC" w14:textId="77777777" w:rsidTr="006C3DFD">
        <w:tc>
          <w:tcPr>
            <w:tcW w:w="1723" w:type="dxa"/>
          </w:tcPr>
          <w:p w14:paraId="78A490AE" w14:textId="77777777" w:rsidR="00581812" w:rsidRPr="004A4267" w:rsidRDefault="00581812" w:rsidP="006C3DFD">
            <w:pPr>
              <w:rPr>
                <w:b/>
              </w:rPr>
            </w:pPr>
            <w:r w:rsidRPr="004A4267">
              <w:rPr>
                <w:b/>
              </w:rPr>
              <w:t>Tác nhân</w:t>
            </w:r>
          </w:p>
        </w:tc>
        <w:tc>
          <w:tcPr>
            <w:tcW w:w="7722" w:type="dxa"/>
            <w:gridSpan w:val="2"/>
          </w:tcPr>
          <w:p w14:paraId="5C4F4AD6" w14:textId="77777777" w:rsidR="00581812" w:rsidRDefault="00581812" w:rsidP="006C3DFD">
            <w:r>
              <w:t>Guest, Member</w:t>
            </w:r>
          </w:p>
        </w:tc>
      </w:tr>
      <w:tr w:rsidR="00581812" w14:paraId="059C7D6A" w14:textId="77777777" w:rsidTr="006C3DFD">
        <w:tc>
          <w:tcPr>
            <w:tcW w:w="1723" w:type="dxa"/>
          </w:tcPr>
          <w:p w14:paraId="607010D5" w14:textId="77777777" w:rsidR="00581812" w:rsidRPr="004A4267" w:rsidRDefault="00581812" w:rsidP="006C3DFD">
            <w:pPr>
              <w:rPr>
                <w:b/>
              </w:rPr>
            </w:pPr>
            <w:r w:rsidRPr="004A4267">
              <w:rPr>
                <w:b/>
              </w:rPr>
              <w:t>Ràng buộc</w:t>
            </w:r>
          </w:p>
        </w:tc>
        <w:tc>
          <w:tcPr>
            <w:tcW w:w="7722" w:type="dxa"/>
            <w:gridSpan w:val="2"/>
          </w:tcPr>
          <w:p w14:paraId="4642A40E" w14:textId="77777777" w:rsidR="00581812" w:rsidRDefault="00581812" w:rsidP="006C3DFD"/>
        </w:tc>
      </w:tr>
      <w:tr w:rsidR="00581812" w14:paraId="6A203C7A" w14:textId="77777777" w:rsidTr="006C3DFD">
        <w:tc>
          <w:tcPr>
            <w:tcW w:w="1723" w:type="dxa"/>
          </w:tcPr>
          <w:p w14:paraId="5F83F431" w14:textId="77777777" w:rsidR="00581812" w:rsidRPr="004A4267" w:rsidRDefault="00581812" w:rsidP="006C3DFD">
            <w:pPr>
              <w:rPr>
                <w:b/>
              </w:rPr>
            </w:pPr>
            <w:r w:rsidRPr="004A4267">
              <w:rPr>
                <w:b/>
              </w:rPr>
              <w:t>Tiền điều kiện</w:t>
            </w:r>
          </w:p>
        </w:tc>
        <w:tc>
          <w:tcPr>
            <w:tcW w:w="7722" w:type="dxa"/>
            <w:gridSpan w:val="2"/>
          </w:tcPr>
          <w:p w14:paraId="643BEDD7" w14:textId="77777777" w:rsidR="00581812" w:rsidRDefault="00581812" w:rsidP="006C3DFD"/>
        </w:tc>
      </w:tr>
      <w:tr w:rsidR="00581812" w14:paraId="4B9271D9" w14:textId="77777777" w:rsidTr="006C3DFD">
        <w:tc>
          <w:tcPr>
            <w:tcW w:w="1723" w:type="dxa"/>
          </w:tcPr>
          <w:p w14:paraId="71BCF952" w14:textId="77777777" w:rsidR="00581812" w:rsidRPr="004A4267" w:rsidRDefault="00581812" w:rsidP="006C3DFD">
            <w:pPr>
              <w:rPr>
                <w:b/>
              </w:rPr>
            </w:pPr>
            <w:r w:rsidRPr="004A4267">
              <w:rPr>
                <w:b/>
              </w:rPr>
              <w:t>Hậu điều kiện</w:t>
            </w:r>
          </w:p>
        </w:tc>
        <w:tc>
          <w:tcPr>
            <w:tcW w:w="7722" w:type="dxa"/>
            <w:gridSpan w:val="2"/>
          </w:tcPr>
          <w:p w14:paraId="79B5B94B" w14:textId="77777777" w:rsidR="00581812" w:rsidRDefault="00581812" w:rsidP="006C3DFD"/>
        </w:tc>
      </w:tr>
      <w:tr w:rsidR="00581812" w14:paraId="5D1598E9" w14:textId="77777777" w:rsidTr="006C3DFD">
        <w:tc>
          <w:tcPr>
            <w:tcW w:w="1723" w:type="dxa"/>
            <w:vMerge w:val="restart"/>
            <w:vAlign w:val="center"/>
          </w:tcPr>
          <w:p w14:paraId="4C26788F" w14:textId="77777777" w:rsidR="00581812" w:rsidRPr="004A4267" w:rsidRDefault="00581812" w:rsidP="006C3DFD">
            <w:pPr>
              <w:rPr>
                <w:b/>
              </w:rPr>
            </w:pPr>
            <w:r w:rsidRPr="004A4267">
              <w:rPr>
                <w:b/>
              </w:rPr>
              <w:t>Hoạt động</w:t>
            </w:r>
          </w:p>
        </w:tc>
        <w:tc>
          <w:tcPr>
            <w:tcW w:w="3762" w:type="dxa"/>
          </w:tcPr>
          <w:p w14:paraId="7AEBE0E9" w14:textId="77777777" w:rsidR="00581812" w:rsidRPr="00930EBA" w:rsidRDefault="00581812" w:rsidP="006C3DFD">
            <w:pPr>
              <w:tabs>
                <w:tab w:val="left" w:pos="408"/>
                <w:tab w:val="center" w:pos="1488"/>
              </w:tabs>
              <w:rPr>
                <w:b/>
              </w:rPr>
            </w:pPr>
            <w:r>
              <w:rPr>
                <w:b/>
              </w:rPr>
              <w:tab/>
            </w:r>
            <w:r>
              <w:rPr>
                <w:b/>
              </w:rPr>
              <w:tab/>
            </w:r>
            <w:r w:rsidRPr="00930EBA">
              <w:rPr>
                <w:b/>
              </w:rPr>
              <w:t>Tác nhân</w:t>
            </w:r>
          </w:p>
        </w:tc>
        <w:tc>
          <w:tcPr>
            <w:tcW w:w="3960" w:type="dxa"/>
          </w:tcPr>
          <w:p w14:paraId="4620381D" w14:textId="77777777" w:rsidR="00581812" w:rsidRPr="00930EBA" w:rsidRDefault="00581812" w:rsidP="006C3DFD">
            <w:pPr>
              <w:jc w:val="center"/>
              <w:rPr>
                <w:b/>
              </w:rPr>
            </w:pPr>
            <w:r w:rsidRPr="00930EBA">
              <w:rPr>
                <w:b/>
              </w:rPr>
              <w:t>Hệ thống</w:t>
            </w:r>
          </w:p>
        </w:tc>
      </w:tr>
      <w:tr w:rsidR="00581812" w14:paraId="08A8B6D1" w14:textId="77777777" w:rsidTr="006C3DFD">
        <w:tc>
          <w:tcPr>
            <w:tcW w:w="1723" w:type="dxa"/>
            <w:vMerge/>
          </w:tcPr>
          <w:p w14:paraId="2097FD76" w14:textId="77777777" w:rsidR="00581812" w:rsidRPr="004A4267" w:rsidRDefault="00581812" w:rsidP="006C3DFD">
            <w:pPr>
              <w:rPr>
                <w:b/>
              </w:rPr>
            </w:pPr>
          </w:p>
        </w:tc>
        <w:tc>
          <w:tcPr>
            <w:tcW w:w="7722" w:type="dxa"/>
            <w:gridSpan w:val="2"/>
          </w:tcPr>
          <w:p w14:paraId="01E3510B" w14:textId="77777777" w:rsidR="00581812" w:rsidRPr="00930EBA" w:rsidRDefault="00581812" w:rsidP="006C3DFD">
            <w:pPr>
              <w:rPr>
                <w:b/>
              </w:rPr>
            </w:pPr>
            <w:r w:rsidRPr="00930EBA">
              <w:rPr>
                <w:b/>
              </w:rPr>
              <w:t xml:space="preserve">Luồng chính: </w:t>
            </w:r>
            <w:r>
              <w:rPr>
                <w:b/>
              </w:rPr>
              <w:t>thành công</w:t>
            </w:r>
          </w:p>
        </w:tc>
      </w:tr>
      <w:tr w:rsidR="00581812" w14:paraId="44F04D9C" w14:textId="77777777" w:rsidTr="006C3DFD">
        <w:tc>
          <w:tcPr>
            <w:tcW w:w="1723" w:type="dxa"/>
            <w:vMerge/>
          </w:tcPr>
          <w:p w14:paraId="4B7A1CA9" w14:textId="77777777" w:rsidR="00581812" w:rsidRPr="004A4267" w:rsidRDefault="00581812" w:rsidP="006C3DFD">
            <w:pPr>
              <w:rPr>
                <w:b/>
              </w:rPr>
            </w:pPr>
          </w:p>
        </w:tc>
        <w:tc>
          <w:tcPr>
            <w:tcW w:w="3762" w:type="dxa"/>
          </w:tcPr>
          <w:p w14:paraId="26AA5ABA" w14:textId="77777777" w:rsidR="00581812" w:rsidRDefault="00581812" w:rsidP="006C3DFD">
            <w:pPr>
              <w:jc w:val="both"/>
            </w:pPr>
          </w:p>
        </w:tc>
        <w:tc>
          <w:tcPr>
            <w:tcW w:w="3960" w:type="dxa"/>
          </w:tcPr>
          <w:p w14:paraId="706745DE" w14:textId="77777777" w:rsidR="00581812" w:rsidRDefault="00581812" w:rsidP="006C3DFD"/>
        </w:tc>
      </w:tr>
      <w:tr w:rsidR="00581812" w14:paraId="701B2C71" w14:textId="77777777" w:rsidTr="006C3DFD">
        <w:tc>
          <w:tcPr>
            <w:tcW w:w="1723" w:type="dxa"/>
            <w:vMerge/>
          </w:tcPr>
          <w:p w14:paraId="51DE2C2B" w14:textId="77777777" w:rsidR="00581812" w:rsidRPr="004A4267" w:rsidRDefault="00581812" w:rsidP="006C3DFD">
            <w:pPr>
              <w:rPr>
                <w:b/>
              </w:rPr>
            </w:pPr>
          </w:p>
        </w:tc>
        <w:tc>
          <w:tcPr>
            <w:tcW w:w="7722" w:type="dxa"/>
            <w:gridSpan w:val="2"/>
          </w:tcPr>
          <w:p w14:paraId="535146EF" w14:textId="77777777" w:rsidR="00581812" w:rsidRPr="00930EBA" w:rsidRDefault="00581812" w:rsidP="006C3DFD">
            <w:pPr>
              <w:rPr>
                <w:b/>
              </w:rPr>
            </w:pPr>
            <w:r>
              <w:rPr>
                <w:b/>
              </w:rPr>
              <w:t>Luồng phụ: Thống kê thất bại</w:t>
            </w:r>
          </w:p>
        </w:tc>
      </w:tr>
      <w:tr w:rsidR="00581812" w14:paraId="1A0AC4B0" w14:textId="77777777" w:rsidTr="006C3DFD">
        <w:tc>
          <w:tcPr>
            <w:tcW w:w="1723" w:type="dxa"/>
            <w:vMerge/>
          </w:tcPr>
          <w:p w14:paraId="5D84E149" w14:textId="77777777" w:rsidR="00581812" w:rsidRPr="004A4267" w:rsidRDefault="00581812" w:rsidP="006C3DFD">
            <w:pPr>
              <w:rPr>
                <w:b/>
              </w:rPr>
            </w:pPr>
          </w:p>
        </w:tc>
        <w:tc>
          <w:tcPr>
            <w:tcW w:w="3762" w:type="dxa"/>
          </w:tcPr>
          <w:p w14:paraId="4DC39FA3" w14:textId="77777777" w:rsidR="00581812" w:rsidRDefault="00581812" w:rsidP="006C3DFD"/>
        </w:tc>
        <w:tc>
          <w:tcPr>
            <w:tcW w:w="3960" w:type="dxa"/>
          </w:tcPr>
          <w:p w14:paraId="64CFFC31" w14:textId="77777777" w:rsidR="00581812" w:rsidRDefault="00581812" w:rsidP="006C3DFD"/>
        </w:tc>
      </w:tr>
      <w:tr w:rsidR="00581812" w14:paraId="70BC82DC" w14:textId="77777777" w:rsidTr="006C3DFD">
        <w:tc>
          <w:tcPr>
            <w:tcW w:w="1723" w:type="dxa"/>
          </w:tcPr>
          <w:p w14:paraId="2A284218" w14:textId="77777777" w:rsidR="00581812" w:rsidRPr="004A4267" w:rsidRDefault="00581812" w:rsidP="006C3DFD">
            <w:pPr>
              <w:rPr>
                <w:b/>
              </w:rPr>
            </w:pPr>
            <w:r w:rsidRPr="004A4267">
              <w:rPr>
                <w:b/>
              </w:rPr>
              <w:t>Thông điệp</w:t>
            </w:r>
          </w:p>
        </w:tc>
        <w:tc>
          <w:tcPr>
            <w:tcW w:w="7722" w:type="dxa"/>
            <w:gridSpan w:val="2"/>
          </w:tcPr>
          <w:p w14:paraId="657C685C" w14:textId="77777777" w:rsidR="00581812" w:rsidRDefault="00581812" w:rsidP="00581812">
            <w:pPr>
              <w:keepNext/>
            </w:pPr>
          </w:p>
        </w:tc>
      </w:tr>
    </w:tbl>
    <w:p w14:paraId="74C1F08A" w14:textId="5EDE5020" w:rsidR="00581812" w:rsidRPr="009F3A09" w:rsidRDefault="00581812" w:rsidP="00581812">
      <w:pPr>
        <w:pStyle w:val="Caption"/>
      </w:pPr>
      <w:bookmarkStart w:id="74" w:name="_Toc468297243"/>
      <w:r>
        <w:t xml:space="preserve">Bảng </w:t>
      </w:r>
      <w:fldSimple w:instr=" SEQ Bảng \* ARABIC ">
        <w:r>
          <w:rPr>
            <w:noProof/>
          </w:rPr>
          <w:t>28</w:t>
        </w:r>
      </w:fldSimple>
      <w:r>
        <w:t>: Chức năng Required Cards</w:t>
      </w:r>
      <w:bookmarkEnd w:id="74"/>
    </w:p>
    <w:p w14:paraId="71FE0A8C" w14:textId="3E776EFB" w:rsidR="001E4946" w:rsidRDefault="00E0178D" w:rsidP="00E0178D">
      <w:pPr>
        <w:pStyle w:val="Tiumccp1"/>
      </w:pPr>
      <w:bookmarkStart w:id="75" w:name="_Toc468136615"/>
      <w:r>
        <w:t xml:space="preserve">3.2 </w:t>
      </w:r>
      <w:r w:rsidR="001E4946">
        <w:t>XÂY DỰNG MÔ HÌNH CLASS DIAGRAM</w:t>
      </w:r>
      <w:bookmarkEnd w:id="75"/>
    </w:p>
    <w:p w14:paraId="39E78409" w14:textId="77777777" w:rsidR="001E4946" w:rsidRDefault="00E0178D" w:rsidP="00E0178D">
      <w:pPr>
        <w:pStyle w:val="Tiumccp2"/>
      </w:pPr>
      <w:bookmarkStart w:id="76" w:name="_Toc468136616"/>
      <w:r>
        <w:t xml:space="preserve">3.2.1 </w:t>
      </w:r>
      <w:r w:rsidR="001E4946">
        <w:t>Mô hình tổng quát</w:t>
      </w:r>
      <w:bookmarkEnd w:id="76"/>
    </w:p>
    <w:p w14:paraId="01C12BC2" w14:textId="77777777" w:rsidR="001E4946" w:rsidRDefault="00E0178D" w:rsidP="00E0178D">
      <w:pPr>
        <w:pStyle w:val="Tiumccp3"/>
      </w:pPr>
      <w:bookmarkStart w:id="77" w:name="_Toc468136617"/>
      <w:r>
        <w:t xml:space="preserve">3.2.1.1 </w:t>
      </w:r>
      <w:r w:rsidR="001E4946">
        <w:t>Trên máy chủ</w:t>
      </w:r>
      <w:bookmarkEnd w:id="77"/>
    </w:p>
    <w:p w14:paraId="6AB866D3" w14:textId="77777777" w:rsidR="001E4946" w:rsidRDefault="00E0178D" w:rsidP="00E0178D">
      <w:pPr>
        <w:pStyle w:val="NoSpacing"/>
      </w:pPr>
      <w:r>
        <w:t xml:space="preserve">3.2.1.1.1 </w:t>
      </w:r>
      <w:r w:rsidR="001E4946">
        <w:t>Lớp giao diện</w:t>
      </w:r>
    </w:p>
    <w:p w14:paraId="3F4D9315" w14:textId="77777777" w:rsidR="00E0178D" w:rsidRDefault="00E0178D" w:rsidP="00E0178D">
      <w:pPr>
        <w:pStyle w:val="Nidungvnbn"/>
      </w:pPr>
    </w:p>
    <w:p w14:paraId="1E1062B9" w14:textId="77777777" w:rsidR="001E4946" w:rsidRDefault="00E0178D" w:rsidP="00E0178D">
      <w:pPr>
        <w:pStyle w:val="NoSpacing"/>
      </w:pPr>
      <w:r>
        <w:t xml:space="preserve">3.2.1.1.2 </w:t>
      </w:r>
      <w:r w:rsidR="001E4946">
        <w:t>Lớp xử lý</w:t>
      </w:r>
    </w:p>
    <w:p w14:paraId="75A821BB" w14:textId="77777777" w:rsidR="00E0178D" w:rsidRPr="00FF3997" w:rsidRDefault="00E0178D" w:rsidP="00E0178D">
      <w:pPr>
        <w:pStyle w:val="Nidungvnbn"/>
      </w:pPr>
    </w:p>
    <w:p w14:paraId="4E22EA8F" w14:textId="77777777" w:rsidR="001E4946" w:rsidRDefault="00E0178D" w:rsidP="00E0178D">
      <w:pPr>
        <w:pStyle w:val="Tiumccp3"/>
      </w:pPr>
      <w:bookmarkStart w:id="78" w:name="_Toc468136618"/>
      <w:r>
        <w:t xml:space="preserve">3.2.1.2 </w:t>
      </w:r>
      <w:r w:rsidR="001E4946">
        <w:t>Trên máy trạm</w:t>
      </w:r>
      <w:bookmarkEnd w:id="78"/>
    </w:p>
    <w:p w14:paraId="2C8D51E2" w14:textId="77777777" w:rsidR="001E4946" w:rsidRDefault="00E0178D" w:rsidP="00E0178D">
      <w:pPr>
        <w:pStyle w:val="NoSpacing"/>
      </w:pPr>
      <w:r>
        <w:t xml:space="preserve">3.2.1.2.1 </w:t>
      </w:r>
      <w:r w:rsidR="001E4946">
        <w:t>Lớp giao diện</w:t>
      </w:r>
    </w:p>
    <w:p w14:paraId="448B0E16" w14:textId="77777777" w:rsidR="00E0178D" w:rsidRDefault="00E0178D" w:rsidP="00E0178D">
      <w:pPr>
        <w:pStyle w:val="Nidungvnbn"/>
      </w:pPr>
    </w:p>
    <w:p w14:paraId="25A84AAB" w14:textId="77777777" w:rsidR="001E4946" w:rsidRDefault="00E0178D" w:rsidP="00E0178D">
      <w:pPr>
        <w:pStyle w:val="NoSpacing"/>
      </w:pPr>
      <w:r>
        <w:t xml:space="preserve">3.2.1.2.2 </w:t>
      </w:r>
      <w:r w:rsidR="001E4946">
        <w:t>Lớp xử lý</w:t>
      </w:r>
    </w:p>
    <w:p w14:paraId="44455272" w14:textId="77777777" w:rsidR="00E0178D" w:rsidRPr="00FF3997" w:rsidRDefault="00E0178D" w:rsidP="00E0178D">
      <w:pPr>
        <w:pStyle w:val="Nidungvnbn"/>
      </w:pPr>
    </w:p>
    <w:p w14:paraId="3278AE77" w14:textId="77777777" w:rsidR="001E4946" w:rsidRDefault="00E0178D" w:rsidP="00E0178D">
      <w:pPr>
        <w:pStyle w:val="Tiumccp2"/>
      </w:pPr>
      <w:bookmarkStart w:id="79" w:name="_Toc468136619"/>
      <w:r>
        <w:t xml:space="preserve">3.2.2 </w:t>
      </w:r>
      <w:r w:rsidR="001E4946">
        <w:t>Mô tả</w:t>
      </w:r>
      <w:bookmarkEnd w:id="79"/>
    </w:p>
    <w:p w14:paraId="5AC9D6E8" w14:textId="77777777" w:rsidR="00E0178D" w:rsidRDefault="00E0178D" w:rsidP="00E0178D">
      <w:pPr>
        <w:pStyle w:val="Nidungvnbn"/>
      </w:pPr>
    </w:p>
    <w:p w14:paraId="0C466DA8" w14:textId="77777777" w:rsidR="001E4946" w:rsidRDefault="00E0178D" w:rsidP="00E0178D">
      <w:pPr>
        <w:pStyle w:val="Tiumccp1"/>
      </w:pPr>
      <w:bookmarkStart w:id="80" w:name="_Toc468136620"/>
      <w:r>
        <w:t xml:space="preserve">3.3 </w:t>
      </w:r>
      <w:r w:rsidR="001E4946">
        <w:t>XÂY DỰNG MÔ HÌNH SEQUENCE DIAGRAM</w:t>
      </w:r>
      <w:bookmarkEnd w:id="80"/>
    </w:p>
    <w:p w14:paraId="04E984AD" w14:textId="77777777" w:rsidR="001E4946" w:rsidRDefault="00E0178D" w:rsidP="00E0178D">
      <w:pPr>
        <w:pStyle w:val="Tiumccp2"/>
      </w:pPr>
      <w:bookmarkStart w:id="81" w:name="_Toc468136621"/>
      <w:r>
        <w:t xml:space="preserve">3.3.1 </w:t>
      </w:r>
      <w:r w:rsidR="001E4946">
        <w:t>CHỨC NĂNG 1</w:t>
      </w:r>
      <w:bookmarkEnd w:id="81"/>
    </w:p>
    <w:p w14:paraId="0D938EA2" w14:textId="77777777" w:rsidR="00E0178D" w:rsidRDefault="00E0178D" w:rsidP="00E0178D">
      <w:pPr>
        <w:pStyle w:val="Nidungvnbn"/>
      </w:pPr>
    </w:p>
    <w:p w14:paraId="70D38FA6" w14:textId="77777777" w:rsidR="001E4946" w:rsidRDefault="00E0178D" w:rsidP="00E0178D">
      <w:pPr>
        <w:pStyle w:val="Tiumccp2"/>
      </w:pPr>
      <w:bookmarkStart w:id="82" w:name="_Toc468136622"/>
      <w:r>
        <w:t xml:space="preserve">3.3.2 </w:t>
      </w:r>
      <w:r w:rsidR="001E4946">
        <w:t>CHỨC NĂNG 2</w:t>
      </w:r>
      <w:bookmarkEnd w:id="82"/>
    </w:p>
    <w:p w14:paraId="7F3AD959" w14:textId="77777777" w:rsidR="00E0178D" w:rsidRDefault="00E0178D" w:rsidP="00E0178D">
      <w:pPr>
        <w:pStyle w:val="Nidungvnbn"/>
      </w:pPr>
    </w:p>
    <w:p w14:paraId="0FB129E4" w14:textId="77777777" w:rsidR="001E4946" w:rsidRDefault="00E0178D" w:rsidP="00E0178D">
      <w:pPr>
        <w:pStyle w:val="Tiumccp1"/>
      </w:pPr>
      <w:bookmarkStart w:id="83" w:name="_Toc468136623"/>
      <w:r>
        <w:t xml:space="preserve">3.4 </w:t>
      </w:r>
      <w:r w:rsidR="001E4946">
        <w:t>THIẾT KẾ CƠ SỞ DỮ LIỆU</w:t>
      </w:r>
      <w:bookmarkEnd w:id="83"/>
    </w:p>
    <w:p w14:paraId="1AA0BB5D" w14:textId="77777777" w:rsidR="001E4946" w:rsidRDefault="00E0178D" w:rsidP="00E0178D">
      <w:pPr>
        <w:pStyle w:val="Tiumccp2"/>
      </w:pPr>
      <w:bookmarkStart w:id="84" w:name="_Toc468136624"/>
      <w:r>
        <w:t xml:space="preserve">3.4.1 </w:t>
      </w:r>
      <w:r w:rsidR="001E4946">
        <w:t>MÔ  HÌNH</w:t>
      </w:r>
      <w:bookmarkEnd w:id="84"/>
      <w:r w:rsidR="001E4946">
        <w:t xml:space="preserve"> </w:t>
      </w:r>
    </w:p>
    <w:p w14:paraId="2340A6B8" w14:textId="77777777" w:rsidR="00E0178D" w:rsidRDefault="00E0178D" w:rsidP="00E0178D">
      <w:pPr>
        <w:pStyle w:val="Nidungvnbn"/>
      </w:pPr>
    </w:p>
    <w:p w14:paraId="0248A2B6" w14:textId="77777777" w:rsidR="001E4946" w:rsidRPr="00FF3997" w:rsidRDefault="00E0178D" w:rsidP="00E0178D">
      <w:pPr>
        <w:pStyle w:val="Tiumccp2"/>
      </w:pPr>
      <w:bookmarkStart w:id="85" w:name="_Toc468136625"/>
      <w:r>
        <w:t xml:space="preserve">3.4.2 </w:t>
      </w:r>
      <w:r w:rsidR="001E4946">
        <w:t>MÔ TẢ CÁC BẢNG</w:t>
      </w:r>
      <w:bookmarkEnd w:id="85"/>
    </w:p>
    <w:p w14:paraId="3796C6A2" w14:textId="77777777" w:rsidR="001E4946" w:rsidRPr="00FF3997" w:rsidRDefault="001E4946" w:rsidP="00E0178D">
      <w:pPr>
        <w:pStyle w:val="Nidungvnbn"/>
      </w:pPr>
    </w:p>
    <w:p w14:paraId="2E4EF645" w14:textId="77777777" w:rsidR="001E4946" w:rsidRPr="00632390" w:rsidRDefault="001E4946" w:rsidP="001E4946"/>
    <w:p w14:paraId="264A6F23" w14:textId="77777777" w:rsidR="001E4946" w:rsidRDefault="00E0178D" w:rsidP="00E0178D">
      <w:pPr>
        <w:pStyle w:val="Chng"/>
      </w:pPr>
      <w:bookmarkStart w:id="86" w:name="_Toc468136626"/>
      <w:r>
        <w:t xml:space="preserve">CHƯƠNG 4: </w:t>
      </w:r>
      <w:r w:rsidR="001E4946">
        <w:t>THIẾT KẾ GIAO DIỆN</w:t>
      </w:r>
      <w:bookmarkEnd w:id="86"/>
    </w:p>
    <w:p w14:paraId="109662CA" w14:textId="77777777" w:rsidR="001E4946" w:rsidRDefault="00E0178D" w:rsidP="00E0178D">
      <w:pPr>
        <w:pStyle w:val="Tiumccp1"/>
      </w:pPr>
      <w:bookmarkStart w:id="87" w:name="_Toc468136627"/>
      <w:r>
        <w:t xml:space="preserve">4.1 </w:t>
      </w:r>
      <w:r w:rsidR="001E4946">
        <w:t>GIAO DIỆN TẠI MÁY CHỦ</w:t>
      </w:r>
      <w:bookmarkEnd w:id="87"/>
    </w:p>
    <w:p w14:paraId="7458A763" w14:textId="77777777" w:rsidR="001E4946" w:rsidRDefault="00E0178D" w:rsidP="00E0178D">
      <w:pPr>
        <w:pStyle w:val="Tiumccp2"/>
      </w:pPr>
      <w:bookmarkStart w:id="88" w:name="_Toc468136628"/>
      <w:r>
        <w:t xml:space="preserve">4.1.1 </w:t>
      </w:r>
      <w:r w:rsidR="001E4946">
        <w:t>Màn hình chính</w:t>
      </w:r>
      <w:bookmarkEnd w:id="88"/>
    </w:p>
    <w:p w14:paraId="081A702A" w14:textId="77777777" w:rsidR="00E0178D" w:rsidRDefault="00E0178D" w:rsidP="00E0178D">
      <w:pPr>
        <w:pStyle w:val="Nidungvnbn"/>
      </w:pPr>
    </w:p>
    <w:p w14:paraId="794D9DA6" w14:textId="77777777" w:rsidR="001E4946" w:rsidRDefault="00E0178D" w:rsidP="00E0178D">
      <w:pPr>
        <w:pStyle w:val="Tiumccp2"/>
      </w:pPr>
      <w:bookmarkStart w:id="89" w:name="_Toc468136629"/>
      <w:r>
        <w:t xml:space="preserve">4.1.2 </w:t>
      </w:r>
      <w:r w:rsidR="001E4946">
        <w:t>Tab hội viên</w:t>
      </w:r>
      <w:bookmarkEnd w:id="89"/>
    </w:p>
    <w:p w14:paraId="31A5D175" w14:textId="77777777" w:rsidR="00E0178D" w:rsidRDefault="00E0178D" w:rsidP="00E0178D">
      <w:pPr>
        <w:pStyle w:val="Nidungvnbn"/>
      </w:pPr>
    </w:p>
    <w:p w14:paraId="41613B90" w14:textId="77777777" w:rsidR="001E4946" w:rsidRDefault="00E0178D" w:rsidP="00E0178D">
      <w:pPr>
        <w:pStyle w:val="Tiumccp2"/>
      </w:pPr>
      <w:bookmarkStart w:id="90" w:name="_Toc468136630"/>
      <w:r>
        <w:t xml:space="preserve">4.1.3 </w:t>
      </w:r>
      <w:r w:rsidR="001E4946">
        <w:t>Tab dịch vụ</w:t>
      </w:r>
      <w:bookmarkEnd w:id="90"/>
    </w:p>
    <w:p w14:paraId="4A36D6C8" w14:textId="77777777" w:rsidR="00E0178D" w:rsidRPr="00FF3997" w:rsidRDefault="00E0178D" w:rsidP="00E0178D">
      <w:pPr>
        <w:pStyle w:val="Nidungvnbn"/>
      </w:pPr>
    </w:p>
    <w:p w14:paraId="34DA9DD5" w14:textId="77777777" w:rsidR="001E4946" w:rsidRDefault="00E0178D" w:rsidP="00E0178D">
      <w:pPr>
        <w:pStyle w:val="Tiumccp1"/>
      </w:pPr>
      <w:bookmarkStart w:id="91" w:name="_Toc468136631"/>
      <w:r>
        <w:t xml:space="preserve">4.2 </w:t>
      </w:r>
      <w:r w:rsidR="001E4946">
        <w:t>GIAO DIỆN TẠI MÁY TRẠM</w:t>
      </w:r>
      <w:bookmarkEnd w:id="91"/>
    </w:p>
    <w:p w14:paraId="41E5D2CA" w14:textId="77777777" w:rsidR="001E4946" w:rsidRDefault="00E0178D" w:rsidP="00E0178D">
      <w:pPr>
        <w:pStyle w:val="Tiumccp2"/>
      </w:pPr>
      <w:bookmarkStart w:id="92" w:name="_Toc468136632"/>
      <w:r>
        <w:t xml:space="preserve">4.2.1 </w:t>
      </w:r>
      <w:r w:rsidR="001E4946">
        <w:t>Màn hình chờ đăng nhập – Login</w:t>
      </w:r>
      <w:bookmarkEnd w:id="92"/>
    </w:p>
    <w:p w14:paraId="28D46421" w14:textId="77777777" w:rsidR="00E0178D" w:rsidRDefault="00E0178D" w:rsidP="00E0178D">
      <w:pPr>
        <w:pStyle w:val="Nidungvnbn"/>
      </w:pPr>
    </w:p>
    <w:p w14:paraId="77120A2C" w14:textId="77777777" w:rsidR="001E4946" w:rsidRDefault="00E0178D" w:rsidP="00E0178D">
      <w:pPr>
        <w:pStyle w:val="Tiumccp2"/>
      </w:pPr>
      <w:bookmarkStart w:id="93" w:name="_Toc468136633"/>
      <w:r>
        <w:t xml:space="preserve">4.2.2 </w:t>
      </w:r>
      <w:r w:rsidR="001E4946">
        <w:t>Giao diện chính</w:t>
      </w:r>
      <w:bookmarkEnd w:id="93"/>
    </w:p>
    <w:p w14:paraId="0A1D1F11" w14:textId="77777777" w:rsidR="00E0178D" w:rsidRDefault="00E0178D" w:rsidP="00E0178D">
      <w:pPr>
        <w:pStyle w:val="Nidungvnbn"/>
      </w:pPr>
    </w:p>
    <w:p w14:paraId="1A3D8401" w14:textId="77777777" w:rsidR="001E4946" w:rsidRDefault="00E0178D" w:rsidP="00E0178D">
      <w:pPr>
        <w:pStyle w:val="Tiumccp2"/>
      </w:pPr>
      <w:bookmarkStart w:id="94" w:name="_Toc468136634"/>
      <w:r>
        <w:t xml:space="preserve">4.2.3 </w:t>
      </w:r>
      <w:r w:rsidR="001E4946">
        <w:t>Giao diện dịch vụ</w:t>
      </w:r>
      <w:bookmarkEnd w:id="94"/>
    </w:p>
    <w:p w14:paraId="44FDD003" w14:textId="77777777" w:rsidR="00E0178D" w:rsidRPr="00FF3997" w:rsidRDefault="00E0178D" w:rsidP="00E0178D">
      <w:pPr>
        <w:pStyle w:val="Nidungvnbn"/>
      </w:pPr>
    </w:p>
    <w:p w14:paraId="5821DF07" w14:textId="77777777" w:rsidR="001E4946" w:rsidRPr="009B439A" w:rsidRDefault="001E4946" w:rsidP="001E4946"/>
    <w:p w14:paraId="2675E483" w14:textId="77777777" w:rsidR="001E4946" w:rsidRDefault="001E4946">
      <w:pPr>
        <w:spacing w:after="200" w:line="276" w:lineRule="auto"/>
        <w:rPr>
          <w:szCs w:val="26"/>
        </w:rPr>
      </w:pPr>
    </w:p>
    <w:p w14:paraId="13CC4EAF" w14:textId="77777777" w:rsidR="007E7FF7" w:rsidRPr="007E6AB9" w:rsidRDefault="007E7FF7" w:rsidP="00E0178D">
      <w:pPr>
        <w:pStyle w:val="Chng"/>
      </w:pPr>
      <w:bookmarkStart w:id="95" w:name="_Toc468136635"/>
      <w:r>
        <w:t>TÀI LIỆU THAM KHẢO</w:t>
      </w:r>
      <w:bookmarkEnd w:id="95"/>
    </w:p>
    <w:p w14:paraId="1FF341EE" w14:textId="77777777" w:rsidR="00650D6A" w:rsidRPr="00B10E7E" w:rsidRDefault="00650D6A" w:rsidP="00E0178D">
      <w:pPr>
        <w:pStyle w:val="Tiumccp1"/>
      </w:pPr>
      <w:bookmarkStart w:id="96" w:name="_Toc468136636"/>
      <w:r w:rsidRPr="00B10E7E">
        <w:t>Tiếng Việt</w:t>
      </w:r>
      <w:bookmarkEnd w:id="96"/>
    </w:p>
    <w:p w14:paraId="5234FD55" w14:textId="77777777" w:rsidR="007B7FF5" w:rsidRDefault="007B7FF5" w:rsidP="00E0178D">
      <w:pPr>
        <w:pStyle w:val="Nidungvnbn"/>
      </w:pPr>
    </w:p>
    <w:p w14:paraId="55E796B8" w14:textId="77777777" w:rsidR="00650D6A" w:rsidRPr="00B10E7E" w:rsidRDefault="00650D6A" w:rsidP="00E0178D">
      <w:pPr>
        <w:pStyle w:val="Tiumccp1"/>
      </w:pPr>
      <w:bookmarkStart w:id="97" w:name="_Toc468136637"/>
      <w:r w:rsidRPr="00B10E7E">
        <w:t>Tiếng Anh</w:t>
      </w:r>
      <w:bookmarkEnd w:id="97"/>
    </w:p>
    <w:p w14:paraId="308DFFD0" w14:textId="77777777" w:rsidR="007E7FF7" w:rsidRDefault="007E7FF7" w:rsidP="00E0178D">
      <w:pPr>
        <w:pStyle w:val="Nidungvnbn"/>
      </w:pPr>
      <w:r>
        <w:br w:type="page"/>
      </w:r>
    </w:p>
    <w:p w14:paraId="529BA8C6" w14:textId="77777777" w:rsidR="007E7FF7" w:rsidRPr="007E6AB9" w:rsidRDefault="007E7FF7" w:rsidP="00E0178D">
      <w:pPr>
        <w:pStyle w:val="Chng"/>
      </w:pPr>
      <w:bookmarkStart w:id="98" w:name="_Toc468136638"/>
      <w:r>
        <w:t>PHỤ LỤC</w:t>
      </w:r>
      <w:bookmarkEnd w:id="98"/>
    </w:p>
    <w:p w14:paraId="38A6A872" w14:textId="50109FA7" w:rsidR="00BB2B2A" w:rsidRPr="007E7FF7" w:rsidRDefault="00650D6A" w:rsidP="00E0178D">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n Tin" w:date="2014-05-10T23:37:00Z" w:initials="TT">
    <w:p w14:paraId="6B930AD0" w14:textId="77777777" w:rsidR="006C3DFD" w:rsidRDefault="006C3DFD">
      <w:pPr>
        <w:pStyle w:val="CommentText"/>
      </w:pPr>
      <w:r>
        <w:rPr>
          <w:rStyle w:val="CommentReference"/>
        </w:rPr>
        <w:annotationRef/>
      </w:r>
      <w:r>
        <w:t>Normal, font size 14</w:t>
      </w:r>
    </w:p>
  </w:comment>
  <w:comment w:id="1" w:author="Tran Tin" w:date="2014-05-10T23:37:00Z" w:initials="TT">
    <w:p w14:paraId="0312AF7F" w14:textId="77777777" w:rsidR="006C3DFD" w:rsidRDefault="006C3DFD">
      <w:pPr>
        <w:pStyle w:val="CommentText"/>
      </w:pPr>
      <w:r>
        <w:rPr>
          <w:rStyle w:val="CommentReference"/>
        </w:rPr>
        <w:annotationRef/>
      </w:r>
      <w:r>
        <w:t>Bold, font size 14</w:t>
      </w:r>
    </w:p>
  </w:comment>
  <w:comment w:id="2" w:author="Tran Tin" w:date="2014-05-10T23:37:00Z" w:initials="TT">
    <w:p w14:paraId="7EE35E32" w14:textId="77777777" w:rsidR="006C3DFD" w:rsidRDefault="006C3DFD">
      <w:pPr>
        <w:pStyle w:val="CommentText"/>
      </w:pPr>
      <w:r>
        <w:rPr>
          <w:rStyle w:val="CommentReference"/>
        </w:rPr>
        <w:annotationRef/>
      </w:r>
      <w:r>
        <w:t>Bold, font size 14</w:t>
      </w:r>
    </w:p>
  </w:comment>
  <w:comment w:id="4" w:author="Tran Tin" w:date="2014-05-11T10:51:00Z" w:initials="TT">
    <w:p w14:paraId="73A193CF" w14:textId="77777777" w:rsidR="006C3DFD" w:rsidRDefault="006C3DFD">
      <w:pPr>
        <w:pStyle w:val="CommentText"/>
      </w:pPr>
      <w:r>
        <w:rPr>
          <w:rStyle w:val="CommentReference"/>
        </w:rPr>
        <w:annotationRef/>
      </w:r>
      <w:r>
        <w:t>Bold, font size 16</w:t>
      </w:r>
    </w:p>
  </w:comment>
  <w:comment w:id="5" w:author="Tran Tin" w:date="2014-05-12T20:58:00Z" w:initials="TT">
    <w:p w14:paraId="18B04F7B" w14:textId="77777777" w:rsidR="006C3DFD" w:rsidRPr="00DC2276" w:rsidRDefault="006C3DFD">
      <w:pPr>
        <w:pStyle w:val="CommentText"/>
        <w:rPr>
          <w:lang w:val="fr-FR"/>
        </w:rPr>
      </w:pPr>
      <w:r>
        <w:rPr>
          <w:rStyle w:val="CommentReference"/>
        </w:rPr>
        <w:annotationRef/>
      </w:r>
      <w:r w:rsidRPr="00DC2276">
        <w:rPr>
          <w:lang w:val="fr-FR"/>
        </w:rPr>
        <w:t>Nếu là 2 sinh viên</w:t>
      </w:r>
    </w:p>
  </w:comment>
  <w:comment w:id="8" w:author="Tran Tin" w:date="2014-05-11T10:22:00Z" w:initials="TT">
    <w:p w14:paraId="3EE5EF16" w14:textId="77777777" w:rsidR="006C3DFD" w:rsidRPr="00DC2276" w:rsidRDefault="006C3DFD">
      <w:pPr>
        <w:pStyle w:val="CommentText"/>
        <w:rPr>
          <w:lang w:val="fr-FR"/>
        </w:rPr>
      </w:pPr>
      <w:r>
        <w:rPr>
          <w:rStyle w:val="CommentReference"/>
        </w:rPr>
        <w:annotationRef/>
      </w:r>
      <w:r w:rsidRPr="00DC2276">
        <w:rPr>
          <w:lang w:val="fr-FR"/>
        </w:rPr>
        <w:t>Chứa các tiểu mục và số trang</w:t>
      </w:r>
    </w:p>
  </w:comment>
  <w:comment w:id="9" w:author="Tran Tin" w:date="2014-05-11T10:21:00Z" w:initials="TT">
    <w:p w14:paraId="1611EAD3" w14:textId="77777777" w:rsidR="006C3DFD" w:rsidRPr="00DC2276" w:rsidRDefault="006C3DFD">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1" w:author="Tran Tin" w:date="2014-05-12T20:08:00Z" w:initials="TT">
    <w:p w14:paraId="486A4D3C" w14:textId="77777777" w:rsidR="006C3DFD" w:rsidRPr="00DC2276" w:rsidRDefault="006C3DFD" w:rsidP="00CA1C39">
      <w:pPr>
        <w:pStyle w:val="Nidungvnbn"/>
        <w:rPr>
          <w:lang w:val="fr-FR"/>
        </w:rPr>
      </w:pPr>
      <w:r>
        <w:rPr>
          <w:rStyle w:val="CommentReference"/>
        </w:rPr>
        <w:annotationRef/>
      </w:r>
      <w:r w:rsidRPr="00DC2276">
        <w:rPr>
          <w:lang w:val="fr-FR"/>
        </w:rPr>
        <w:t>Danh mục các bảng, biểu, hình vẽ, đồ thị (nếu có).</w:t>
      </w:r>
    </w:p>
    <w:p w14:paraId="3121D38F" w14:textId="77777777" w:rsidR="006C3DFD" w:rsidRPr="00DC2276" w:rsidRDefault="006C3DFD">
      <w:pPr>
        <w:pStyle w:val="CommentText"/>
        <w:rPr>
          <w:lang w:val="fr-FR"/>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930AD0" w15:done="0"/>
  <w15:commentEx w15:paraId="0312AF7F" w15:done="0"/>
  <w15:commentEx w15:paraId="7EE35E32" w15:done="0"/>
  <w15:commentEx w15:paraId="73A193CF" w15:done="0"/>
  <w15:commentEx w15:paraId="18B04F7B" w15:done="0"/>
  <w15:commentEx w15:paraId="3EE5EF16" w15:done="0"/>
  <w15:commentEx w15:paraId="1611EAD3" w15:done="0"/>
  <w15:commentEx w15:paraId="3121D3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C9A44" w14:textId="77777777" w:rsidR="00506C6B" w:rsidRDefault="00506C6B" w:rsidP="00453AB1">
      <w:r>
        <w:separator/>
      </w:r>
    </w:p>
  </w:endnote>
  <w:endnote w:type="continuationSeparator" w:id="0">
    <w:p w14:paraId="4967E899" w14:textId="77777777" w:rsidR="00506C6B" w:rsidRDefault="00506C6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6E2C9" w14:textId="77777777" w:rsidR="00506C6B" w:rsidRDefault="00506C6B" w:rsidP="00453AB1">
      <w:r>
        <w:separator/>
      </w:r>
    </w:p>
  </w:footnote>
  <w:footnote w:type="continuationSeparator" w:id="0">
    <w:p w14:paraId="6B7E90A2" w14:textId="77777777" w:rsidR="00506C6B" w:rsidRDefault="00506C6B"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D8FD2" w14:textId="77777777" w:rsidR="006C3DFD" w:rsidRDefault="006C3DFD">
    <w:pPr>
      <w:pStyle w:val="Header"/>
      <w:jc w:val="center"/>
    </w:pPr>
  </w:p>
  <w:p w14:paraId="2B335790" w14:textId="77777777" w:rsidR="006C3DFD" w:rsidRDefault="006C3D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14:paraId="4B67F1E3" w14:textId="77777777" w:rsidR="006C3DFD" w:rsidRDefault="006C3DFD">
        <w:pPr>
          <w:pStyle w:val="Header"/>
          <w:jc w:val="center"/>
        </w:pPr>
        <w:r>
          <w:fldChar w:fldCharType="begin"/>
        </w:r>
        <w:r>
          <w:instrText xml:space="preserve"> PAGE   \* MERGEFORMAT </w:instrText>
        </w:r>
        <w:r>
          <w:fldChar w:fldCharType="separate"/>
        </w:r>
        <w:r w:rsidR="00BF7CBB">
          <w:rPr>
            <w:noProof/>
          </w:rPr>
          <w:t>iii</w:t>
        </w:r>
        <w:r>
          <w:rPr>
            <w:noProof/>
          </w:rPr>
          <w:fldChar w:fldCharType="end"/>
        </w:r>
      </w:p>
    </w:sdtContent>
  </w:sdt>
  <w:p w14:paraId="6DB76F33" w14:textId="77777777" w:rsidR="006C3DFD" w:rsidRDefault="006C3D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608FE594" w14:textId="77777777" w:rsidR="006C3DFD" w:rsidRDefault="006C3DFD">
        <w:pPr>
          <w:pStyle w:val="Header"/>
          <w:jc w:val="center"/>
        </w:pPr>
        <w:r>
          <w:fldChar w:fldCharType="begin"/>
        </w:r>
        <w:r>
          <w:instrText xml:space="preserve"> PAGE   \* MERGEFORMAT </w:instrText>
        </w:r>
        <w:r>
          <w:fldChar w:fldCharType="separate"/>
        </w:r>
        <w:r w:rsidR="00BF7CBB">
          <w:rPr>
            <w:noProof/>
          </w:rPr>
          <w:t>34</w:t>
        </w:r>
        <w:r>
          <w:rPr>
            <w:noProof/>
          </w:rPr>
          <w:fldChar w:fldCharType="end"/>
        </w:r>
      </w:p>
    </w:sdtContent>
  </w:sdt>
  <w:p w14:paraId="0B674E6A" w14:textId="77777777" w:rsidR="006C3DFD" w:rsidRDefault="006C3D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35F9"/>
      </v:shape>
    </w:pict>
  </w:numPicBullet>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5715A"/>
    <w:multiLevelType w:val="hybridMultilevel"/>
    <w:tmpl w:val="CCF091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0C0C7E"/>
    <w:multiLevelType w:val="hybridMultilevel"/>
    <w:tmpl w:val="EAFA258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5754F7"/>
    <w:multiLevelType w:val="hybridMultilevel"/>
    <w:tmpl w:val="A5C2798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46D04"/>
    <w:multiLevelType w:val="hybridMultilevel"/>
    <w:tmpl w:val="27B0D84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EB3407"/>
    <w:multiLevelType w:val="hybridMultilevel"/>
    <w:tmpl w:val="4B2E84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4417F26"/>
    <w:multiLevelType w:val="hybridMultilevel"/>
    <w:tmpl w:val="A9C6BA16"/>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4939A2"/>
    <w:multiLevelType w:val="hybridMultilevel"/>
    <w:tmpl w:val="5832D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CB3AB4"/>
    <w:multiLevelType w:val="multilevel"/>
    <w:tmpl w:val="88D4BB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77563"/>
    <w:multiLevelType w:val="multilevel"/>
    <w:tmpl w:val="8DF0D03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6BA4732"/>
    <w:multiLevelType w:val="hybridMultilevel"/>
    <w:tmpl w:val="9C70E27C"/>
    <w:lvl w:ilvl="0" w:tplc="0409000F">
      <w:start w:val="28"/>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A340F5E"/>
    <w:multiLevelType w:val="hybridMultilevel"/>
    <w:tmpl w:val="6010CB84"/>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D380E"/>
    <w:multiLevelType w:val="hybridMultilevel"/>
    <w:tmpl w:val="5524C9E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6"/>
  </w:num>
  <w:num w:numId="4">
    <w:abstractNumId w:val="20"/>
  </w:num>
  <w:num w:numId="5">
    <w:abstractNumId w:val="0"/>
  </w:num>
  <w:num w:numId="6">
    <w:abstractNumId w:val="3"/>
  </w:num>
  <w:num w:numId="7">
    <w:abstractNumId w:val="14"/>
  </w:num>
  <w:num w:numId="8">
    <w:abstractNumId w:val="18"/>
  </w:num>
  <w:num w:numId="9">
    <w:abstractNumId w:val="2"/>
  </w:num>
  <w:num w:numId="10">
    <w:abstractNumId w:val="7"/>
  </w:num>
  <w:num w:numId="11">
    <w:abstractNumId w:val="19"/>
  </w:num>
  <w:num w:numId="12">
    <w:abstractNumId w:val="15"/>
  </w:num>
  <w:num w:numId="13">
    <w:abstractNumId w:val="6"/>
  </w:num>
  <w:num w:numId="14">
    <w:abstractNumId w:val="5"/>
  </w:num>
  <w:num w:numId="15">
    <w:abstractNumId w:val="13"/>
  </w:num>
  <w:num w:numId="16">
    <w:abstractNumId w:val="12"/>
  </w:num>
  <w:num w:numId="17">
    <w:abstractNumId w:val="11"/>
  </w:num>
  <w:num w:numId="18">
    <w:abstractNumId w:val="17"/>
  </w:num>
  <w:num w:numId="19">
    <w:abstractNumId w:val="10"/>
  </w:num>
  <w:num w:numId="20">
    <w:abstractNumId w:val="8"/>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46"/>
    <w:rsid w:val="00000FCE"/>
    <w:rsid w:val="000106C1"/>
    <w:rsid w:val="00024496"/>
    <w:rsid w:val="00027690"/>
    <w:rsid w:val="00052346"/>
    <w:rsid w:val="000D6DB3"/>
    <w:rsid w:val="000F7E14"/>
    <w:rsid w:val="001302BB"/>
    <w:rsid w:val="00137133"/>
    <w:rsid w:val="001B20BD"/>
    <w:rsid w:val="001E4946"/>
    <w:rsid w:val="00207DC2"/>
    <w:rsid w:val="00242259"/>
    <w:rsid w:val="00252F26"/>
    <w:rsid w:val="00257D14"/>
    <w:rsid w:val="00277951"/>
    <w:rsid w:val="00291721"/>
    <w:rsid w:val="00297856"/>
    <w:rsid w:val="002B2B71"/>
    <w:rsid w:val="002C01AF"/>
    <w:rsid w:val="002D4629"/>
    <w:rsid w:val="002D796D"/>
    <w:rsid w:val="003218FF"/>
    <w:rsid w:val="00334027"/>
    <w:rsid w:val="00354866"/>
    <w:rsid w:val="003B6C3F"/>
    <w:rsid w:val="003F4B6F"/>
    <w:rsid w:val="004539EE"/>
    <w:rsid w:val="00453AB1"/>
    <w:rsid w:val="00472297"/>
    <w:rsid w:val="00481720"/>
    <w:rsid w:val="004A7C39"/>
    <w:rsid w:val="004B7451"/>
    <w:rsid w:val="004E3C16"/>
    <w:rsid w:val="004F1D83"/>
    <w:rsid w:val="00506C6B"/>
    <w:rsid w:val="00513243"/>
    <w:rsid w:val="00562EE5"/>
    <w:rsid w:val="00577776"/>
    <w:rsid w:val="00581812"/>
    <w:rsid w:val="00593511"/>
    <w:rsid w:val="00594A25"/>
    <w:rsid w:val="005D55B3"/>
    <w:rsid w:val="005D5C20"/>
    <w:rsid w:val="005F4A14"/>
    <w:rsid w:val="0064189C"/>
    <w:rsid w:val="00650D6A"/>
    <w:rsid w:val="00686B0C"/>
    <w:rsid w:val="006C3DFD"/>
    <w:rsid w:val="00706C35"/>
    <w:rsid w:val="00737340"/>
    <w:rsid w:val="007474E5"/>
    <w:rsid w:val="00791EED"/>
    <w:rsid w:val="007B1A23"/>
    <w:rsid w:val="007B7FF5"/>
    <w:rsid w:val="007E6AB9"/>
    <w:rsid w:val="007E7FF7"/>
    <w:rsid w:val="00841D64"/>
    <w:rsid w:val="00864A16"/>
    <w:rsid w:val="00867C2D"/>
    <w:rsid w:val="00880D36"/>
    <w:rsid w:val="00885CD5"/>
    <w:rsid w:val="00890D71"/>
    <w:rsid w:val="008B5E2C"/>
    <w:rsid w:val="008C4E57"/>
    <w:rsid w:val="008D192E"/>
    <w:rsid w:val="008E6453"/>
    <w:rsid w:val="008F05CA"/>
    <w:rsid w:val="0090779B"/>
    <w:rsid w:val="00942B81"/>
    <w:rsid w:val="009A3B95"/>
    <w:rsid w:val="009C5AD4"/>
    <w:rsid w:val="009D0CF4"/>
    <w:rsid w:val="009F3A09"/>
    <w:rsid w:val="009F417C"/>
    <w:rsid w:val="00A04389"/>
    <w:rsid w:val="00A3579E"/>
    <w:rsid w:val="00A74DD9"/>
    <w:rsid w:val="00A82B3D"/>
    <w:rsid w:val="00AC0649"/>
    <w:rsid w:val="00B118C8"/>
    <w:rsid w:val="00B133BD"/>
    <w:rsid w:val="00B249B4"/>
    <w:rsid w:val="00B4770E"/>
    <w:rsid w:val="00B62922"/>
    <w:rsid w:val="00B84410"/>
    <w:rsid w:val="00B8489D"/>
    <w:rsid w:val="00B904CF"/>
    <w:rsid w:val="00BA7921"/>
    <w:rsid w:val="00BB2B2A"/>
    <w:rsid w:val="00BD746A"/>
    <w:rsid w:val="00BF7CBB"/>
    <w:rsid w:val="00C27CB7"/>
    <w:rsid w:val="00C4561E"/>
    <w:rsid w:val="00C56904"/>
    <w:rsid w:val="00C70A1B"/>
    <w:rsid w:val="00C75086"/>
    <w:rsid w:val="00C91E7F"/>
    <w:rsid w:val="00C935F1"/>
    <w:rsid w:val="00CA1C39"/>
    <w:rsid w:val="00CD13EC"/>
    <w:rsid w:val="00CE5555"/>
    <w:rsid w:val="00D34537"/>
    <w:rsid w:val="00D34D21"/>
    <w:rsid w:val="00D47AD7"/>
    <w:rsid w:val="00D50FCD"/>
    <w:rsid w:val="00D923A7"/>
    <w:rsid w:val="00D9512F"/>
    <w:rsid w:val="00DA3311"/>
    <w:rsid w:val="00DB7595"/>
    <w:rsid w:val="00DC2276"/>
    <w:rsid w:val="00DD74FD"/>
    <w:rsid w:val="00DF7BEF"/>
    <w:rsid w:val="00E0178D"/>
    <w:rsid w:val="00E1151C"/>
    <w:rsid w:val="00E17E78"/>
    <w:rsid w:val="00E73E69"/>
    <w:rsid w:val="00E766EA"/>
    <w:rsid w:val="00EB2306"/>
    <w:rsid w:val="00EE53B0"/>
    <w:rsid w:val="00F1564E"/>
    <w:rsid w:val="00F40D30"/>
    <w:rsid w:val="00F6183C"/>
    <w:rsid w:val="00FA0719"/>
    <w:rsid w:val="00FB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F620380"/>
  <w15:docId w15:val="{A395313F-AC2D-422F-A4BA-B2A393FE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E14"/>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4946"/>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2"/>
      <w:szCs w:val="22"/>
      <w:lang w:eastAsia="zh-CN"/>
    </w:rPr>
  </w:style>
  <w:style w:type="paragraph" w:styleId="Heading6">
    <w:name w:val="heading 6"/>
    <w:basedOn w:val="Normal"/>
    <w:next w:val="Normal"/>
    <w:link w:val="Heading6Char"/>
    <w:uiPriority w:val="9"/>
    <w:semiHidden/>
    <w:unhideWhenUsed/>
    <w:qFormat/>
    <w:rsid w:val="001E4946"/>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2"/>
      <w:szCs w:val="22"/>
      <w:lang w:eastAsia="zh-CN"/>
    </w:rPr>
  </w:style>
  <w:style w:type="paragraph" w:styleId="Heading7">
    <w:name w:val="heading 7"/>
    <w:basedOn w:val="Normal"/>
    <w:next w:val="Normal"/>
    <w:link w:val="Heading7Char"/>
    <w:uiPriority w:val="9"/>
    <w:semiHidden/>
    <w:unhideWhenUsed/>
    <w:qFormat/>
    <w:rsid w:val="001E4946"/>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szCs w:val="22"/>
      <w:lang w:eastAsia="zh-CN"/>
    </w:rPr>
  </w:style>
  <w:style w:type="paragraph" w:styleId="Heading8">
    <w:name w:val="heading 8"/>
    <w:basedOn w:val="Normal"/>
    <w:next w:val="Normal"/>
    <w:link w:val="Heading8Char"/>
    <w:uiPriority w:val="9"/>
    <w:semiHidden/>
    <w:unhideWhenUsed/>
    <w:qFormat/>
    <w:rsid w:val="001E4946"/>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E4946"/>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E53B0"/>
    <w:pPr>
      <w:spacing w:line="360" w:lineRule="auto"/>
      <w:ind w:firstLine="720"/>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EE53B0"/>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rsid w:val="001E4946"/>
    <w:rPr>
      <w:rFonts w:asciiTheme="majorHAnsi" w:eastAsiaTheme="majorEastAsia" w:hAnsiTheme="majorHAnsi" w:cstheme="majorBidi"/>
      <w:color w:val="243F60" w:themeColor="accent1" w:themeShade="7F"/>
      <w:sz w:val="22"/>
      <w:lang w:eastAsia="zh-CN"/>
    </w:rPr>
  </w:style>
  <w:style w:type="character" w:customStyle="1" w:styleId="Heading6Char">
    <w:name w:val="Heading 6 Char"/>
    <w:basedOn w:val="DefaultParagraphFont"/>
    <w:link w:val="Heading6"/>
    <w:uiPriority w:val="9"/>
    <w:semiHidden/>
    <w:rsid w:val="001E4946"/>
    <w:rPr>
      <w:rFonts w:asciiTheme="majorHAnsi" w:eastAsiaTheme="majorEastAsia" w:hAnsiTheme="majorHAnsi" w:cstheme="majorBidi"/>
      <w:i/>
      <w:iCs/>
      <w:color w:val="243F60" w:themeColor="accent1" w:themeShade="7F"/>
      <w:sz w:val="22"/>
      <w:lang w:eastAsia="zh-CN"/>
    </w:rPr>
  </w:style>
  <w:style w:type="character" w:customStyle="1" w:styleId="Heading7Char">
    <w:name w:val="Heading 7 Char"/>
    <w:basedOn w:val="DefaultParagraphFont"/>
    <w:link w:val="Heading7"/>
    <w:uiPriority w:val="9"/>
    <w:semiHidden/>
    <w:rsid w:val="001E4946"/>
    <w:rPr>
      <w:rFonts w:asciiTheme="majorHAnsi" w:eastAsiaTheme="majorEastAsia" w:hAnsiTheme="majorHAnsi" w:cstheme="majorBidi"/>
      <w:i/>
      <w:iCs/>
      <w:color w:val="404040" w:themeColor="text1" w:themeTint="BF"/>
      <w:sz w:val="22"/>
      <w:lang w:eastAsia="zh-CN"/>
    </w:rPr>
  </w:style>
  <w:style w:type="character" w:customStyle="1" w:styleId="Heading8Char">
    <w:name w:val="Heading 8 Char"/>
    <w:basedOn w:val="DefaultParagraphFont"/>
    <w:link w:val="Heading8"/>
    <w:uiPriority w:val="9"/>
    <w:semiHidden/>
    <w:rsid w:val="001E4946"/>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E4946"/>
    <w:rPr>
      <w:rFonts w:asciiTheme="majorHAnsi" w:eastAsiaTheme="majorEastAsia" w:hAnsiTheme="majorHAnsi" w:cstheme="majorBidi"/>
      <w:i/>
      <w:iCs/>
      <w:color w:val="404040" w:themeColor="text1" w:themeTint="BF"/>
      <w:sz w:val="20"/>
      <w:szCs w:val="20"/>
      <w:lang w:eastAsia="zh-CN"/>
    </w:rPr>
  </w:style>
  <w:style w:type="paragraph" w:styleId="ListParagraph">
    <w:name w:val="List Paragraph"/>
    <w:basedOn w:val="Normal"/>
    <w:uiPriority w:val="34"/>
    <w:qFormat/>
    <w:rsid w:val="001E4946"/>
    <w:pPr>
      <w:spacing w:after="200" w:line="276" w:lineRule="auto"/>
      <w:ind w:left="720"/>
      <w:contextualSpacing/>
    </w:pPr>
    <w:rPr>
      <w:rFonts w:asciiTheme="minorHAnsi" w:eastAsiaTheme="minorEastAsia" w:hAnsiTheme="minorHAnsi" w:cstheme="minorBidi"/>
      <w:sz w:val="22"/>
      <w:szCs w:val="22"/>
      <w:lang w:eastAsia="zh-CN"/>
    </w:rPr>
  </w:style>
  <w:style w:type="paragraph" w:styleId="NoSpacing">
    <w:name w:val="No Spacing"/>
    <w:uiPriority w:val="1"/>
    <w:qFormat/>
    <w:rsid w:val="00E0178D"/>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C91E7F"/>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ng%20Nghe%20TT\M&#7851;u%20b&#225;o%20c&#225;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3879D-67F6-426A-A2E8-5AA0C00B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923</TotalTime>
  <Pages>43</Pages>
  <Words>5698</Words>
  <Characters>32481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Hoang Phuc</cp:lastModifiedBy>
  <cp:revision>40</cp:revision>
  <dcterms:created xsi:type="dcterms:W3CDTF">2016-11-28T15:14:00Z</dcterms:created>
  <dcterms:modified xsi:type="dcterms:W3CDTF">2016-11-30T15:34:00Z</dcterms:modified>
</cp:coreProperties>
</file>